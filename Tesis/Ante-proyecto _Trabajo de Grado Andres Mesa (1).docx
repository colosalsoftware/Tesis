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7539620" w:displacedByCustomXml="next"/>
    <w:bookmarkEnd w:id="0" w:displacedByCustomXml="next"/>
    <w:sdt>
      <w:sdtPr>
        <w:rPr>
          <w:rFonts w:ascii="Arial" w:eastAsia="Times New Roman" w:hAnsi="Arial" w:cs="Times New Roman"/>
          <w:szCs w:val="20"/>
          <w:lang w:val="es-ES"/>
        </w:rPr>
        <w:id w:val="131300518"/>
        <w:docPartObj>
          <w:docPartGallery w:val="Cover Pages"/>
          <w:docPartUnique/>
        </w:docPartObj>
      </w:sdtPr>
      <w:sdtContent>
        <w:sdt>
          <w:sdtPr>
            <w:rPr>
              <w:rFonts w:ascii="Arial" w:eastAsia="Times New Roman" w:hAnsi="Arial" w:cs="Arial"/>
              <w:szCs w:val="20"/>
              <w:lang w:val="es-ES"/>
            </w:rPr>
            <w:id w:val="245078784"/>
            <w:docPartObj>
              <w:docPartGallery w:val="Cover Pages"/>
              <w:docPartUnique/>
            </w:docPartObj>
          </w:sdtPr>
          <w:sdtContent>
            <w:p w14:paraId="1AD1629D" w14:textId="75D5A3F5" w:rsidR="00C77E15" w:rsidRPr="00DA30D8" w:rsidRDefault="00C77E15" w:rsidP="00C77E15">
              <w:pPr>
                <w:pStyle w:val="Sinespaciado"/>
                <w:rPr>
                  <w:rFonts w:ascii="Arial" w:hAnsi="Arial" w:cs="Arial"/>
                </w:rPr>
              </w:pPr>
              <w:r w:rsidRPr="00DA30D8">
                <w:rPr>
                  <w:rFonts w:ascii="Arial" w:hAnsi="Arial" w:cs="Arial"/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79232" behindDoc="1" locked="0" layoutInCell="1" allowOverlap="1" wp14:anchorId="0B148B3B" wp14:editId="1FFFE5BE">
                        <wp:simplePos x="0" y="0"/>
                        <mc:AlternateContent>
                          <mc:Choice Requires="wp14">
                            <wp:positionH relativeFrom="page">
                              <wp14:pctPosHOffset>4000</wp14:pctPosHOffset>
                            </wp:positionH>
                          </mc:Choice>
                          <mc:Fallback>
                            <wp:positionH relativeFrom="page">
                              <wp:posOffset>310515</wp:posOffset>
                            </wp:positionH>
                          </mc:Fallback>
                        </mc:AlternateContent>
                        <wp:positionV relativeFrom="page">
                          <wp:align>center</wp:align>
                        </wp:positionV>
                        <wp:extent cx="2800350" cy="9125712"/>
                        <wp:effectExtent l="0" t="0" r="0" b="6350"/>
                        <wp:wrapNone/>
                        <wp:docPr id="3" name="Grupo 3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2800350" cy="9125712"/>
                                  <a:chOff x="0" y="0"/>
                                  <a:chExt cx="2194560" cy="9125712"/>
                                </a:xfrm>
                              </wpg:grpSpPr>
                              <wps:wsp>
                                <wps:cNvPr id="6" name="Rectángulo 6"/>
                                <wps:cNvSpPr/>
                                <wps:spPr>
                                  <a:xfrm>
                                    <a:off x="0" y="0"/>
                                    <a:ext cx="194535" cy="912571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Pentágono 7"/>
                                <wps:cNvSpPr/>
                                <wps:spPr>
                                  <a:xfrm>
                                    <a:off x="0" y="1466850"/>
                                    <a:ext cx="2194560" cy="552055"/>
                                  </a:xfrm>
                                  <a:prstGeom prst="homePlate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Fecha"/>
                                        <w:tag w:val=""/>
                                        <w:id w:val="2019651368"/>
                                        <w:showingPlcHdr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d-M-yyyy"/>
                                          <w:lid w:val="es-E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5E0C43D7" w14:textId="77777777" w:rsidR="00FF79A9" w:rsidRDefault="00FF79A9" w:rsidP="00C77E15">
                                          <w:pPr>
                                            <w:pStyle w:val="Sinespaciado"/>
                                            <w:jc w:val="right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es-ES"/>
                                            </w:rPr>
                                            <w:t>[Fecha]</w:t>
                                          </w:r>
                                        </w:p>
                                      </w:sdtContent>
                                    </w:sdt>
                                  </w:txbxContent>
                                </wps:txbx>
                                <wps:bodyPr rot="0" spcFirstLastPara="0" vert="horz" wrap="square" lIns="91440" tIns="0" rIns="18288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8" name="Grupo 8"/>
                                <wpg:cNvGrpSpPr/>
                                <wpg:grpSpPr>
                                  <a:xfrm>
                                    <a:off x="76200" y="4210050"/>
                                    <a:ext cx="2057400" cy="4910328"/>
                                    <a:chOff x="80645" y="4211812"/>
                                    <a:chExt cx="1306273" cy="3121026"/>
                                  </a:xfrm>
                                </wpg:grpSpPr>
                                <wpg:grpSp>
                                  <wpg:cNvPr id="10" name="Grupo 10"/>
                                  <wpg:cNvGrpSpPr>
                                    <a:grpSpLocks noChangeAspect="1"/>
                                  </wpg:cNvGrpSpPr>
                                  <wpg:grpSpPr>
                                    <a:xfrm>
                                      <a:off x="141062" y="4211812"/>
                                      <a:ext cx="1047750" cy="3121026"/>
                                      <a:chOff x="141062" y="4211812"/>
                                      <a:chExt cx="1047750" cy="3121026"/>
                                    </a:xfrm>
                                  </wpg:grpSpPr>
                                  <wps:wsp>
                                    <wps:cNvPr id="43" name="Forma libre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69662" y="6216825"/>
                                        <a:ext cx="193675" cy="698500"/>
                                      </a:xfrm>
                                      <a:custGeom>
                                        <a:avLst/>
                                        <a:gdLst>
                                          <a:gd name="T0" fmla="*/ 0 w 122"/>
                                          <a:gd name="T1" fmla="*/ 0 h 440"/>
                                          <a:gd name="T2" fmla="*/ 39 w 122"/>
                                          <a:gd name="T3" fmla="*/ 152 h 440"/>
                                          <a:gd name="T4" fmla="*/ 84 w 122"/>
                                          <a:gd name="T5" fmla="*/ 304 h 440"/>
                                          <a:gd name="T6" fmla="*/ 122 w 122"/>
                                          <a:gd name="T7" fmla="*/ 417 h 440"/>
                                          <a:gd name="T8" fmla="*/ 122 w 122"/>
                                          <a:gd name="T9" fmla="*/ 440 h 440"/>
                                          <a:gd name="T10" fmla="*/ 76 w 122"/>
                                          <a:gd name="T11" fmla="*/ 306 h 440"/>
                                          <a:gd name="T12" fmla="*/ 39 w 122"/>
                                          <a:gd name="T13" fmla="*/ 180 h 440"/>
                                          <a:gd name="T14" fmla="*/ 6 w 122"/>
                                          <a:gd name="T15" fmla="*/ 53 h 440"/>
                                          <a:gd name="T16" fmla="*/ 0 w 122"/>
                                          <a:gd name="T17" fmla="*/ 0 h 44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2" h="44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9" y="152"/>
                                            </a:lnTo>
                                            <a:lnTo>
                                              <a:pt x="84" y="304"/>
                                            </a:lnTo>
                                            <a:lnTo>
                                              <a:pt x="122" y="417"/>
                                            </a:lnTo>
                                            <a:lnTo>
                                              <a:pt x="122" y="440"/>
                                            </a:lnTo>
                                            <a:lnTo>
                                              <a:pt x="76" y="306"/>
                                            </a:lnTo>
                                            <a:lnTo>
                                              <a:pt x="39" y="180"/>
                                            </a:lnTo>
                                            <a:lnTo>
                                              <a:pt x="6" y="53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7" name="Forma libre 4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72862" y="6905800"/>
                                        <a:ext cx="184150" cy="427038"/>
                                      </a:xfrm>
                                      <a:custGeom>
                                        <a:avLst/>
                                        <a:gdLst>
                                          <a:gd name="T0" fmla="*/ 0 w 116"/>
                                          <a:gd name="T1" fmla="*/ 0 h 269"/>
                                          <a:gd name="T2" fmla="*/ 8 w 116"/>
                                          <a:gd name="T3" fmla="*/ 19 h 269"/>
                                          <a:gd name="T4" fmla="*/ 37 w 116"/>
                                          <a:gd name="T5" fmla="*/ 93 h 269"/>
                                          <a:gd name="T6" fmla="*/ 67 w 116"/>
                                          <a:gd name="T7" fmla="*/ 167 h 269"/>
                                          <a:gd name="T8" fmla="*/ 116 w 116"/>
                                          <a:gd name="T9" fmla="*/ 269 h 269"/>
                                          <a:gd name="T10" fmla="*/ 108 w 116"/>
                                          <a:gd name="T11" fmla="*/ 269 h 269"/>
                                          <a:gd name="T12" fmla="*/ 60 w 116"/>
                                          <a:gd name="T13" fmla="*/ 169 h 269"/>
                                          <a:gd name="T14" fmla="*/ 30 w 116"/>
                                          <a:gd name="T15" fmla="*/ 98 h 269"/>
                                          <a:gd name="T16" fmla="*/ 1 w 116"/>
                                          <a:gd name="T17" fmla="*/ 25 h 269"/>
                                          <a:gd name="T18" fmla="*/ 0 w 116"/>
                                          <a:gd name="T19" fmla="*/ 0 h 26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6" h="26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8" y="19"/>
                                            </a:lnTo>
                                            <a:lnTo>
                                              <a:pt x="37" y="93"/>
                                            </a:lnTo>
                                            <a:lnTo>
                                              <a:pt x="67" y="167"/>
                                            </a:lnTo>
                                            <a:lnTo>
                                              <a:pt x="116" y="269"/>
                                            </a:lnTo>
                                            <a:lnTo>
                                              <a:pt x="108" y="269"/>
                                            </a:lnTo>
                                            <a:lnTo>
                                              <a:pt x="60" y="169"/>
                                            </a:lnTo>
                                            <a:lnTo>
                                              <a:pt x="30" y="98"/>
                                            </a:lnTo>
                                            <a:lnTo>
                                              <a:pt x="1" y="25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8" name="Forma libre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1062" y="4211812"/>
                                        <a:ext cx="222250" cy="2019300"/>
                                      </a:xfrm>
                                      <a:custGeom>
                                        <a:avLst/>
                                        <a:gdLst>
                                          <a:gd name="T0" fmla="*/ 0 w 140"/>
                                          <a:gd name="T1" fmla="*/ 0 h 1272"/>
                                          <a:gd name="T2" fmla="*/ 0 w 140"/>
                                          <a:gd name="T3" fmla="*/ 0 h 1272"/>
                                          <a:gd name="T4" fmla="*/ 1 w 140"/>
                                          <a:gd name="T5" fmla="*/ 79 h 1272"/>
                                          <a:gd name="T6" fmla="*/ 3 w 140"/>
                                          <a:gd name="T7" fmla="*/ 159 h 1272"/>
                                          <a:gd name="T8" fmla="*/ 12 w 140"/>
                                          <a:gd name="T9" fmla="*/ 317 h 1272"/>
                                          <a:gd name="T10" fmla="*/ 23 w 140"/>
                                          <a:gd name="T11" fmla="*/ 476 h 1272"/>
                                          <a:gd name="T12" fmla="*/ 39 w 140"/>
                                          <a:gd name="T13" fmla="*/ 634 h 1272"/>
                                          <a:gd name="T14" fmla="*/ 58 w 140"/>
                                          <a:gd name="T15" fmla="*/ 792 h 1272"/>
                                          <a:gd name="T16" fmla="*/ 83 w 140"/>
                                          <a:gd name="T17" fmla="*/ 948 h 1272"/>
                                          <a:gd name="T18" fmla="*/ 107 w 140"/>
                                          <a:gd name="T19" fmla="*/ 1086 h 1272"/>
                                          <a:gd name="T20" fmla="*/ 135 w 140"/>
                                          <a:gd name="T21" fmla="*/ 1223 h 1272"/>
                                          <a:gd name="T22" fmla="*/ 140 w 140"/>
                                          <a:gd name="T23" fmla="*/ 1272 h 1272"/>
                                          <a:gd name="T24" fmla="*/ 138 w 140"/>
                                          <a:gd name="T25" fmla="*/ 1262 h 1272"/>
                                          <a:gd name="T26" fmla="*/ 105 w 140"/>
                                          <a:gd name="T27" fmla="*/ 1106 h 1272"/>
                                          <a:gd name="T28" fmla="*/ 77 w 140"/>
                                          <a:gd name="T29" fmla="*/ 949 h 1272"/>
                                          <a:gd name="T30" fmla="*/ 53 w 140"/>
                                          <a:gd name="T31" fmla="*/ 792 h 1272"/>
                                          <a:gd name="T32" fmla="*/ 35 w 140"/>
                                          <a:gd name="T33" fmla="*/ 634 h 1272"/>
                                          <a:gd name="T34" fmla="*/ 20 w 140"/>
                                          <a:gd name="T35" fmla="*/ 476 h 1272"/>
                                          <a:gd name="T36" fmla="*/ 9 w 140"/>
                                          <a:gd name="T37" fmla="*/ 317 h 1272"/>
                                          <a:gd name="T38" fmla="*/ 2 w 140"/>
                                          <a:gd name="T39" fmla="*/ 159 h 1272"/>
                                          <a:gd name="T40" fmla="*/ 0 w 140"/>
                                          <a:gd name="T41" fmla="*/ 79 h 1272"/>
                                          <a:gd name="T42" fmla="*/ 0 w 140"/>
                                          <a:gd name="T43" fmla="*/ 0 h 127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0" h="1272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79"/>
                                            </a:lnTo>
                                            <a:lnTo>
                                              <a:pt x="3" y="159"/>
                                            </a:lnTo>
                                            <a:lnTo>
                                              <a:pt x="12" y="317"/>
                                            </a:lnTo>
                                            <a:lnTo>
                                              <a:pt x="23" y="476"/>
                                            </a:lnTo>
                                            <a:lnTo>
                                              <a:pt x="39" y="634"/>
                                            </a:lnTo>
                                            <a:lnTo>
                                              <a:pt x="58" y="792"/>
                                            </a:lnTo>
                                            <a:lnTo>
                                              <a:pt x="83" y="948"/>
                                            </a:lnTo>
                                            <a:lnTo>
                                              <a:pt x="107" y="1086"/>
                                            </a:lnTo>
                                            <a:lnTo>
                                              <a:pt x="135" y="1223"/>
                                            </a:lnTo>
                                            <a:lnTo>
                                              <a:pt x="140" y="1272"/>
                                            </a:lnTo>
                                            <a:lnTo>
                                              <a:pt x="138" y="1262"/>
                                            </a:lnTo>
                                            <a:lnTo>
                                              <a:pt x="105" y="1106"/>
                                            </a:lnTo>
                                            <a:lnTo>
                                              <a:pt x="77" y="949"/>
                                            </a:lnTo>
                                            <a:lnTo>
                                              <a:pt x="53" y="792"/>
                                            </a:lnTo>
                                            <a:lnTo>
                                              <a:pt x="35" y="634"/>
                                            </a:lnTo>
                                            <a:lnTo>
                                              <a:pt x="20" y="476"/>
                                            </a:lnTo>
                                            <a:lnTo>
                                              <a:pt x="9" y="317"/>
                                            </a:lnTo>
                                            <a:lnTo>
                                              <a:pt x="2" y="159"/>
                                            </a:lnTo>
                                            <a:lnTo>
                                              <a:pt x="0" y="79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9" name="Forma libre 4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1087" y="4861100"/>
                                        <a:ext cx="71438" cy="1355725"/>
                                      </a:xfrm>
                                      <a:custGeom>
                                        <a:avLst/>
                                        <a:gdLst>
                                          <a:gd name="T0" fmla="*/ 45 w 45"/>
                                          <a:gd name="T1" fmla="*/ 0 h 854"/>
                                          <a:gd name="T2" fmla="*/ 45 w 45"/>
                                          <a:gd name="T3" fmla="*/ 0 h 854"/>
                                          <a:gd name="T4" fmla="*/ 35 w 45"/>
                                          <a:gd name="T5" fmla="*/ 66 h 854"/>
                                          <a:gd name="T6" fmla="*/ 26 w 45"/>
                                          <a:gd name="T7" fmla="*/ 133 h 854"/>
                                          <a:gd name="T8" fmla="*/ 14 w 45"/>
                                          <a:gd name="T9" fmla="*/ 267 h 854"/>
                                          <a:gd name="T10" fmla="*/ 6 w 45"/>
                                          <a:gd name="T11" fmla="*/ 401 h 854"/>
                                          <a:gd name="T12" fmla="*/ 3 w 45"/>
                                          <a:gd name="T13" fmla="*/ 534 h 854"/>
                                          <a:gd name="T14" fmla="*/ 6 w 45"/>
                                          <a:gd name="T15" fmla="*/ 669 h 854"/>
                                          <a:gd name="T16" fmla="*/ 14 w 45"/>
                                          <a:gd name="T17" fmla="*/ 803 h 854"/>
                                          <a:gd name="T18" fmla="*/ 18 w 45"/>
                                          <a:gd name="T19" fmla="*/ 854 h 854"/>
                                          <a:gd name="T20" fmla="*/ 18 w 45"/>
                                          <a:gd name="T21" fmla="*/ 851 h 854"/>
                                          <a:gd name="T22" fmla="*/ 9 w 45"/>
                                          <a:gd name="T23" fmla="*/ 814 h 854"/>
                                          <a:gd name="T24" fmla="*/ 8 w 45"/>
                                          <a:gd name="T25" fmla="*/ 803 h 854"/>
                                          <a:gd name="T26" fmla="*/ 1 w 45"/>
                                          <a:gd name="T27" fmla="*/ 669 h 854"/>
                                          <a:gd name="T28" fmla="*/ 0 w 45"/>
                                          <a:gd name="T29" fmla="*/ 534 h 854"/>
                                          <a:gd name="T30" fmla="*/ 3 w 45"/>
                                          <a:gd name="T31" fmla="*/ 401 h 854"/>
                                          <a:gd name="T32" fmla="*/ 12 w 45"/>
                                          <a:gd name="T33" fmla="*/ 267 h 854"/>
                                          <a:gd name="T34" fmla="*/ 25 w 45"/>
                                          <a:gd name="T35" fmla="*/ 132 h 854"/>
                                          <a:gd name="T36" fmla="*/ 34 w 45"/>
                                          <a:gd name="T37" fmla="*/ 66 h 854"/>
                                          <a:gd name="T38" fmla="*/ 45 w 45"/>
                                          <a:gd name="T39" fmla="*/ 0 h 8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5" h="854">
                                            <a:moveTo>
                                              <a:pt x="45" y="0"/>
                                            </a:moveTo>
                                            <a:lnTo>
                                              <a:pt x="45" y="0"/>
                                            </a:lnTo>
                                            <a:lnTo>
                                              <a:pt x="35" y="66"/>
                                            </a:lnTo>
                                            <a:lnTo>
                                              <a:pt x="26" y="133"/>
                                            </a:lnTo>
                                            <a:lnTo>
                                              <a:pt x="14" y="267"/>
                                            </a:lnTo>
                                            <a:lnTo>
                                              <a:pt x="6" y="401"/>
                                            </a:lnTo>
                                            <a:lnTo>
                                              <a:pt x="3" y="534"/>
                                            </a:lnTo>
                                            <a:lnTo>
                                              <a:pt x="6" y="669"/>
                                            </a:lnTo>
                                            <a:lnTo>
                                              <a:pt x="14" y="803"/>
                                            </a:lnTo>
                                            <a:lnTo>
                                              <a:pt x="18" y="854"/>
                                            </a:lnTo>
                                            <a:lnTo>
                                              <a:pt x="18" y="851"/>
                                            </a:lnTo>
                                            <a:lnTo>
                                              <a:pt x="9" y="814"/>
                                            </a:lnTo>
                                            <a:lnTo>
                                              <a:pt x="8" y="803"/>
                                            </a:lnTo>
                                            <a:lnTo>
                                              <a:pt x="1" y="669"/>
                                            </a:lnTo>
                                            <a:lnTo>
                                              <a:pt x="0" y="534"/>
                                            </a:lnTo>
                                            <a:lnTo>
                                              <a:pt x="3" y="401"/>
                                            </a:lnTo>
                                            <a:lnTo>
                                              <a:pt x="12" y="267"/>
                                            </a:lnTo>
                                            <a:lnTo>
                                              <a:pt x="25" y="132"/>
                                            </a:lnTo>
                                            <a:lnTo>
                                              <a:pt x="34" y="66"/>
                                            </a:lnTo>
                                            <a:lnTo>
                                              <a:pt x="45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50" name="Forma libre 5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63312" y="6231112"/>
                                        <a:ext cx="244475" cy="998538"/>
                                      </a:xfrm>
                                      <a:custGeom>
                                        <a:avLst/>
                                        <a:gdLst>
                                          <a:gd name="T0" fmla="*/ 0 w 154"/>
                                          <a:gd name="T1" fmla="*/ 0 h 629"/>
                                          <a:gd name="T2" fmla="*/ 10 w 154"/>
                                          <a:gd name="T3" fmla="*/ 44 h 629"/>
                                          <a:gd name="T4" fmla="*/ 21 w 154"/>
                                          <a:gd name="T5" fmla="*/ 126 h 629"/>
                                          <a:gd name="T6" fmla="*/ 34 w 154"/>
                                          <a:gd name="T7" fmla="*/ 207 h 629"/>
                                          <a:gd name="T8" fmla="*/ 53 w 154"/>
                                          <a:gd name="T9" fmla="*/ 293 h 629"/>
                                          <a:gd name="T10" fmla="*/ 75 w 154"/>
                                          <a:gd name="T11" fmla="*/ 380 h 629"/>
                                          <a:gd name="T12" fmla="*/ 100 w 154"/>
                                          <a:gd name="T13" fmla="*/ 466 h 629"/>
                                          <a:gd name="T14" fmla="*/ 120 w 154"/>
                                          <a:gd name="T15" fmla="*/ 521 h 629"/>
                                          <a:gd name="T16" fmla="*/ 141 w 154"/>
                                          <a:gd name="T17" fmla="*/ 576 h 629"/>
                                          <a:gd name="T18" fmla="*/ 152 w 154"/>
                                          <a:gd name="T19" fmla="*/ 618 h 629"/>
                                          <a:gd name="T20" fmla="*/ 154 w 154"/>
                                          <a:gd name="T21" fmla="*/ 629 h 629"/>
                                          <a:gd name="T22" fmla="*/ 140 w 154"/>
                                          <a:gd name="T23" fmla="*/ 595 h 629"/>
                                          <a:gd name="T24" fmla="*/ 115 w 154"/>
                                          <a:gd name="T25" fmla="*/ 532 h 629"/>
                                          <a:gd name="T26" fmla="*/ 93 w 154"/>
                                          <a:gd name="T27" fmla="*/ 468 h 629"/>
                                          <a:gd name="T28" fmla="*/ 67 w 154"/>
                                          <a:gd name="T29" fmla="*/ 383 h 629"/>
                                          <a:gd name="T30" fmla="*/ 47 w 154"/>
                                          <a:gd name="T31" fmla="*/ 295 h 629"/>
                                          <a:gd name="T32" fmla="*/ 28 w 154"/>
                                          <a:gd name="T33" fmla="*/ 207 h 629"/>
                                          <a:gd name="T34" fmla="*/ 12 w 154"/>
                                          <a:gd name="T35" fmla="*/ 104 h 629"/>
                                          <a:gd name="T36" fmla="*/ 0 w 154"/>
                                          <a:gd name="T37" fmla="*/ 0 h 6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4" h="62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0" y="44"/>
                                            </a:lnTo>
                                            <a:lnTo>
                                              <a:pt x="21" y="126"/>
                                            </a:lnTo>
                                            <a:lnTo>
                                              <a:pt x="34" y="207"/>
                                            </a:lnTo>
                                            <a:lnTo>
                                              <a:pt x="53" y="293"/>
                                            </a:lnTo>
                                            <a:lnTo>
                                              <a:pt x="75" y="380"/>
                                            </a:lnTo>
                                            <a:lnTo>
                                              <a:pt x="100" y="466"/>
                                            </a:lnTo>
                                            <a:lnTo>
                                              <a:pt x="120" y="521"/>
                                            </a:lnTo>
                                            <a:lnTo>
                                              <a:pt x="141" y="576"/>
                                            </a:lnTo>
                                            <a:lnTo>
                                              <a:pt x="152" y="618"/>
                                            </a:lnTo>
                                            <a:lnTo>
                                              <a:pt x="154" y="629"/>
                                            </a:lnTo>
                                            <a:lnTo>
                                              <a:pt x="140" y="595"/>
                                            </a:lnTo>
                                            <a:lnTo>
                                              <a:pt x="115" y="532"/>
                                            </a:lnTo>
                                            <a:lnTo>
                                              <a:pt x="93" y="468"/>
                                            </a:lnTo>
                                            <a:lnTo>
                                              <a:pt x="67" y="383"/>
                                            </a:lnTo>
                                            <a:lnTo>
                                              <a:pt x="47" y="295"/>
                                            </a:lnTo>
                                            <a:lnTo>
                                              <a:pt x="28" y="207"/>
                                            </a:lnTo>
                                            <a:lnTo>
                                              <a:pt x="12" y="104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51" name="Forma libre 5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0487" y="7223300"/>
                                        <a:ext cx="52388" cy="109538"/>
                                      </a:xfrm>
                                      <a:custGeom>
                                        <a:avLst/>
                                        <a:gdLst>
                                          <a:gd name="T0" fmla="*/ 0 w 33"/>
                                          <a:gd name="T1" fmla="*/ 0 h 69"/>
                                          <a:gd name="T2" fmla="*/ 33 w 33"/>
                                          <a:gd name="T3" fmla="*/ 69 h 69"/>
                                          <a:gd name="T4" fmla="*/ 24 w 33"/>
                                          <a:gd name="T5" fmla="*/ 69 h 69"/>
                                          <a:gd name="T6" fmla="*/ 12 w 33"/>
                                          <a:gd name="T7" fmla="*/ 35 h 69"/>
                                          <a:gd name="T8" fmla="*/ 0 w 33"/>
                                          <a:gd name="T9" fmla="*/ 0 h 6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6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3" y="69"/>
                                            </a:lnTo>
                                            <a:lnTo>
                                              <a:pt x="24" y="69"/>
                                            </a:lnTo>
                                            <a:lnTo>
                                              <a:pt x="12" y="35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52" name="Forma libre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5374" y="6153325"/>
                                        <a:ext cx="23813" cy="147638"/>
                                      </a:xfrm>
                                      <a:custGeom>
                                        <a:avLst/>
                                        <a:gdLst>
                                          <a:gd name="T0" fmla="*/ 0 w 15"/>
                                          <a:gd name="T1" fmla="*/ 0 h 93"/>
                                          <a:gd name="T2" fmla="*/ 9 w 15"/>
                                          <a:gd name="T3" fmla="*/ 37 h 93"/>
                                          <a:gd name="T4" fmla="*/ 9 w 15"/>
                                          <a:gd name="T5" fmla="*/ 40 h 93"/>
                                          <a:gd name="T6" fmla="*/ 15 w 15"/>
                                          <a:gd name="T7" fmla="*/ 93 h 93"/>
                                          <a:gd name="T8" fmla="*/ 5 w 15"/>
                                          <a:gd name="T9" fmla="*/ 49 h 93"/>
                                          <a:gd name="T10" fmla="*/ 0 w 15"/>
                                          <a:gd name="T11" fmla="*/ 0 h 9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9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9" y="37"/>
                                            </a:lnTo>
                                            <a:lnTo>
                                              <a:pt x="9" y="40"/>
                                            </a:lnTo>
                                            <a:lnTo>
                                              <a:pt x="15" y="93"/>
                                            </a:lnTo>
                                            <a:lnTo>
                                              <a:pt x="5" y="49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53" name="Forma libre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63337" y="5689775"/>
                                        <a:ext cx="625475" cy="1216025"/>
                                      </a:xfrm>
                                      <a:custGeom>
                                        <a:avLst/>
                                        <a:gdLst>
                                          <a:gd name="T0" fmla="*/ 394 w 394"/>
                                          <a:gd name="T1" fmla="*/ 0 h 766"/>
                                          <a:gd name="T2" fmla="*/ 394 w 394"/>
                                          <a:gd name="T3" fmla="*/ 0 h 766"/>
                                          <a:gd name="T4" fmla="*/ 356 w 394"/>
                                          <a:gd name="T5" fmla="*/ 38 h 766"/>
                                          <a:gd name="T6" fmla="*/ 319 w 394"/>
                                          <a:gd name="T7" fmla="*/ 77 h 766"/>
                                          <a:gd name="T8" fmla="*/ 284 w 394"/>
                                          <a:gd name="T9" fmla="*/ 117 h 766"/>
                                          <a:gd name="T10" fmla="*/ 249 w 394"/>
                                          <a:gd name="T11" fmla="*/ 160 h 766"/>
                                          <a:gd name="T12" fmla="*/ 207 w 394"/>
                                          <a:gd name="T13" fmla="*/ 218 h 766"/>
                                          <a:gd name="T14" fmla="*/ 168 w 394"/>
                                          <a:gd name="T15" fmla="*/ 276 h 766"/>
                                          <a:gd name="T16" fmla="*/ 131 w 394"/>
                                          <a:gd name="T17" fmla="*/ 339 h 766"/>
                                          <a:gd name="T18" fmla="*/ 98 w 394"/>
                                          <a:gd name="T19" fmla="*/ 402 h 766"/>
                                          <a:gd name="T20" fmla="*/ 69 w 394"/>
                                          <a:gd name="T21" fmla="*/ 467 h 766"/>
                                          <a:gd name="T22" fmla="*/ 45 w 394"/>
                                          <a:gd name="T23" fmla="*/ 535 h 766"/>
                                          <a:gd name="T24" fmla="*/ 26 w 394"/>
                                          <a:gd name="T25" fmla="*/ 604 h 766"/>
                                          <a:gd name="T26" fmla="*/ 14 w 394"/>
                                          <a:gd name="T27" fmla="*/ 673 h 766"/>
                                          <a:gd name="T28" fmla="*/ 7 w 394"/>
                                          <a:gd name="T29" fmla="*/ 746 h 766"/>
                                          <a:gd name="T30" fmla="*/ 6 w 394"/>
                                          <a:gd name="T31" fmla="*/ 766 h 766"/>
                                          <a:gd name="T32" fmla="*/ 0 w 394"/>
                                          <a:gd name="T33" fmla="*/ 749 h 766"/>
                                          <a:gd name="T34" fmla="*/ 1 w 394"/>
                                          <a:gd name="T35" fmla="*/ 744 h 766"/>
                                          <a:gd name="T36" fmla="*/ 7 w 394"/>
                                          <a:gd name="T37" fmla="*/ 673 h 766"/>
                                          <a:gd name="T38" fmla="*/ 21 w 394"/>
                                          <a:gd name="T39" fmla="*/ 603 h 766"/>
                                          <a:gd name="T40" fmla="*/ 40 w 394"/>
                                          <a:gd name="T41" fmla="*/ 533 h 766"/>
                                          <a:gd name="T42" fmla="*/ 65 w 394"/>
                                          <a:gd name="T43" fmla="*/ 466 h 766"/>
                                          <a:gd name="T44" fmla="*/ 94 w 394"/>
                                          <a:gd name="T45" fmla="*/ 400 h 766"/>
                                          <a:gd name="T46" fmla="*/ 127 w 394"/>
                                          <a:gd name="T47" fmla="*/ 336 h 766"/>
                                          <a:gd name="T48" fmla="*/ 164 w 394"/>
                                          <a:gd name="T49" fmla="*/ 275 h 766"/>
                                          <a:gd name="T50" fmla="*/ 204 w 394"/>
                                          <a:gd name="T51" fmla="*/ 215 h 766"/>
                                          <a:gd name="T52" fmla="*/ 248 w 394"/>
                                          <a:gd name="T53" fmla="*/ 158 h 766"/>
                                          <a:gd name="T54" fmla="*/ 282 w 394"/>
                                          <a:gd name="T55" fmla="*/ 116 h 766"/>
                                          <a:gd name="T56" fmla="*/ 318 w 394"/>
                                          <a:gd name="T57" fmla="*/ 76 h 766"/>
                                          <a:gd name="T58" fmla="*/ 354 w 394"/>
                                          <a:gd name="T59" fmla="*/ 37 h 766"/>
                                          <a:gd name="T60" fmla="*/ 394 w 394"/>
                                          <a:gd name="T61" fmla="*/ 0 h 76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94" h="766">
                                            <a:moveTo>
                                              <a:pt x="394" y="0"/>
                                            </a:moveTo>
                                            <a:lnTo>
                                              <a:pt x="394" y="0"/>
                                            </a:lnTo>
                                            <a:lnTo>
                                              <a:pt x="356" y="38"/>
                                            </a:lnTo>
                                            <a:lnTo>
                                              <a:pt x="319" y="77"/>
                                            </a:lnTo>
                                            <a:lnTo>
                                              <a:pt x="284" y="117"/>
                                            </a:lnTo>
                                            <a:lnTo>
                                              <a:pt x="249" y="160"/>
                                            </a:lnTo>
                                            <a:lnTo>
                                              <a:pt x="207" y="218"/>
                                            </a:lnTo>
                                            <a:lnTo>
                                              <a:pt x="168" y="276"/>
                                            </a:lnTo>
                                            <a:lnTo>
                                              <a:pt x="131" y="339"/>
                                            </a:lnTo>
                                            <a:lnTo>
                                              <a:pt x="98" y="402"/>
                                            </a:lnTo>
                                            <a:lnTo>
                                              <a:pt x="69" y="467"/>
                                            </a:lnTo>
                                            <a:lnTo>
                                              <a:pt x="45" y="535"/>
                                            </a:lnTo>
                                            <a:lnTo>
                                              <a:pt x="26" y="604"/>
                                            </a:lnTo>
                                            <a:lnTo>
                                              <a:pt x="14" y="673"/>
                                            </a:lnTo>
                                            <a:lnTo>
                                              <a:pt x="7" y="746"/>
                                            </a:lnTo>
                                            <a:lnTo>
                                              <a:pt x="6" y="766"/>
                                            </a:lnTo>
                                            <a:lnTo>
                                              <a:pt x="0" y="749"/>
                                            </a:lnTo>
                                            <a:lnTo>
                                              <a:pt x="1" y="744"/>
                                            </a:lnTo>
                                            <a:lnTo>
                                              <a:pt x="7" y="673"/>
                                            </a:lnTo>
                                            <a:lnTo>
                                              <a:pt x="21" y="603"/>
                                            </a:lnTo>
                                            <a:lnTo>
                                              <a:pt x="40" y="533"/>
                                            </a:lnTo>
                                            <a:lnTo>
                                              <a:pt x="65" y="466"/>
                                            </a:lnTo>
                                            <a:lnTo>
                                              <a:pt x="94" y="400"/>
                                            </a:lnTo>
                                            <a:lnTo>
                                              <a:pt x="127" y="336"/>
                                            </a:lnTo>
                                            <a:lnTo>
                                              <a:pt x="164" y="275"/>
                                            </a:lnTo>
                                            <a:lnTo>
                                              <a:pt x="204" y="215"/>
                                            </a:lnTo>
                                            <a:lnTo>
                                              <a:pt x="248" y="158"/>
                                            </a:lnTo>
                                            <a:lnTo>
                                              <a:pt x="282" y="116"/>
                                            </a:lnTo>
                                            <a:lnTo>
                                              <a:pt x="318" y="76"/>
                                            </a:lnTo>
                                            <a:lnTo>
                                              <a:pt x="354" y="37"/>
                                            </a:lnTo>
                                            <a:lnTo>
                                              <a:pt x="394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54" name="Forma libre 5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63337" y="6915325"/>
                                        <a:ext cx="57150" cy="30797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0 h 194"/>
                                          <a:gd name="T2" fmla="*/ 6 w 36"/>
                                          <a:gd name="T3" fmla="*/ 16 h 194"/>
                                          <a:gd name="T4" fmla="*/ 7 w 36"/>
                                          <a:gd name="T5" fmla="*/ 19 h 194"/>
                                          <a:gd name="T6" fmla="*/ 11 w 36"/>
                                          <a:gd name="T7" fmla="*/ 80 h 194"/>
                                          <a:gd name="T8" fmla="*/ 20 w 36"/>
                                          <a:gd name="T9" fmla="*/ 132 h 194"/>
                                          <a:gd name="T10" fmla="*/ 33 w 36"/>
                                          <a:gd name="T11" fmla="*/ 185 h 194"/>
                                          <a:gd name="T12" fmla="*/ 36 w 36"/>
                                          <a:gd name="T13" fmla="*/ 194 h 194"/>
                                          <a:gd name="T14" fmla="*/ 21 w 36"/>
                                          <a:gd name="T15" fmla="*/ 161 h 194"/>
                                          <a:gd name="T16" fmla="*/ 15 w 36"/>
                                          <a:gd name="T17" fmla="*/ 145 h 194"/>
                                          <a:gd name="T18" fmla="*/ 5 w 36"/>
                                          <a:gd name="T19" fmla="*/ 81 h 194"/>
                                          <a:gd name="T20" fmla="*/ 1 w 36"/>
                                          <a:gd name="T21" fmla="*/ 41 h 194"/>
                                          <a:gd name="T22" fmla="*/ 0 w 36"/>
                                          <a:gd name="T23" fmla="*/ 0 h 19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194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6" y="16"/>
                                            </a:lnTo>
                                            <a:lnTo>
                                              <a:pt x="7" y="19"/>
                                            </a:lnTo>
                                            <a:lnTo>
                                              <a:pt x="11" y="80"/>
                                            </a:lnTo>
                                            <a:lnTo>
                                              <a:pt x="20" y="132"/>
                                            </a:lnTo>
                                            <a:lnTo>
                                              <a:pt x="33" y="185"/>
                                            </a:lnTo>
                                            <a:lnTo>
                                              <a:pt x="36" y="194"/>
                                            </a:lnTo>
                                            <a:lnTo>
                                              <a:pt x="21" y="161"/>
                                            </a:lnTo>
                                            <a:lnTo>
                                              <a:pt x="15" y="145"/>
                                            </a:lnTo>
                                            <a:lnTo>
                                              <a:pt x="5" y="81"/>
                                            </a:lnTo>
                                            <a:lnTo>
                                              <a:pt x="1" y="41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55" name="Forma libre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07787" y="7229650"/>
                                        <a:ext cx="49213" cy="103188"/>
                                      </a:xfrm>
                                      <a:custGeom>
                                        <a:avLst/>
                                        <a:gdLst>
                                          <a:gd name="T0" fmla="*/ 0 w 31"/>
                                          <a:gd name="T1" fmla="*/ 0 h 65"/>
                                          <a:gd name="T2" fmla="*/ 31 w 31"/>
                                          <a:gd name="T3" fmla="*/ 65 h 65"/>
                                          <a:gd name="T4" fmla="*/ 23 w 31"/>
                                          <a:gd name="T5" fmla="*/ 65 h 65"/>
                                          <a:gd name="T6" fmla="*/ 0 w 31"/>
                                          <a:gd name="T7" fmla="*/ 0 h 6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1" h="65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1" y="65"/>
                                            </a:lnTo>
                                            <a:lnTo>
                                              <a:pt x="23" y="65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56" name="Forma libre 5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63337" y="6878812"/>
                                        <a:ext cx="11113" cy="66675"/>
                                      </a:xfrm>
                                      <a:custGeom>
                                        <a:avLst/>
                                        <a:gdLst>
                                          <a:gd name="T0" fmla="*/ 0 w 7"/>
                                          <a:gd name="T1" fmla="*/ 0 h 42"/>
                                          <a:gd name="T2" fmla="*/ 6 w 7"/>
                                          <a:gd name="T3" fmla="*/ 17 h 42"/>
                                          <a:gd name="T4" fmla="*/ 7 w 7"/>
                                          <a:gd name="T5" fmla="*/ 42 h 42"/>
                                          <a:gd name="T6" fmla="*/ 6 w 7"/>
                                          <a:gd name="T7" fmla="*/ 39 h 42"/>
                                          <a:gd name="T8" fmla="*/ 0 w 7"/>
                                          <a:gd name="T9" fmla="*/ 23 h 42"/>
                                          <a:gd name="T10" fmla="*/ 0 w 7"/>
                                          <a:gd name="T11" fmla="*/ 0 h 4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" h="42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6" y="17"/>
                                            </a:lnTo>
                                            <a:lnTo>
                                              <a:pt x="7" y="42"/>
                                            </a:lnTo>
                                            <a:lnTo>
                                              <a:pt x="6" y="39"/>
                                            </a:lnTo>
                                            <a:lnTo>
                                              <a:pt x="0" y="23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57" name="Forma libre 5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7149" y="7145512"/>
                                        <a:ext cx="71438" cy="187325"/>
                                      </a:xfrm>
                                      <a:custGeom>
                                        <a:avLst/>
                                        <a:gdLst>
                                          <a:gd name="T0" fmla="*/ 0 w 45"/>
                                          <a:gd name="T1" fmla="*/ 0 h 118"/>
                                          <a:gd name="T2" fmla="*/ 6 w 45"/>
                                          <a:gd name="T3" fmla="*/ 16 h 118"/>
                                          <a:gd name="T4" fmla="*/ 21 w 45"/>
                                          <a:gd name="T5" fmla="*/ 49 h 118"/>
                                          <a:gd name="T6" fmla="*/ 33 w 45"/>
                                          <a:gd name="T7" fmla="*/ 84 h 118"/>
                                          <a:gd name="T8" fmla="*/ 45 w 45"/>
                                          <a:gd name="T9" fmla="*/ 118 h 118"/>
                                          <a:gd name="T10" fmla="*/ 44 w 45"/>
                                          <a:gd name="T11" fmla="*/ 118 h 118"/>
                                          <a:gd name="T12" fmla="*/ 13 w 45"/>
                                          <a:gd name="T13" fmla="*/ 53 h 118"/>
                                          <a:gd name="T14" fmla="*/ 11 w 45"/>
                                          <a:gd name="T15" fmla="*/ 42 h 118"/>
                                          <a:gd name="T16" fmla="*/ 0 w 45"/>
                                          <a:gd name="T17" fmla="*/ 0 h 1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5" h="11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6" y="16"/>
                                            </a:lnTo>
                                            <a:lnTo>
                                              <a:pt x="21" y="49"/>
                                            </a:lnTo>
                                            <a:lnTo>
                                              <a:pt x="33" y="84"/>
                                            </a:lnTo>
                                            <a:lnTo>
                                              <a:pt x="45" y="118"/>
                                            </a:lnTo>
                                            <a:lnTo>
                                              <a:pt x="44" y="118"/>
                                            </a:lnTo>
                                            <a:lnTo>
                                              <a:pt x="13" y="53"/>
                                            </a:lnTo>
                                            <a:lnTo>
                                              <a:pt x="11" y="42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grpSp>
                                <wpg:grpSp>
                                  <wpg:cNvPr id="58" name="Grupo 58"/>
                                  <wpg:cNvGrpSpPr>
                                    <a:grpSpLocks noChangeAspect="1"/>
                                  </wpg:cNvGrpSpPr>
                                  <wpg:grpSpPr>
                                    <a:xfrm>
                                      <a:off x="80645" y="4826972"/>
                                      <a:ext cx="1306273" cy="2505863"/>
                                      <a:chOff x="80645" y="4649964"/>
                                      <a:chExt cx="874712" cy="1677988"/>
                                    </a:xfrm>
                                  </wpg:grpSpPr>
                                  <wps:wsp>
                                    <wps:cNvPr id="59" name="Forma libre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18745" y="5189714"/>
                                        <a:ext cx="198438" cy="714375"/>
                                      </a:xfrm>
                                      <a:custGeom>
                                        <a:avLst/>
                                        <a:gdLst>
                                          <a:gd name="T0" fmla="*/ 0 w 125"/>
                                          <a:gd name="T1" fmla="*/ 0 h 450"/>
                                          <a:gd name="T2" fmla="*/ 41 w 125"/>
                                          <a:gd name="T3" fmla="*/ 155 h 450"/>
                                          <a:gd name="T4" fmla="*/ 86 w 125"/>
                                          <a:gd name="T5" fmla="*/ 309 h 450"/>
                                          <a:gd name="T6" fmla="*/ 125 w 125"/>
                                          <a:gd name="T7" fmla="*/ 425 h 450"/>
                                          <a:gd name="T8" fmla="*/ 125 w 125"/>
                                          <a:gd name="T9" fmla="*/ 450 h 450"/>
                                          <a:gd name="T10" fmla="*/ 79 w 125"/>
                                          <a:gd name="T11" fmla="*/ 311 h 450"/>
                                          <a:gd name="T12" fmla="*/ 41 w 125"/>
                                          <a:gd name="T13" fmla="*/ 183 h 450"/>
                                          <a:gd name="T14" fmla="*/ 7 w 125"/>
                                          <a:gd name="T15" fmla="*/ 54 h 450"/>
                                          <a:gd name="T16" fmla="*/ 0 w 125"/>
                                          <a:gd name="T17" fmla="*/ 0 h 45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5" h="45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1" y="155"/>
                                            </a:lnTo>
                                            <a:lnTo>
                                              <a:pt x="86" y="309"/>
                                            </a:lnTo>
                                            <a:lnTo>
                                              <a:pt x="125" y="425"/>
                                            </a:lnTo>
                                            <a:lnTo>
                                              <a:pt x="125" y="450"/>
                                            </a:lnTo>
                                            <a:lnTo>
                                              <a:pt x="79" y="311"/>
                                            </a:lnTo>
                                            <a:lnTo>
                                              <a:pt x="41" y="183"/>
                                            </a:lnTo>
                                            <a:lnTo>
                                              <a:pt x="7" y="54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60" name="Forma libre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28295" y="5891389"/>
                                        <a:ext cx="187325" cy="436563"/>
                                      </a:xfrm>
                                      <a:custGeom>
                                        <a:avLst/>
                                        <a:gdLst>
                                          <a:gd name="T0" fmla="*/ 0 w 118"/>
                                          <a:gd name="T1" fmla="*/ 0 h 275"/>
                                          <a:gd name="T2" fmla="*/ 8 w 118"/>
                                          <a:gd name="T3" fmla="*/ 20 h 275"/>
                                          <a:gd name="T4" fmla="*/ 37 w 118"/>
                                          <a:gd name="T5" fmla="*/ 96 h 275"/>
                                          <a:gd name="T6" fmla="*/ 69 w 118"/>
                                          <a:gd name="T7" fmla="*/ 170 h 275"/>
                                          <a:gd name="T8" fmla="*/ 118 w 118"/>
                                          <a:gd name="T9" fmla="*/ 275 h 275"/>
                                          <a:gd name="T10" fmla="*/ 109 w 118"/>
                                          <a:gd name="T11" fmla="*/ 275 h 275"/>
                                          <a:gd name="T12" fmla="*/ 61 w 118"/>
                                          <a:gd name="T13" fmla="*/ 174 h 275"/>
                                          <a:gd name="T14" fmla="*/ 30 w 118"/>
                                          <a:gd name="T15" fmla="*/ 100 h 275"/>
                                          <a:gd name="T16" fmla="*/ 0 w 118"/>
                                          <a:gd name="T17" fmla="*/ 26 h 275"/>
                                          <a:gd name="T18" fmla="*/ 0 w 118"/>
                                          <a:gd name="T19" fmla="*/ 0 h 2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8" h="275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8" y="20"/>
                                            </a:lnTo>
                                            <a:lnTo>
                                              <a:pt x="37" y="96"/>
                                            </a:lnTo>
                                            <a:lnTo>
                                              <a:pt x="69" y="170"/>
                                            </a:lnTo>
                                            <a:lnTo>
                                              <a:pt x="118" y="275"/>
                                            </a:lnTo>
                                            <a:lnTo>
                                              <a:pt x="109" y="275"/>
                                            </a:lnTo>
                                            <a:lnTo>
                                              <a:pt x="61" y="174"/>
                                            </a:lnTo>
                                            <a:lnTo>
                                              <a:pt x="30" y="100"/>
                                            </a:lnTo>
                                            <a:lnTo>
                                              <a:pt x="0" y="26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61" name="Forma libre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0645" y="5010327"/>
                                        <a:ext cx="31750" cy="192088"/>
                                      </a:xfrm>
                                      <a:custGeom>
                                        <a:avLst/>
                                        <a:gdLst>
                                          <a:gd name="T0" fmla="*/ 0 w 20"/>
                                          <a:gd name="T1" fmla="*/ 0 h 121"/>
                                          <a:gd name="T2" fmla="*/ 16 w 20"/>
                                          <a:gd name="T3" fmla="*/ 72 h 121"/>
                                          <a:gd name="T4" fmla="*/ 20 w 20"/>
                                          <a:gd name="T5" fmla="*/ 121 h 121"/>
                                          <a:gd name="T6" fmla="*/ 18 w 20"/>
                                          <a:gd name="T7" fmla="*/ 112 h 121"/>
                                          <a:gd name="T8" fmla="*/ 0 w 20"/>
                                          <a:gd name="T9" fmla="*/ 31 h 121"/>
                                          <a:gd name="T10" fmla="*/ 0 w 20"/>
                                          <a:gd name="T11" fmla="*/ 0 h 121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" h="121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6" y="72"/>
                                            </a:lnTo>
                                            <a:lnTo>
                                              <a:pt x="20" y="121"/>
                                            </a:lnTo>
                                            <a:lnTo>
                                              <a:pt x="18" y="112"/>
                                            </a:lnTo>
                                            <a:lnTo>
                                              <a:pt x="0" y="31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62" name="Forma libre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12395" y="5202414"/>
                                        <a:ext cx="250825" cy="1020763"/>
                                      </a:xfrm>
                                      <a:custGeom>
                                        <a:avLst/>
                                        <a:gdLst>
                                          <a:gd name="T0" fmla="*/ 0 w 158"/>
                                          <a:gd name="T1" fmla="*/ 0 h 643"/>
                                          <a:gd name="T2" fmla="*/ 11 w 158"/>
                                          <a:gd name="T3" fmla="*/ 46 h 643"/>
                                          <a:gd name="T4" fmla="*/ 22 w 158"/>
                                          <a:gd name="T5" fmla="*/ 129 h 643"/>
                                          <a:gd name="T6" fmla="*/ 36 w 158"/>
                                          <a:gd name="T7" fmla="*/ 211 h 643"/>
                                          <a:gd name="T8" fmla="*/ 55 w 158"/>
                                          <a:gd name="T9" fmla="*/ 301 h 643"/>
                                          <a:gd name="T10" fmla="*/ 76 w 158"/>
                                          <a:gd name="T11" fmla="*/ 389 h 643"/>
                                          <a:gd name="T12" fmla="*/ 103 w 158"/>
                                          <a:gd name="T13" fmla="*/ 476 h 643"/>
                                          <a:gd name="T14" fmla="*/ 123 w 158"/>
                                          <a:gd name="T15" fmla="*/ 533 h 643"/>
                                          <a:gd name="T16" fmla="*/ 144 w 158"/>
                                          <a:gd name="T17" fmla="*/ 588 h 643"/>
                                          <a:gd name="T18" fmla="*/ 155 w 158"/>
                                          <a:gd name="T19" fmla="*/ 632 h 643"/>
                                          <a:gd name="T20" fmla="*/ 158 w 158"/>
                                          <a:gd name="T21" fmla="*/ 643 h 643"/>
                                          <a:gd name="T22" fmla="*/ 142 w 158"/>
                                          <a:gd name="T23" fmla="*/ 608 h 643"/>
                                          <a:gd name="T24" fmla="*/ 118 w 158"/>
                                          <a:gd name="T25" fmla="*/ 544 h 643"/>
                                          <a:gd name="T26" fmla="*/ 95 w 158"/>
                                          <a:gd name="T27" fmla="*/ 478 h 643"/>
                                          <a:gd name="T28" fmla="*/ 69 w 158"/>
                                          <a:gd name="T29" fmla="*/ 391 h 643"/>
                                          <a:gd name="T30" fmla="*/ 47 w 158"/>
                                          <a:gd name="T31" fmla="*/ 302 h 643"/>
                                          <a:gd name="T32" fmla="*/ 29 w 158"/>
                                          <a:gd name="T33" fmla="*/ 212 h 643"/>
                                          <a:gd name="T34" fmla="*/ 13 w 158"/>
                                          <a:gd name="T35" fmla="*/ 107 h 643"/>
                                          <a:gd name="T36" fmla="*/ 0 w 158"/>
                                          <a:gd name="T37" fmla="*/ 0 h 6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8" h="64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1" y="46"/>
                                            </a:lnTo>
                                            <a:lnTo>
                                              <a:pt x="22" y="129"/>
                                            </a:lnTo>
                                            <a:lnTo>
                                              <a:pt x="36" y="211"/>
                                            </a:lnTo>
                                            <a:lnTo>
                                              <a:pt x="55" y="301"/>
                                            </a:lnTo>
                                            <a:lnTo>
                                              <a:pt x="76" y="389"/>
                                            </a:lnTo>
                                            <a:lnTo>
                                              <a:pt x="103" y="476"/>
                                            </a:lnTo>
                                            <a:lnTo>
                                              <a:pt x="123" y="533"/>
                                            </a:lnTo>
                                            <a:lnTo>
                                              <a:pt x="144" y="588"/>
                                            </a:lnTo>
                                            <a:lnTo>
                                              <a:pt x="155" y="632"/>
                                            </a:lnTo>
                                            <a:lnTo>
                                              <a:pt x="158" y="643"/>
                                            </a:lnTo>
                                            <a:lnTo>
                                              <a:pt x="142" y="608"/>
                                            </a:lnTo>
                                            <a:lnTo>
                                              <a:pt x="118" y="544"/>
                                            </a:lnTo>
                                            <a:lnTo>
                                              <a:pt x="95" y="478"/>
                                            </a:lnTo>
                                            <a:lnTo>
                                              <a:pt x="69" y="391"/>
                                            </a:lnTo>
                                            <a:lnTo>
                                              <a:pt x="47" y="302"/>
                                            </a:lnTo>
                                            <a:lnTo>
                                              <a:pt x="29" y="212"/>
                                            </a:lnTo>
                                            <a:lnTo>
                                              <a:pt x="13" y="107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63" name="Forma libre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75920" y="6215239"/>
                                        <a:ext cx="52388" cy="112713"/>
                                      </a:xfrm>
                                      <a:custGeom>
                                        <a:avLst/>
                                        <a:gdLst>
                                          <a:gd name="T0" fmla="*/ 0 w 33"/>
                                          <a:gd name="T1" fmla="*/ 0 h 71"/>
                                          <a:gd name="T2" fmla="*/ 33 w 33"/>
                                          <a:gd name="T3" fmla="*/ 71 h 71"/>
                                          <a:gd name="T4" fmla="*/ 24 w 33"/>
                                          <a:gd name="T5" fmla="*/ 71 h 71"/>
                                          <a:gd name="T6" fmla="*/ 11 w 33"/>
                                          <a:gd name="T7" fmla="*/ 36 h 71"/>
                                          <a:gd name="T8" fmla="*/ 0 w 33"/>
                                          <a:gd name="T9" fmla="*/ 0 h 71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71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3" y="71"/>
                                            </a:lnTo>
                                            <a:lnTo>
                                              <a:pt x="24" y="71"/>
                                            </a:lnTo>
                                            <a:lnTo>
                                              <a:pt x="11" y="36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64" name="Forma libre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6045" y="5124627"/>
                                        <a:ext cx="23813" cy="150813"/>
                                      </a:xfrm>
                                      <a:custGeom>
                                        <a:avLst/>
                                        <a:gdLst>
                                          <a:gd name="T0" fmla="*/ 0 w 15"/>
                                          <a:gd name="T1" fmla="*/ 0 h 95"/>
                                          <a:gd name="T2" fmla="*/ 8 w 15"/>
                                          <a:gd name="T3" fmla="*/ 37 h 95"/>
                                          <a:gd name="T4" fmla="*/ 8 w 15"/>
                                          <a:gd name="T5" fmla="*/ 41 h 95"/>
                                          <a:gd name="T6" fmla="*/ 15 w 15"/>
                                          <a:gd name="T7" fmla="*/ 95 h 95"/>
                                          <a:gd name="T8" fmla="*/ 4 w 15"/>
                                          <a:gd name="T9" fmla="*/ 49 h 95"/>
                                          <a:gd name="T10" fmla="*/ 0 w 15"/>
                                          <a:gd name="T11" fmla="*/ 0 h 9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95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8" y="37"/>
                                            </a:lnTo>
                                            <a:lnTo>
                                              <a:pt x="8" y="41"/>
                                            </a:lnTo>
                                            <a:lnTo>
                                              <a:pt x="15" y="95"/>
                                            </a:lnTo>
                                            <a:lnTo>
                                              <a:pt x="4" y="49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65" name="Forma libre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182" y="4649964"/>
                                        <a:ext cx="638175" cy="1241425"/>
                                      </a:xfrm>
                                      <a:custGeom>
                                        <a:avLst/>
                                        <a:gdLst>
                                          <a:gd name="T0" fmla="*/ 402 w 402"/>
                                          <a:gd name="T1" fmla="*/ 0 h 782"/>
                                          <a:gd name="T2" fmla="*/ 402 w 402"/>
                                          <a:gd name="T3" fmla="*/ 1 h 782"/>
                                          <a:gd name="T4" fmla="*/ 363 w 402"/>
                                          <a:gd name="T5" fmla="*/ 39 h 782"/>
                                          <a:gd name="T6" fmla="*/ 325 w 402"/>
                                          <a:gd name="T7" fmla="*/ 79 h 782"/>
                                          <a:gd name="T8" fmla="*/ 290 w 402"/>
                                          <a:gd name="T9" fmla="*/ 121 h 782"/>
                                          <a:gd name="T10" fmla="*/ 255 w 402"/>
                                          <a:gd name="T11" fmla="*/ 164 h 782"/>
                                          <a:gd name="T12" fmla="*/ 211 w 402"/>
                                          <a:gd name="T13" fmla="*/ 222 h 782"/>
                                          <a:gd name="T14" fmla="*/ 171 w 402"/>
                                          <a:gd name="T15" fmla="*/ 284 h 782"/>
                                          <a:gd name="T16" fmla="*/ 133 w 402"/>
                                          <a:gd name="T17" fmla="*/ 346 h 782"/>
                                          <a:gd name="T18" fmla="*/ 100 w 402"/>
                                          <a:gd name="T19" fmla="*/ 411 h 782"/>
                                          <a:gd name="T20" fmla="*/ 71 w 402"/>
                                          <a:gd name="T21" fmla="*/ 478 h 782"/>
                                          <a:gd name="T22" fmla="*/ 45 w 402"/>
                                          <a:gd name="T23" fmla="*/ 546 h 782"/>
                                          <a:gd name="T24" fmla="*/ 27 w 402"/>
                                          <a:gd name="T25" fmla="*/ 617 h 782"/>
                                          <a:gd name="T26" fmla="*/ 13 w 402"/>
                                          <a:gd name="T27" fmla="*/ 689 h 782"/>
                                          <a:gd name="T28" fmla="*/ 7 w 402"/>
                                          <a:gd name="T29" fmla="*/ 761 h 782"/>
                                          <a:gd name="T30" fmla="*/ 7 w 402"/>
                                          <a:gd name="T31" fmla="*/ 782 h 782"/>
                                          <a:gd name="T32" fmla="*/ 0 w 402"/>
                                          <a:gd name="T33" fmla="*/ 765 h 782"/>
                                          <a:gd name="T34" fmla="*/ 1 w 402"/>
                                          <a:gd name="T35" fmla="*/ 761 h 782"/>
                                          <a:gd name="T36" fmla="*/ 7 w 402"/>
                                          <a:gd name="T37" fmla="*/ 688 h 782"/>
                                          <a:gd name="T38" fmla="*/ 21 w 402"/>
                                          <a:gd name="T39" fmla="*/ 616 h 782"/>
                                          <a:gd name="T40" fmla="*/ 40 w 402"/>
                                          <a:gd name="T41" fmla="*/ 545 h 782"/>
                                          <a:gd name="T42" fmla="*/ 66 w 402"/>
                                          <a:gd name="T43" fmla="*/ 475 h 782"/>
                                          <a:gd name="T44" fmla="*/ 95 w 402"/>
                                          <a:gd name="T45" fmla="*/ 409 h 782"/>
                                          <a:gd name="T46" fmla="*/ 130 w 402"/>
                                          <a:gd name="T47" fmla="*/ 343 h 782"/>
                                          <a:gd name="T48" fmla="*/ 167 w 402"/>
                                          <a:gd name="T49" fmla="*/ 281 h 782"/>
                                          <a:gd name="T50" fmla="*/ 209 w 402"/>
                                          <a:gd name="T51" fmla="*/ 220 h 782"/>
                                          <a:gd name="T52" fmla="*/ 253 w 402"/>
                                          <a:gd name="T53" fmla="*/ 163 h 782"/>
                                          <a:gd name="T54" fmla="*/ 287 w 402"/>
                                          <a:gd name="T55" fmla="*/ 120 h 782"/>
                                          <a:gd name="T56" fmla="*/ 324 w 402"/>
                                          <a:gd name="T57" fmla="*/ 78 h 782"/>
                                          <a:gd name="T58" fmla="*/ 362 w 402"/>
                                          <a:gd name="T59" fmla="*/ 38 h 782"/>
                                          <a:gd name="T60" fmla="*/ 402 w 402"/>
                                          <a:gd name="T61" fmla="*/ 0 h 78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2" h="782">
                                            <a:moveTo>
                                              <a:pt x="402" y="0"/>
                                            </a:moveTo>
                                            <a:lnTo>
                                              <a:pt x="402" y="1"/>
                                            </a:lnTo>
                                            <a:lnTo>
                                              <a:pt x="363" y="39"/>
                                            </a:lnTo>
                                            <a:lnTo>
                                              <a:pt x="325" y="79"/>
                                            </a:lnTo>
                                            <a:lnTo>
                                              <a:pt x="290" y="121"/>
                                            </a:lnTo>
                                            <a:lnTo>
                                              <a:pt x="255" y="164"/>
                                            </a:lnTo>
                                            <a:lnTo>
                                              <a:pt x="211" y="222"/>
                                            </a:lnTo>
                                            <a:lnTo>
                                              <a:pt x="171" y="284"/>
                                            </a:lnTo>
                                            <a:lnTo>
                                              <a:pt x="133" y="346"/>
                                            </a:lnTo>
                                            <a:lnTo>
                                              <a:pt x="100" y="411"/>
                                            </a:lnTo>
                                            <a:lnTo>
                                              <a:pt x="71" y="478"/>
                                            </a:lnTo>
                                            <a:lnTo>
                                              <a:pt x="45" y="546"/>
                                            </a:lnTo>
                                            <a:lnTo>
                                              <a:pt x="27" y="617"/>
                                            </a:lnTo>
                                            <a:lnTo>
                                              <a:pt x="13" y="689"/>
                                            </a:lnTo>
                                            <a:lnTo>
                                              <a:pt x="7" y="761"/>
                                            </a:lnTo>
                                            <a:lnTo>
                                              <a:pt x="7" y="782"/>
                                            </a:lnTo>
                                            <a:lnTo>
                                              <a:pt x="0" y="765"/>
                                            </a:lnTo>
                                            <a:lnTo>
                                              <a:pt x="1" y="761"/>
                                            </a:lnTo>
                                            <a:lnTo>
                                              <a:pt x="7" y="688"/>
                                            </a:lnTo>
                                            <a:lnTo>
                                              <a:pt x="21" y="616"/>
                                            </a:lnTo>
                                            <a:lnTo>
                                              <a:pt x="40" y="545"/>
                                            </a:lnTo>
                                            <a:lnTo>
                                              <a:pt x="66" y="475"/>
                                            </a:lnTo>
                                            <a:lnTo>
                                              <a:pt x="95" y="409"/>
                                            </a:lnTo>
                                            <a:lnTo>
                                              <a:pt x="130" y="343"/>
                                            </a:lnTo>
                                            <a:lnTo>
                                              <a:pt x="167" y="281"/>
                                            </a:lnTo>
                                            <a:lnTo>
                                              <a:pt x="209" y="220"/>
                                            </a:lnTo>
                                            <a:lnTo>
                                              <a:pt x="253" y="163"/>
                                            </a:lnTo>
                                            <a:lnTo>
                                              <a:pt x="287" y="120"/>
                                            </a:lnTo>
                                            <a:lnTo>
                                              <a:pt x="324" y="78"/>
                                            </a:lnTo>
                                            <a:lnTo>
                                              <a:pt x="362" y="38"/>
                                            </a:lnTo>
                                            <a:lnTo>
                                              <a:pt x="40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66" name="Forma libre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182" y="5904089"/>
                                        <a:ext cx="58738" cy="311150"/>
                                      </a:xfrm>
                                      <a:custGeom>
                                        <a:avLst/>
                                        <a:gdLst>
                                          <a:gd name="T0" fmla="*/ 0 w 37"/>
                                          <a:gd name="T1" fmla="*/ 0 h 196"/>
                                          <a:gd name="T2" fmla="*/ 6 w 37"/>
                                          <a:gd name="T3" fmla="*/ 15 h 196"/>
                                          <a:gd name="T4" fmla="*/ 7 w 37"/>
                                          <a:gd name="T5" fmla="*/ 18 h 196"/>
                                          <a:gd name="T6" fmla="*/ 12 w 37"/>
                                          <a:gd name="T7" fmla="*/ 80 h 196"/>
                                          <a:gd name="T8" fmla="*/ 21 w 37"/>
                                          <a:gd name="T9" fmla="*/ 134 h 196"/>
                                          <a:gd name="T10" fmla="*/ 33 w 37"/>
                                          <a:gd name="T11" fmla="*/ 188 h 196"/>
                                          <a:gd name="T12" fmla="*/ 37 w 37"/>
                                          <a:gd name="T13" fmla="*/ 196 h 196"/>
                                          <a:gd name="T14" fmla="*/ 22 w 37"/>
                                          <a:gd name="T15" fmla="*/ 162 h 196"/>
                                          <a:gd name="T16" fmla="*/ 15 w 37"/>
                                          <a:gd name="T17" fmla="*/ 146 h 196"/>
                                          <a:gd name="T18" fmla="*/ 5 w 37"/>
                                          <a:gd name="T19" fmla="*/ 81 h 196"/>
                                          <a:gd name="T20" fmla="*/ 1 w 37"/>
                                          <a:gd name="T21" fmla="*/ 40 h 196"/>
                                          <a:gd name="T22" fmla="*/ 0 w 37"/>
                                          <a:gd name="T23" fmla="*/ 0 h 1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7" h="196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6" y="15"/>
                                            </a:lnTo>
                                            <a:lnTo>
                                              <a:pt x="7" y="18"/>
                                            </a:lnTo>
                                            <a:lnTo>
                                              <a:pt x="12" y="80"/>
                                            </a:lnTo>
                                            <a:lnTo>
                                              <a:pt x="21" y="134"/>
                                            </a:lnTo>
                                            <a:lnTo>
                                              <a:pt x="33" y="188"/>
                                            </a:lnTo>
                                            <a:lnTo>
                                              <a:pt x="37" y="196"/>
                                            </a:lnTo>
                                            <a:lnTo>
                                              <a:pt x="22" y="162"/>
                                            </a:lnTo>
                                            <a:lnTo>
                                              <a:pt x="15" y="146"/>
                                            </a:lnTo>
                                            <a:lnTo>
                                              <a:pt x="5" y="81"/>
                                            </a:lnTo>
                                            <a:lnTo>
                                              <a:pt x="1" y="40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67" name="Forma libre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63220" y="6223177"/>
                                        <a:ext cx="49213" cy="104775"/>
                                      </a:xfrm>
                                      <a:custGeom>
                                        <a:avLst/>
                                        <a:gdLst>
                                          <a:gd name="T0" fmla="*/ 0 w 31"/>
                                          <a:gd name="T1" fmla="*/ 0 h 66"/>
                                          <a:gd name="T2" fmla="*/ 31 w 31"/>
                                          <a:gd name="T3" fmla="*/ 66 h 66"/>
                                          <a:gd name="T4" fmla="*/ 24 w 31"/>
                                          <a:gd name="T5" fmla="*/ 66 h 66"/>
                                          <a:gd name="T6" fmla="*/ 0 w 31"/>
                                          <a:gd name="T7" fmla="*/ 0 h 6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1" h="66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1" y="66"/>
                                            </a:lnTo>
                                            <a:lnTo>
                                              <a:pt x="24" y="66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68" name="Forma libre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182" y="5864402"/>
                                        <a:ext cx="11113" cy="68263"/>
                                      </a:xfrm>
                                      <a:custGeom>
                                        <a:avLst/>
                                        <a:gdLst>
                                          <a:gd name="T0" fmla="*/ 0 w 7"/>
                                          <a:gd name="T1" fmla="*/ 0 h 43"/>
                                          <a:gd name="T2" fmla="*/ 7 w 7"/>
                                          <a:gd name="T3" fmla="*/ 17 h 43"/>
                                          <a:gd name="T4" fmla="*/ 7 w 7"/>
                                          <a:gd name="T5" fmla="*/ 43 h 43"/>
                                          <a:gd name="T6" fmla="*/ 6 w 7"/>
                                          <a:gd name="T7" fmla="*/ 40 h 43"/>
                                          <a:gd name="T8" fmla="*/ 0 w 7"/>
                                          <a:gd name="T9" fmla="*/ 25 h 43"/>
                                          <a:gd name="T10" fmla="*/ 0 w 7"/>
                                          <a:gd name="T11" fmla="*/ 0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" h="4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" y="17"/>
                                            </a:lnTo>
                                            <a:lnTo>
                                              <a:pt x="7" y="43"/>
                                            </a:lnTo>
                                            <a:lnTo>
                                              <a:pt x="6" y="40"/>
                                            </a:lnTo>
                                            <a:lnTo>
                                              <a:pt x="0" y="25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69" name="Forma libre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0995" y="6135864"/>
                                        <a:ext cx="73025" cy="192088"/>
                                      </a:xfrm>
                                      <a:custGeom>
                                        <a:avLst/>
                                        <a:gdLst>
                                          <a:gd name="T0" fmla="*/ 0 w 46"/>
                                          <a:gd name="T1" fmla="*/ 0 h 121"/>
                                          <a:gd name="T2" fmla="*/ 7 w 46"/>
                                          <a:gd name="T3" fmla="*/ 16 h 121"/>
                                          <a:gd name="T4" fmla="*/ 22 w 46"/>
                                          <a:gd name="T5" fmla="*/ 50 h 121"/>
                                          <a:gd name="T6" fmla="*/ 33 w 46"/>
                                          <a:gd name="T7" fmla="*/ 86 h 121"/>
                                          <a:gd name="T8" fmla="*/ 46 w 46"/>
                                          <a:gd name="T9" fmla="*/ 121 h 121"/>
                                          <a:gd name="T10" fmla="*/ 45 w 46"/>
                                          <a:gd name="T11" fmla="*/ 121 h 121"/>
                                          <a:gd name="T12" fmla="*/ 14 w 46"/>
                                          <a:gd name="T13" fmla="*/ 55 h 121"/>
                                          <a:gd name="T14" fmla="*/ 11 w 46"/>
                                          <a:gd name="T15" fmla="*/ 44 h 121"/>
                                          <a:gd name="T16" fmla="*/ 0 w 46"/>
                                          <a:gd name="T17" fmla="*/ 0 h 121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121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" y="16"/>
                                            </a:lnTo>
                                            <a:lnTo>
                                              <a:pt x="22" y="50"/>
                                            </a:lnTo>
                                            <a:lnTo>
                                              <a:pt x="33" y="86"/>
                                            </a:lnTo>
                                            <a:lnTo>
                                              <a:pt x="46" y="121"/>
                                            </a:lnTo>
                                            <a:lnTo>
                                              <a:pt x="45" y="121"/>
                                            </a:lnTo>
                                            <a:lnTo>
                                              <a:pt x="14" y="55"/>
                                            </a:lnTo>
                                            <a:lnTo>
                                              <a:pt x="11" y="44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grpSp>
                              </wpg:grp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95000</wp14:pctHeight>
                        </wp14:sizeRelV>
                      </wp:anchor>
                    </w:drawing>
                  </mc:Choice>
                  <mc:Fallback>
                    <w:pict>
                      <v:group w14:anchorId="0B148B3B" id="Grupo 3" o:spid="_x0000_s1026" style="position:absolute;margin-left:0;margin-top:0;width:220.5pt;height:718.55pt;z-index:-251637248;mso-height-percent:950;mso-left-percent:40;mso-position-horizontal-relative:page;mso-position-vertical:center;mso-position-vertical-relative:page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">
                        <v:rect id="Rectángulo 6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44546a [3215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Pentágono 7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" adj="18883" fillcolor="#5b9bd5 [3204]" stroked="f" strokeweight="1pt">
                          <v:textbox inset=",0,14.4pt,0"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2019651368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-M-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E0C43D7" w14:textId="77777777" w:rsidR="00FF79A9" w:rsidRDefault="00FF79A9" w:rsidP="00C77E1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es-ES"/>
                                      </w:rPr>
                                      <w:t>[Fecha]</w:t>
                                    </w:r>
                                  </w:p>
                                </w:sdtContent>
                              </w:sdt>
                            </w:txbxContent>
                          </v:textbox>
                        </v:shape>
                        <v:group id="Grupo 8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  <v:group id="Grupo 1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  <o:lock v:ext="edit" aspectratio="t"/>
                            <v:shape id="Forma libre 43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" path="m,l39,152,84,304r38,113l122,440,76,306,39,180,6,53,,xe" fillcolor="#44546a [3215]" strokecolor="#44546a [3215]" strokeweight="0">
                              <v:path arrowok="t" o:connecttype="custom" o:connectlocs="0,0;61913,241300;133350,482600;193675,661988;193675,698500;120650,485775;61913,285750;9525,84138;0,0" o:connectangles="0,0,0,0,0,0,0,0,0"/>
                            </v:shape>
                            <v:shape id="Forma libre 47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" path="m,l8,19,37,93r30,74l116,269r-8,l60,169,30,98,1,25,,xe" fillcolor="#44546a [3215]" strokecolor="#44546a [3215]" strokeweight="0">
                              <v:path arrowok="t" o:connecttype="custom" o:connectlocs="0,0;12700,30163;58738,147638;106363,265113;184150,427038;171450,427038;95250,268288;47625,155575;1588,39688;0,0" o:connectangles="0,0,0,0,0,0,0,0,0,0"/>
                            </v:shape>
                            <v:shape id="Forma libre 48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" path="m,l,,1,79r2,80l12,317,23,476,39,634,58,792,83,948r24,138l135,1223r5,49l138,1262,105,1106,77,949,53,792,35,634,20,476,9,317,2,159,,79,,xe" fillcolor="#44546a [3215]" strokecolor="#44546a [3215]" strokeweight="0">
    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    </v:shape>
                            <v:shape id="Forma libre 49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    </v:shape>
                            <v:shape id="Forma libre 50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    </v:shape>
                            <v:shape id="Forma libre 51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" path="m,l33,69r-9,l12,35,,xe" fillcolor="#44546a [3215]" strokecolor="#44546a [3215]" strokeweight="0">
                              <v:path arrowok="t" o:connecttype="custom" o:connectlocs="0,0;52388,109538;38100,109538;19050,55563;0,0" o:connectangles="0,0,0,0,0"/>
                            </v:shape>
                            <v:shape id="Forma libre 52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" path="m,l9,37r,3l15,93,5,49,,xe" fillcolor="#44546a [3215]" strokecolor="#44546a [3215]" strokeweight="0">
                              <v:path arrowok="t" o:connecttype="custom" o:connectlocs="0,0;14288,58738;14288,63500;23813,147638;7938,77788;0,0" o:connectangles="0,0,0,0,0,0"/>
                            </v:shape>
                            <v:shape id="Forma libre 53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    </v:shape>
                            <v:shape id="Forma libre 54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" path="m,l6,16r1,3l11,80r9,52l33,185r3,9l21,161,15,145,5,81,1,41,,xe" fillcolor="#44546a [3215]" strokecolor="#44546a [3215]" strokeweight="0">
    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    </v:shape>
                            <v:shape id="Forma libre 55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" path="m,l31,65r-8,l,xe" fillcolor="#44546a [3215]" strokecolor="#44546a [3215]" strokeweight="0">
                              <v:path arrowok="t" o:connecttype="custom" o:connectlocs="0,0;49213,103188;36513,103188;0,0" o:connectangles="0,0,0,0"/>
                            </v:shape>
                            <v:shape id="Forma libre 56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" path="m,l6,17,7,42,6,39,,23,,xe" fillcolor="#44546a [3215]" strokecolor="#44546a [3215]" strokeweight="0">
                              <v:path arrowok="t" o:connecttype="custom" o:connectlocs="0,0;9525,26988;11113,66675;9525,61913;0,36513;0,0" o:connectangles="0,0,0,0,0,0"/>
                            </v:shape>
                            <v:shape id="Forma libre 57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" path="m,l6,16,21,49,33,84r12,34l44,118,13,53,11,42,,xe" fillcolor="#44546a [3215]" strokecolor="#44546a [3215]" strokeweight="0">
                              <v:path arrowok="t" o:connecttype="custom" o:connectlocs="0,0;9525,25400;33338,77788;52388,133350;71438,187325;69850,187325;20638,84138;17463,66675;0,0" o:connectangles="0,0,0,0,0,0,0,0,0"/>
                            </v:shape>
                          </v:group>
                          <v:group id="Grupo 5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    <o:lock v:ext="edit" aspectratio="t"/>
                            <v:shape id="Forma libre 59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" path="m,l41,155,86,309r39,116l125,450,79,311,41,183,7,54,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0,0;65088,246063;136525,490538;198438,674688;198438,714375;125413,493713;65088,290513;11113,85725;0,0" o:connectangles="0,0,0,0,0,0,0,0,0"/>
                            </v:shape>
                            <v:shape id="Forma libre 60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" path="m,l8,20,37,96r32,74l118,275r-9,l61,174,30,100,,26,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0,0;12700,31750;58738,152400;109538,269875;187325,436563;173038,436563;96838,276225;47625,158750;0,41275;0,0" o:connectangles="0,0,0,0,0,0,0,0,0,0"/>
                            </v:shape>
                            <v:shape id="Forma libre 61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" path="m,l16,72r4,49l18,112,,31,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0,0;25400,114300;31750,192088;28575,177800;0,49213;0,0" o:connectangles="0,0,0,0,0,0"/>
                            </v:shape>
                            <v:shape id="Forma libre 6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imZ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ooc/r+kHyBXfwAAAP//AwBQSwECLQAUAAYACAAAACEA2+H2y+4AAACFAQAAEwAAAAAAAAAAAAAA&#10;AAAAAAAAW0NvbnRlbnRfVHlwZXNdLnhtbFBLAQItABQABgAIAAAAIQBa9CxbvwAAABUBAAALAAAA&#10;AAAAAAAAAAAAAB8BAABfcmVscy8ucmVsc1BLAQItABQABgAIAAAAIQBxfimZ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    </v:shape>
                            <v:shape id="Forma libre 6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" path="m,l33,71r-9,l11,36,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0,0;52388,112713;38100,112713;17463,57150;0,0" o:connectangles="0,0,0,0,0"/>
                            </v:shape>
                            <v:shape id="Forma libre 6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" path="m,l8,37r,4l15,95,4,49,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0,0;12700,58738;12700,65088;23813,150813;6350,77788;0,0" o:connectangles="0,0,0,0,0,0"/>
                            </v:shape>
                            <v:shape id="Forma libre 6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    </v:shape>
                            <v:shape id="Forma libre 6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" path="m,l6,15r1,3l12,80r9,54l33,188r4,8l22,162,15,146,5,81,1,40,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    </v:shape>
                            <v:shape id="Forma libre 6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" path="m,l31,66r-7,l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0,0;49213,104775;38100,104775;0,0" o:connectangles="0,0,0,0"/>
                            </v:shape>
                            <v:shape id="Forma libre 6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" path="m,l7,17r,26l6,40,,25,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0,0;11113,26988;11113,68263;9525,63500;0,39688;0,0" o:connectangles="0,0,0,0,0,0"/>
                            </v:shape>
                            <v:shape id="Forma libre 6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" path="m,l7,16,22,50,33,86r13,35l45,121,14,55,11,44,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0,0;11113,25400;34925,79375;52388,136525;73025,192088;71438,192088;22225,87313;17463,69850;0,0" o:connectangles="0,0,0,0,0,0,0,0,0"/>
                            </v:shape>
                          </v:group>
                        </v:group>
                        <w10:wrap anchorx="page" anchory="page"/>
                      </v:group>
                    </w:pict>
                  </mc:Fallback>
                </mc:AlternateContent>
              </w:r>
            </w:p>
            <w:p w14:paraId="399B9D55" w14:textId="3A123AA3" w:rsidR="00C77E15" w:rsidRDefault="00FF203B" w:rsidP="00C77E15">
              <w:pPr>
                <w:jc w:val="left"/>
                <w:rPr>
                  <w:rFonts w:cs="Arial"/>
                </w:rPr>
              </w:pPr>
              <w:r w:rsidRPr="00DA30D8">
                <w:rPr>
                  <w:rFonts w:cs="Arial"/>
                  <w:noProof/>
                  <w:lang w:val="es-CO"/>
                </w:rPr>
                <mc:AlternateContent>
                  <mc:Choice Requires="wps">
                    <w:drawing>
                      <wp:anchor distT="0" distB="0" distL="114300" distR="114300" simplePos="0" relativeHeight="251682304" behindDoc="0" locked="0" layoutInCell="1" allowOverlap="1" wp14:anchorId="39A625A4" wp14:editId="4320F8E9">
                        <wp:simplePos x="0" y="0"/>
                        <wp:positionH relativeFrom="margin">
                          <wp:align>right</wp:align>
                        </wp:positionH>
                        <wp:positionV relativeFrom="paragraph">
                          <wp:posOffset>6788785</wp:posOffset>
                        </wp:positionV>
                        <wp:extent cx="2514600" cy="933450"/>
                        <wp:effectExtent l="0" t="0" r="0" b="0"/>
                        <wp:wrapNone/>
                        <wp:docPr id="70" name="Cuadro de texto 70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2514600" cy="933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CD7A178" w14:textId="6D3D347A" w:rsidR="00FF79A9" w:rsidRDefault="00FF79A9" w:rsidP="00C77E15">
                                    <w:pPr>
                                      <w:jc w:val="center"/>
                                      <w:rPr>
                                        <w:rFonts w:cs="Arial"/>
                                        <w:sz w:val="40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  <w:sz w:val="40"/>
                                      </w:rPr>
                                      <w:t>ANDRES FELIPE MESA BUITRAGO</w:t>
                                    </w:r>
                                  </w:p>
                                  <w:p w14:paraId="33D5EA49" w14:textId="77777777" w:rsidR="00FF79A9" w:rsidRDefault="00FF79A9" w:rsidP="00C77E15">
                                    <w:pPr>
                                      <w:jc w:val="center"/>
                                      <w:rPr>
                                        <w:rFonts w:cs="Arial"/>
                                        <w:sz w:val="40"/>
                                      </w:rPr>
                                    </w:pPr>
                                  </w:p>
                                  <w:p w14:paraId="327A2B32" w14:textId="77777777" w:rsidR="00FF79A9" w:rsidRPr="00DA30D8" w:rsidRDefault="00FF79A9" w:rsidP="00C77E15">
                                    <w:pPr>
                                      <w:jc w:val="center"/>
                                      <w:rPr>
                                        <w:rFonts w:cs="Arial"/>
                                        <w:sz w:val="4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39A625A4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70" o:spid="_x0000_s1055" type="#_x0000_t202" style="position:absolute;margin-left:146.8pt;margin-top:534.55pt;width:198pt;height:73.5pt;z-index:251682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" fillcolor="white [3201]" stroked="f" strokeweight=".5pt">
                        <v:textbox>
                          <w:txbxContent>
                            <w:p w14:paraId="0CD7A178" w14:textId="6D3D347A" w:rsidR="00FF79A9" w:rsidRDefault="00FF79A9" w:rsidP="00C77E15">
                              <w:pPr>
                                <w:jc w:val="center"/>
                                <w:rPr>
                                  <w:rFonts w:cs="Arial"/>
                                  <w:sz w:val="40"/>
                                </w:rPr>
                              </w:pPr>
                              <w:r>
                                <w:rPr>
                                  <w:rFonts w:cs="Arial"/>
                                  <w:sz w:val="40"/>
                                </w:rPr>
                                <w:t>ANDRES FELIPE MESA BUITRAGO</w:t>
                              </w:r>
                            </w:p>
                            <w:p w14:paraId="33D5EA49" w14:textId="77777777" w:rsidR="00FF79A9" w:rsidRDefault="00FF79A9" w:rsidP="00C77E15">
                              <w:pPr>
                                <w:jc w:val="center"/>
                                <w:rPr>
                                  <w:rFonts w:cs="Arial"/>
                                  <w:sz w:val="40"/>
                                </w:rPr>
                              </w:pPr>
                            </w:p>
                            <w:p w14:paraId="327A2B32" w14:textId="77777777" w:rsidR="00FF79A9" w:rsidRPr="00DA30D8" w:rsidRDefault="00FF79A9" w:rsidP="00C77E15">
                              <w:pPr>
                                <w:jc w:val="center"/>
                                <w:rPr>
                                  <w:rFonts w:cs="Arial"/>
                                  <w:sz w:val="40"/>
                                </w:rPr>
                              </w:pPr>
                            </w:p>
                          </w:txbxContent>
                        </v:textbox>
                        <w10:wrap anchorx="margin"/>
                      </v:shape>
                    </w:pict>
                  </mc:Fallback>
                </mc:AlternateContent>
              </w:r>
              <w:r w:rsidRPr="00DA30D8">
                <w:rPr>
                  <w:rFonts w:cs="Arial"/>
                  <w:noProof/>
                  <w:lang w:val="es-CO"/>
                </w:rPr>
                <mc:AlternateContent>
                  <mc:Choice Requires="wps">
                    <w:drawing>
                      <wp:anchor distT="0" distB="0" distL="114300" distR="114300" simplePos="0" relativeHeight="251678208" behindDoc="0" locked="0" layoutInCell="1" allowOverlap="1" wp14:anchorId="581C2BB0" wp14:editId="4F641D51">
                        <wp:simplePos x="0" y="0"/>
                        <wp:positionH relativeFrom="margin">
                          <wp:posOffset>2453640</wp:posOffset>
                        </wp:positionH>
                        <wp:positionV relativeFrom="paragraph">
                          <wp:posOffset>3509645</wp:posOffset>
                        </wp:positionV>
                        <wp:extent cx="3704493" cy="2926080"/>
                        <wp:effectExtent l="0" t="0" r="0" b="0"/>
                        <wp:wrapNone/>
                        <wp:docPr id="71" name="Cuadro de texto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704493" cy="2926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8FF23E" w14:textId="77777777" w:rsidR="00FF79A9" w:rsidRPr="00DA30D8" w:rsidRDefault="00FF79A9" w:rsidP="00C77E15">
                                    <w:pPr>
                                      <w:spacing w:after="120"/>
                                      <w:jc w:val="center"/>
                                      <w:rPr>
                                        <w:rFonts w:cs="Arial"/>
                                        <w:sz w:val="40"/>
                                        <w:szCs w:val="32"/>
                                      </w:rPr>
                                    </w:pPr>
                                    <w:r w:rsidRPr="00DA30D8">
                                      <w:rPr>
                                        <w:rFonts w:cs="Arial"/>
                                        <w:sz w:val="40"/>
                                        <w:szCs w:val="32"/>
                                      </w:rPr>
                                      <w:t>MODALIDAD</w:t>
                                    </w:r>
                                  </w:p>
                                  <w:p w14:paraId="2F4D1D33" w14:textId="3E942744" w:rsidR="00FF79A9" w:rsidRPr="00DA30D8" w:rsidRDefault="00FF79A9" w:rsidP="00C77E15">
                                    <w:pPr>
                                      <w:spacing w:after="120"/>
                                      <w:jc w:val="center"/>
                                      <w:rPr>
                                        <w:rFonts w:cs="Arial"/>
                                        <w:sz w:val="40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  <w:sz w:val="40"/>
                                        <w:szCs w:val="32"/>
                                      </w:rPr>
                                      <w:t>APLICACIÓN PROFESIONAL</w:t>
                                    </w:r>
                                  </w:p>
                                  <w:p w14:paraId="3C65FDDA" w14:textId="77777777" w:rsidR="00FF79A9" w:rsidRPr="00DA30D8" w:rsidRDefault="00FF79A9" w:rsidP="00C77E15">
                                    <w:pPr>
                                      <w:spacing w:after="120"/>
                                      <w:jc w:val="center"/>
                                      <w:rPr>
                                        <w:rFonts w:cs="Arial"/>
                                        <w:sz w:val="40"/>
                                        <w:szCs w:val="32"/>
                                      </w:rPr>
                                    </w:pPr>
                                    <w:r w:rsidRPr="00DA30D8">
                                      <w:rPr>
                                        <w:rFonts w:cs="Arial"/>
                                        <w:sz w:val="40"/>
                                        <w:szCs w:val="32"/>
                                      </w:rPr>
                                      <w:t>PREGRADO</w:t>
                                    </w:r>
                                  </w:p>
                                  <w:p w14:paraId="2FC8633F" w14:textId="77777777" w:rsidR="00FF79A9" w:rsidRPr="00DA30D8" w:rsidRDefault="00FF79A9" w:rsidP="00C77E15">
                                    <w:pPr>
                                      <w:spacing w:after="120"/>
                                      <w:jc w:val="center"/>
                                      <w:rPr>
                                        <w:rFonts w:cs="Arial"/>
                                        <w:sz w:val="40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581C2BB0" id="Cuadro de texto 2" o:spid="_x0000_s1056" type="#_x0000_t202" style="position:absolute;margin-left:193.2pt;margin-top:276.35pt;width:291.7pt;height:230.4pt;z-index: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" filled="f" stroked="f">
                        <v:textbox>
                          <w:txbxContent>
                            <w:p w14:paraId="6A8FF23E" w14:textId="77777777" w:rsidR="00FF79A9" w:rsidRPr="00DA30D8" w:rsidRDefault="00FF79A9" w:rsidP="00C77E15">
                              <w:pPr>
                                <w:spacing w:after="120"/>
                                <w:jc w:val="center"/>
                                <w:rPr>
                                  <w:rFonts w:cs="Arial"/>
                                  <w:sz w:val="40"/>
                                  <w:szCs w:val="32"/>
                                </w:rPr>
                              </w:pPr>
                              <w:r w:rsidRPr="00DA30D8">
                                <w:rPr>
                                  <w:rFonts w:cs="Arial"/>
                                  <w:sz w:val="40"/>
                                  <w:szCs w:val="32"/>
                                </w:rPr>
                                <w:t>MODALIDAD</w:t>
                              </w:r>
                            </w:p>
                            <w:p w14:paraId="2F4D1D33" w14:textId="3E942744" w:rsidR="00FF79A9" w:rsidRPr="00DA30D8" w:rsidRDefault="00FF79A9" w:rsidP="00C77E15">
                              <w:pPr>
                                <w:spacing w:after="120"/>
                                <w:jc w:val="center"/>
                                <w:rPr>
                                  <w:rFonts w:cs="Arial"/>
                                  <w:sz w:val="40"/>
                                  <w:szCs w:val="32"/>
                                </w:rPr>
                              </w:pPr>
                              <w:r>
                                <w:rPr>
                                  <w:rFonts w:cs="Arial"/>
                                  <w:sz w:val="40"/>
                                  <w:szCs w:val="32"/>
                                </w:rPr>
                                <w:t>APLICACIÓN PROFESIONAL</w:t>
                              </w:r>
                            </w:p>
                            <w:p w14:paraId="3C65FDDA" w14:textId="77777777" w:rsidR="00FF79A9" w:rsidRPr="00DA30D8" w:rsidRDefault="00FF79A9" w:rsidP="00C77E15">
                              <w:pPr>
                                <w:spacing w:after="120"/>
                                <w:jc w:val="center"/>
                                <w:rPr>
                                  <w:rFonts w:cs="Arial"/>
                                  <w:sz w:val="40"/>
                                  <w:szCs w:val="32"/>
                                </w:rPr>
                              </w:pPr>
                              <w:r w:rsidRPr="00DA30D8">
                                <w:rPr>
                                  <w:rFonts w:cs="Arial"/>
                                  <w:sz w:val="40"/>
                                  <w:szCs w:val="32"/>
                                </w:rPr>
                                <w:t>PREGRADO</w:t>
                              </w:r>
                            </w:p>
                            <w:p w14:paraId="2FC8633F" w14:textId="77777777" w:rsidR="00FF79A9" w:rsidRPr="00DA30D8" w:rsidRDefault="00FF79A9" w:rsidP="00C77E15">
                              <w:pPr>
                                <w:spacing w:after="120"/>
                                <w:jc w:val="center"/>
                                <w:rPr>
                                  <w:rFonts w:cs="Arial"/>
                                  <w:sz w:val="40"/>
                                  <w:szCs w:val="32"/>
                                </w:rPr>
                              </w:pPr>
                            </w:p>
                          </w:txbxContent>
                        </v:textbox>
                        <w10:wrap anchorx="margin"/>
                      </v:shape>
                    </w:pict>
                  </mc:Fallback>
                </mc:AlternateContent>
              </w:r>
              <w:r>
                <w:rPr>
                  <w:rFonts w:cs="Arial"/>
                  <w:noProof/>
                  <w:lang w:val="es-CO"/>
                </w:rPr>
                <mc:AlternateContent>
                  <mc:Choice Requires="wps">
                    <w:drawing>
                      <wp:anchor distT="0" distB="0" distL="114300" distR="114300" simplePos="0" relativeHeight="251686400" behindDoc="0" locked="0" layoutInCell="1" allowOverlap="1" wp14:anchorId="5E039370" wp14:editId="562E25FA">
                        <wp:simplePos x="0" y="0"/>
                        <wp:positionH relativeFrom="column">
                          <wp:posOffset>2634615</wp:posOffset>
                        </wp:positionH>
                        <wp:positionV relativeFrom="paragraph">
                          <wp:posOffset>473710</wp:posOffset>
                        </wp:positionV>
                        <wp:extent cx="3324225" cy="2828925"/>
                        <wp:effectExtent l="0" t="0" r="9525" b="9525"/>
                        <wp:wrapNone/>
                        <wp:docPr id="75" name="Cuadro de texto 75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3324225" cy="2828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7B09C92" w14:textId="77777777" w:rsidR="00FF79A9" w:rsidRPr="008636FD" w:rsidRDefault="00FF79A9" w:rsidP="00C77E15">
                                    <w:pPr>
                                      <w:rPr>
                                        <w:b/>
                                        <w:sz w:val="48"/>
                                        <w:szCs w:val="40"/>
                                      </w:rPr>
                                    </w:pPr>
                                    <w:r w:rsidRPr="008636FD">
                                      <w:rPr>
                                        <w:b/>
                                        <w:sz w:val="48"/>
                                        <w:szCs w:val="40"/>
                                      </w:rPr>
                                      <w:t>Anteproyecto</w:t>
                                    </w:r>
                                  </w:p>
                                  <w:p w14:paraId="1864801C" w14:textId="7D2C50E8" w:rsidR="004F671F" w:rsidRPr="004F671F" w:rsidRDefault="004F671F" w:rsidP="004F671F">
                                    <w:pPr>
                                      <w:rPr>
                                        <w:sz w:val="40"/>
                                        <w:szCs w:val="40"/>
                                        <w:lang w:val="es-CO"/>
                                      </w:rPr>
                                    </w:pPr>
                                    <w:r w:rsidRPr="004F671F">
                                      <w:rPr>
                                        <w:sz w:val="40"/>
                                        <w:szCs w:val="40"/>
                                        <w:lang w:val="es-CO"/>
                                      </w:rPr>
                                      <w:t xml:space="preserve">Desarrollo de una Web como herramienta de conexión para la generación de acciones de sostenibilidad ambiental en </w:t>
                                    </w:r>
                                    <w:r w:rsidR="00525EF7">
                                      <w:rPr>
                                        <w:sz w:val="40"/>
                                        <w:szCs w:val="40"/>
                                        <w:lang w:val="es-CO"/>
                                      </w:rPr>
                                      <w:t>Colombia</w:t>
                                    </w:r>
                                    <w:r w:rsidRPr="004F671F">
                                      <w:rPr>
                                        <w:sz w:val="40"/>
                                        <w:szCs w:val="40"/>
                                        <w:lang w:val="es-CO"/>
                                      </w:rPr>
                                      <w:t>.</w:t>
                                    </w:r>
                                  </w:p>
                                  <w:p w14:paraId="5D7367A0" w14:textId="4E2C667C" w:rsidR="00FF79A9" w:rsidRPr="004F671F" w:rsidRDefault="00FF79A9" w:rsidP="004F671F">
                                    <w:pPr>
                                      <w:rPr>
                                        <w:sz w:val="40"/>
                                        <w:szCs w:val="40"/>
                                        <w:lang w:val="es-CO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5E039370" id="Cuadro de texto 75" o:spid="_x0000_s1057" type="#_x0000_t202" style="position:absolute;margin-left:207.45pt;margin-top:37.3pt;width:261.75pt;height:222.7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" fillcolor="white [3201]" stroked="f" strokeweight=".5pt">
                        <v:textbox>
                          <w:txbxContent>
                            <w:p w14:paraId="47B09C92" w14:textId="77777777" w:rsidR="00FF79A9" w:rsidRPr="008636FD" w:rsidRDefault="00FF79A9" w:rsidP="00C77E15">
                              <w:pPr>
                                <w:rPr>
                                  <w:b/>
                                  <w:sz w:val="48"/>
                                  <w:szCs w:val="40"/>
                                </w:rPr>
                              </w:pPr>
                              <w:r w:rsidRPr="008636FD">
                                <w:rPr>
                                  <w:b/>
                                  <w:sz w:val="48"/>
                                  <w:szCs w:val="40"/>
                                </w:rPr>
                                <w:t>Anteproyecto</w:t>
                              </w:r>
                            </w:p>
                            <w:p w14:paraId="1864801C" w14:textId="7D2C50E8" w:rsidR="004F671F" w:rsidRPr="004F671F" w:rsidRDefault="004F671F" w:rsidP="004F671F">
                              <w:pPr>
                                <w:rPr>
                                  <w:sz w:val="40"/>
                                  <w:szCs w:val="40"/>
                                  <w:lang w:val="es-CO"/>
                                </w:rPr>
                              </w:pPr>
                              <w:r w:rsidRPr="004F671F">
                                <w:rPr>
                                  <w:sz w:val="40"/>
                                  <w:szCs w:val="40"/>
                                  <w:lang w:val="es-CO"/>
                                </w:rPr>
                                <w:t xml:space="preserve">Desarrollo de una Web como herramienta de conexión para la generación de acciones de sostenibilidad ambiental en </w:t>
                              </w:r>
                              <w:r w:rsidR="00525EF7">
                                <w:rPr>
                                  <w:sz w:val="40"/>
                                  <w:szCs w:val="40"/>
                                  <w:lang w:val="es-CO"/>
                                </w:rPr>
                                <w:t>Colombia</w:t>
                              </w:r>
                              <w:r w:rsidRPr="004F671F">
                                <w:rPr>
                                  <w:sz w:val="40"/>
                                  <w:szCs w:val="40"/>
                                  <w:lang w:val="es-CO"/>
                                </w:rPr>
                                <w:t>.</w:t>
                              </w:r>
                            </w:p>
                            <w:p w14:paraId="5D7367A0" w14:textId="4E2C667C" w:rsidR="00FF79A9" w:rsidRPr="004F671F" w:rsidRDefault="00FF79A9" w:rsidP="004F671F">
                              <w:pPr>
                                <w:rPr>
                                  <w:sz w:val="40"/>
                                  <w:szCs w:val="40"/>
                                  <w:lang w:val="es-CO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="00C77E15" w:rsidRPr="00DA30D8">
                <w:rPr>
                  <w:rFonts w:cs="Arial"/>
                  <w:noProof/>
                  <w:lang w:val="es-CO"/>
                </w:rPr>
                <w:drawing>
                  <wp:anchor distT="0" distB="0" distL="114300" distR="114300" simplePos="0" relativeHeight="251684352" behindDoc="1" locked="0" layoutInCell="1" allowOverlap="1" wp14:anchorId="0DA7808C" wp14:editId="6DFB2DE2">
                    <wp:simplePos x="0" y="0"/>
                    <wp:positionH relativeFrom="column">
                      <wp:posOffset>-383784</wp:posOffset>
                    </wp:positionH>
                    <wp:positionV relativeFrom="paragraph">
                      <wp:posOffset>1350694</wp:posOffset>
                    </wp:positionV>
                    <wp:extent cx="2175540" cy="1260000"/>
                    <wp:effectExtent l="0" t="0" r="0" b="0"/>
                    <wp:wrapNone/>
                    <wp:docPr id="73" name="Imagen 73" descr="C:\Users\ammagut\AppData\Local\Microsoft\Windows\INetCache\Content.Word\logos transparentes-01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Users\ammagut\AppData\Local\Microsoft\Windows\INetCache\Content.Word\logos transparentes-01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75540" cy="12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="00C77E15" w:rsidRPr="00DA30D8">
                <w:rPr>
                  <w:rFonts w:cs="Arial"/>
                  <w:noProof/>
                  <w:lang w:val="es-CO"/>
                </w:rPr>
                <w:t xml:space="preserve"> </w:t>
              </w:r>
              <w:r w:rsidR="00C77E15" w:rsidRPr="00DA30D8">
                <w:rPr>
                  <w:rFonts w:cs="Arial"/>
                  <w:noProof/>
                  <w:lang w:val="es-CO"/>
                </w:rPr>
                <w:drawing>
                  <wp:anchor distT="0" distB="0" distL="114300" distR="114300" simplePos="0" relativeHeight="251681280" behindDoc="0" locked="0" layoutInCell="1" allowOverlap="1" wp14:anchorId="46FB712F" wp14:editId="24F2D0CF">
                    <wp:simplePos x="0" y="0"/>
                    <wp:positionH relativeFrom="column">
                      <wp:posOffset>-537211</wp:posOffset>
                    </wp:positionH>
                    <wp:positionV relativeFrom="paragraph">
                      <wp:posOffset>2778125</wp:posOffset>
                    </wp:positionV>
                    <wp:extent cx="2519415" cy="5734050"/>
                    <wp:effectExtent l="0" t="0" r="0" b="0"/>
                    <wp:wrapNone/>
                    <wp:docPr id="74" name="Imagen 7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4" name="Separador4Civil2012.jpg"/>
                            <pic:cNvPicPr/>
                          </pic:nvPicPr>
                          <pic:blipFill rotWithShape="1"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921" r="62160"/>
                            <a:stretch/>
                          </pic:blipFill>
                          <pic:spPr bwMode="auto">
                            <a:xfrm>
                              <a:off x="0" y="0"/>
                              <a:ext cx="2536296" cy="5772471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  <w:r w:rsidR="00C77E15" w:rsidRPr="00DA30D8">
                <w:rPr>
                  <w:rFonts w:cs="Arial"/>
                </w:rPr>
                <w:br w:type="page"/>
              </w:r>
            </w:p>
          </w:sdtContent>
        </w:sdt>
        <w:p w14:paraId="25EABD97" w14:textId="1B409BE4" w:rsidR="00941AD6" w:rsidRDefault="00000000" w:rsidP="00C77E15">
          <w:pPr>
            <w:spacing w:before="0"/>
            <w:jc w:val="left"/>
            <w:rPr>
              <w:color w:val="FF0000"/>
              <w:sz w:val="18"/>
            </w:rPr>
          </w:pPr>
        </w:p>
      </w:sdtContent>
    </w:sdt>
    <w:p w14:paraId="0FF8F7AC" w14:textId="77777777" w:rsidR="00631A6B" w:rsidRDefault="00631A6B" w:rsidP="00FC028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TÍTULO DEL PROYECTO</w:t>
      </w:r>
    </w:p>
    <w:p w14:paraId="05B76489" w14:textId="0DEED3E7" w:rsidR="004F671F" w:rsidRPr="004F671F" w:rsidRDefault="004F671F" w:rsidP="004F671F">
      <w:pPr>
        <w:spacing w:before="0"/>
        <w:jc w:val="center"/>
        <w:rPr>
          <w:szCs w:val="22"/>
          <w:lang w:val="es-CO"/>
        </w:rPr>
      </w:pPr>
      <w:r w:rsidRPr="004F671F">
        <w:rPr>
          <w:szCs w:val="22"/>
          <w:lang w:val="es-CO"/>
        </w:rPr>
        <w:t xml:space="preserve">Desarrollo de una Web como herramienta de conexión para la generación de acciones de sostenibilidad ambiental en </w:t>
      </w:r>
      <w:r w:rsidR="00525EF7">
        <w:rPr>
          <w:szCs w:val="22"/>
          <w:lang w:val="es-CO"/>
        </w:rPr>
        <w:t>Colombia</w:t>
      </w:r>
      <w:r w:rsidRPr="004F671F">
        <w:rPr>
          <w:szCs w:val="22"/>
          <w:lang w:val="es-CO"/>
        </w:rPr>
        <w:t>.</w:t>
      </w:r>
    </w:p>
    <w:p w14:paraId="5AEC3041" w14:textId="77777777" w:rsidR="0033748A" w:rsidRPr="004F671F" w:rsidRDefault="0033748A" w:rsidP="0033748A">
      <w:pPr>
        <w:spacing w:before="0"/>
        <w:jc w:val="center"/>
        <w:rPr>
          <w:b/>
          <w:sz w:val="32"/>
          <w:szCs w:val="32"/>
          <w:lang w:val="es-CO"/>
        </w:rPr>
      </w:pPr>
    </w:p>
    <w:p w14:paraId="3C85BA7F" w14:textId="77777777" w:rsidR="008F321E" w:rsidRDefault="008F321E" w:rsidP="0033748A">
      <w:pPr>
        <w:spacing w:before="0"/>
        <w:jc w:val="center"/>
        <w:rPr>
          <w:b/>
          <w:sz w:val="32"/>
          <w:szCs w:val="32"/>
        </w:rPr>
      </w:pPr>
    </w:p>
    <w:p w14:paraId="71507E9D" w14:textId="77777777" w:rsidR="008F321E" w:rsidRDefault="008F321E" w:rsidP="0033748A">
      <w:pPr>
        <w:spacing w:before="0"/>
        <w:jc w:val="center"/>
        <w:rPr>
          <w:b/>
          <w:sz w:val="32"/>
          <w:szCs w:val="32"/>
        </w:rPr>
      </w:pPr>
    </w:p>
    <w:p w14:paraId="0112E05A" w14:textId="77777777" w:rsidR="00FC028B" w:rsidRDefault="00FC028B" w:rsidP="0033748A">
      <w:pPr>
        <w:spacing w:before="0"/>
        <w:jc w:val="center"/>
        <w:rPr>
          <w:b/>
          <w:sz w:val="32"/>
          <w:szCs w:val="32"/>
        </w:rPr>
      </w:pPr>
    </w:p>
    <w:p w14:paraId="32041BAF" w14:textId="77777777" w:rsidR="00631A6B" w:rsidRDefault="00631A6B" w:rsidP="0033748A">
      <w:pPr>
        <w:spacing w:befor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AUTORES</w:t>
      </w:r>
      <w:r w:rsidR="00E766B7">
        <w:rPr>
          <w:b/>
          <w:sz w:val="32"/>
          <w:szCs w:val="32"/>
        </w:rPr>
        <w:t>:</w:t>
      </w:r>
    </w:p>
    <w:p w14:paraId="7C5984B4" w14:textId="77777777" w:rsidR="00FF203B" w:rsidRDefault="00FF203B" w:rsidP="0033748A">
      <w:pPr>
        <w:spacing w:before="0"/>
        <w:jc w:val="center"/>
        <w:rPr>
          <w:b/>
          <w:sz w:val="32"/>
          <w:szCs w:val="32"/>
        </w:rPr>
      </w:pPr>
    </w:p>
    <w:p w14:paraId="62A6DBE5" w14:textId="0CCE6F82" w:rsidR="0033748A" w:rsidRDefault="00FF203B" w:rsidP="00631A6B">
      <w:pPr>
        <w:jc w:val="center"/>
        <w:rPr>
          <w:bCs/>
          <w:szCs w:val="22"/>
        </w:rPr>
      </w:pPr>
      <w:r w:rsidRPr="00FF203B">
        <w:rPr>
          <w:bCs/>
          <w:szCs w:val="22"/>
        </w:rPr>
        <w:t>Andrés Felipe Mesa Buitrago</w:t>
      </w:r>
    </w:p>
    <w:p w14:paraId="19A6F136" w14:textId="77777777" w:rsidR="00FF203B" w:rsidRDefault="00FF203B" w:rsidP="00631A6B">
      <w:pPr>
        <w:jc w:val="center"/>
        <w:rPr>
          <w:bCs/>
          <w:szCs w:val="22"/>
        </w:rPr>
      </w:pPr>
    </w:p>
    <w:p w14:paraId="15B21786" w14:textId="77777777" w:rsidR="00FC028B" w:rsidRPr="00FF203B" w:rsidRDefault="00FC028B" w:rsidP="00631A6B">
      <w:pPr>
        <w:jc w:val="center"/>
        <w:rPr>
          <w:bCs/>
          <w:szCs w:val="22"/>
        </w:rPr>
      </w:pPr>
    </w:p>
    <w:p w14:paraId="364EB96F" w14:textId="77777777" w:rsidR="00E766B7" w:rsidRDefault="00E766B7" w:rsidP="00631A6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DIRECTOR:</w:t>
      </w:r>
    </w:p>
    <w:p w14:paraId="00AC0865" w14:textId="77777777" w:rsidR="00FC028B" w:rsidRDefault="00FC028B" w:rsidP="00FF203B">
      <w:pPr>
        <w:rPr>
          <w:rStyle w:val="SugerenciasCar"/>
          <w:sz w:val="20"/>
        </w:rPr>
      </w:pPr>
    </w:p>
    <w:p w14:paraId="7509E091" w14:textId="512EC4B8" w:rsidR="00FF203B" w:rsidRPr="00FF203B" w:rsidRDefault="00FF203B" w:rsidP="00631A6B">
      <w:pPr>
        <w:jc w:val="center"/>
        <w:rPr>
          <w:rStyle w:val="SugerenciasCar"/>
          <w:i w:val="0"/>
          <w:iCs/>
          <w:color w:val="auto"/>
          <w:szCs w:val="22"/>
        </w:rPr>
      </w:pPr>
      <w:r w:rsidRPr="00FF203B">
        <w:rPr>
          <w:rStyle w:val="SugerenciasCar"/>
          <w:i w:val="0"/>
          <w:iCs/>
          <w:color w:val="auto"/>
          <w:szCs w:val="22"/>
        </w:rPr>
        <w:t>Lida Patricia Giraldo Morales</w:t>
      </w:r>
    </w:p>
    <w:p w14:paraId="2D55F4F0" w14:textId="77777777" w:rsidR="00FF203B" w:rsidRDefault="00FF203B" w:rsidP="00631A6B">
      <w:pPr>
        <w:jc w:val="center"/>
        <w:rPr>
          <w:b/>
          <w:sz w:val="32"/>
          <w:szCs w:val="32"/>
        </w:rPr>
      </w:pPr>
    </w:p>
    <w:p w14:paraId="64DAF78C" w14:textId="77777777" w:rsidR="00FC028B" w:rsidRDefault="00FC028B" w:rsidP="00631A6B">
      <w:pPr>
        <w:jc w:val="center"/>
        <w:rPr>
          <w:b/>
          <w:sz w:val="32"/>
          <w:szCs w:val="32"/>
        </w:rPr>
      </w:pPr>
    </w:p>
    <w:p w14:paraId="203E7486" w14:textId="77777777" w:rsidR="00FC028B" w:rsidRDefault="00FC028B" w:rsidP="00631A6B">
      <w:pPr>
        <w:jc w:val="center"/>
        <w:rPr>
          <w:b/>
          <w:sz w:val="32"/>
          <w:szCs w:val="32"/>
        </w:rPr>
      </w:pPr>
    </w:p>
    <w:p w14:paraId="50C5193F" w14:textId="77777777" w:rsidR="00FC028B" w:rsidRDefault="00FC028B" w:rsidP="00631A6B">
      <w:pPr>
        <w:jc w:val="center"/>
        <w:rPr>
          <w:b/>
          <w:sz w:val="32"/>
          <w:szCs w:val="32"/>
        </w:rPr>
      </w:pPr>
    </w:p>
    <w:p w14:paraId="5A448845" w14:textId="77777777" w:rsidR="00FC028B" w:rsidRDefault="00FC028B" w:rsidP="00631A6B">
      <w:pPr>
        <w:jc w:val="center"/>
        <w:rPr>
          <w:b/>
          <w:sz w:val="32"/>
          <w:szCs w:val="32"/>
        </w:rPr>
      </w:pPr>
    </w:p>
    <w:p w14:paraId="569EEF2C" w14:textId="77777777" w:rsidR="00FC028B" w:rsidRDefault="00FC028B" w:rsidP="00631A6B">
      <w:pPr>
        <w:jc w:val="center"/>
        <w:rPr>
          <w:b/>
          <w:sz w:val="32"/>
          <w:szCs w:val="32"/>
        </w:rPr>
      </w:pPr>
    </w:p>
    <w:p w14:paraId="1AC13608" w14:textId="7A6FBAF8" w:rsidR="003F5235" w:rsidRPr="00FF203B" w:rsidRDefault="002C796E" w:rsidP="00F82182">
      <w:pPr>
        <w:spacing w:befor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UNIVERSIDA</w:t>
      </w:r>
      <w:r w:rsidRPr="00FF203B">
        <w:rPr>
          <w:b/>
          <w:sz w:val="32"/>
          <w:szCs w:val="32"/>
        </w:rPr>
        <w:t>D EIA</w:t>
      </w:r>
    </w:p>
    <w:p w14:paraId="74ECBCF1" w14:textId="77777777" w:rsidR="00FF203B" w:rsidRPr="00FF203B" w:rsidRDefault="00FF203B" w:rsidP="00F82182">
      <w:pPr>
        <w:spacing w:before="0"/>
        <w:jc w:val="center"/>
        <w:rPr>
          <w:b/>
          <w:sz w:val="32"/>
          <w:szCs w:val="32"/>
        </w:rPr>
      </w:pPr>
      <w:r w:rsidRPr="00FF203B">
        <w:rPr>
          <w:b/>
          <w:sz w:val="32"/>
          <w:szCs w:val="32"/>
        </w:rPr>
        <w:t>INGENIERÍA DE SISTEMAS Y COMPUTACIÓN</w:t>
      </w:r>
    </w:p>
    <w:p w14:paraId="01429C23" w14:textId="69901509" w:rsidR="00E766B7" w:rsidRPr="00FF203B" w:rsidRDefault="003F5235" w:rsidP="00F82182">
      <w:pPr>
        <w:spacing w:before="0"/>
        <w:jc w:val="center"/>
        <w:rPr>
          <w:b/>
          <w:sz w:val="24"/>
          <w:szCs w:val="24"/>
        </w:rPr>
      </w:pPr>
      <w:r w:rsidRPr="00FF203B">
        <w:rPr>
          <w:b/>
          <w:sz w:val="24"/>
          <w:szCs w:val="24"/>
        </w:rPr>
        <w:t>ENVIGADO</w:t>
      </w:r>
    </w:p>
    <w:p w14:paraId="736CAC46" w14:textId="3FA713B5" w:rsidR="00F82182" w:rsidRPr="00FF203B" w:rsidRDefault="00FF203B" w:rsidP="00F82182">
      <w:pPr>
        <w:spacing w:before="0"/>
        <w:jc w:val="center"/>
        <w:rPr>
          <w:b/>
          <w:sz w:val="24"/>
          <w:szCs w:val="24"/>
        </w:rPr>
      </w:pPr>
      <w:r w:rsidRPr="00FF203B">
        <w:rPr>
          <w:b/>
          <w:sz w:val="24"/>
          <w:szCs w:val="24"/>
        </w:rPr>
        <w:t>7/06/2023</w:t>
      </w:r>
    </w:p>
    <w:p w14:paraId="2B19F72A" w14:textId="77777777" w:rsidR="008029AB" w:rsidRDefault="008029AB" w:rsidP="008029AB">
      <w:pPr>
        <w:jc w:val="center"/>
        <w:rPr>
          <w:sz w:val="18"/>
        </w:rPr>
        <w:sectPr w:rsidR="008029AB" w:rsidSect="00AC67CB">
          <w:footerReference w:type="even" r:id="rId10"/>
          <w:footerReference w:type="default" r:id="rId11"/>
          <w:footerReference w:type="first" r:id="rId12"/>
          <w:pgSz w:w="12242" w:h="15842" w:code="1"/>
          <w:pgMar w:top="1701" w:right="1701" w:bottom="1701" w:left="1701" w:header="680" w:footer="851" w:gutter="0"/>
          <w:cols w:space="720"/>
        </w:sectPr>
      </w:pPr>
    </w:p>
    <w:p w14:paraId="3A04E51C" w14:textId="77777777" w:rsidR="0010105E" w:rsidRPr="001F2D3A" w:rsidRDefault="0010105E" w:rsidP="0010105E">
      <w:pPr>
        <w:spacing w:before="100"/>
        <w:jc w:val="left"/>
        <w:rPr>
          <w:color w:val="FF0000"/>
          <w:sz w:val="18"/>
        </w:rPr>
      </w:pPr>
    </w:p>
    <w:tbl>
      <w:tblPr>
        <w:tblW w:w="102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1623"/>
        <w:gridCol w:w="1177"/>
        <w:gridCol w:w="1028"/>
        <w:gridCol w:w="2078"/>
        <w:gridCol w:w="2032"/>
      </w:tblGrid>
      <w:tr w:rsidR="0010105E" w14:paraId="2106D76B" w14:textId="77777777" w:rsidTr="00FF79A9">
        <w:tc>
          <w:tcPr>
            <w:tcW w:w="10276" w:type="dxa"/>
            <w:gridSpan w:val="6"/>
            <w:shd w:val="pct12" w:color="auto" w:fill="FFFFFF"/>
          </w:tcPr>
          <w:p w14:paraId="427F53CF" w14:textId="77777777" w:rsidR="0010105E" w:rsidRDefault="0010105E" w:rsidP="000E284A">
            <w:pPr>
              <w:pStyle w:val="Ttulo10"/>
              <w:spacing w:before="40"/>
            </w:pPr>
            <w:r>
              <w:t>FICHA DEL PROYECTO</w:t>
            </w:r>
          </w:p>
          <w:p w14:paraId="29BF0A9C" w14:textId="77777777" w:rsidR="0010105E" w:rsidRDefault="0010105E" w:rsidP="000E284A">
            <w:pPr>
              <w:pStyle w:val="Ttulo10"/>
              <w:spacing w:before="40"/>
              <w:rPr>
                <w:sz w:val="36"/>
              </w:rPr>
            </w:pPr>
            <w:r w:rsidRPr="00793172">
              <w:t xml:space="preserve">Información </w:t>
            </w:r>
            <w:r w:rsidRPr="00F73A1D">
              <w:t>General</w:t>
            </w:r>
            <w:r w:rsidRPr="00793172">
              <w:t xml:space="preserve"> </w:t>
            </w:r>
          </w:p>
        </w:tc>
      </w:tr>
      <w:tr w:rsidR="0010105E" w:rsidRPr="004828C5" w14:paraId="5B49945F" w14:textId="77777777" w:rsidTr="00FF79A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961" w:type="dxa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E6E6E6"/>
          </w:tcPr>
          <w:p w14:paraId="1E82E80F" w14:textId="77777777" w:rsidR="0010105E" w:rsidRPr="002B78AA" w:rsidRDefault="0010105E" w:rsidP="000E284A">
            <w:pPr>
              <w:pStyle w:val="Encabezado"/>
              <w:tabs>
                <w:tab w:val="clear" w:pos="4252"/>
                <w:tab w:val="clear" w:pos="8504"/>
              </w:tabs>
              <w:spacing w:before="40" w:after="120"/>
              <w:rPr>
                <w:rFonts w:cs="Arial"/>
                <w:b/>
                <w:sz w:val="22"/>
                <w:szCs w:val="22"/>
              </w:rPr>
            </w:pPr>
            <w:r w:rsidRPr="002B78AA">
              <w:rPr>
                <w:rFonts w:cs="Arial"/>
                <w:b/>
                <w:sz w:val="22"/>
                <w:szCs w:val="22"/>
              </w:rPr>
              <w:t>Título del proyecto</w:t>
            </w:r>
          </w:p>
        </w:tc>
        <w:tc>
          <w:tcPr>
            <w:tcW w:w="6315" w:type="dxa"/>
            <w:gridSpan w:val="4"/>
            <w:vAlign w:val="center"/>
          </w:tcPr>
          <w:p w14:paraId="54595782" w14:textId="6B99FC6E" w:rsidR="004F671F" w:rsidRPr="004F671F" w:rsidRDefault="004F671F" w:rsidP="004F671F">
            <w:pPr>
              <w:rPr>
                <w:szCs w:val="22"/>
                <w:lang w:val="es-CO"/>
              </w:rPr>
            </w:pPr>
            <w:bookmarkStart w:id="1" w:name="_Hlk137804005"/>
            <w:r w:rsidRPr="004F671F">
              <w:rPr>
                <w:szCs w:val="22"/>
                <w:lang w:val="es-CO"/>
              </w:rPr>
              <w:t xml:space="preserve">Desarrollo de una Web como herramienta de conexión para la generación de acciones de sostenibilidad ambiental en </w:t>
            </w:r>
            <w:r w:rsidR="00525EF7">
              <w:rPr>
                <w:szCs w:val="22"/>
                <w:lang w:val="es-CO"/>
              </w:rPr>
              <w:t>Colombia</w:t>
            </w:r>
          </w:p>
          <w:bookmarkEnd w:id="1"/>
          <w:p w14:paraId="1F0D462B" w14:textId="6BF82A97" w:rsidR="0010105E" w:rsidRPr="004F671F" w:rsidRDefault="0010105E" w:rsidP="000E284A">
            <w:pPr>
              <w:spacing w:before="40"/>
              <w:jc w:val="left"/>
              <w:rPr>
                <w:lang w:val="es-CO"/>
              </w:rPr>
            </w:pPr>
          </w:p>
        </w:tc>
      </w:tr>
      <w:tr w:rsidR="0010105E" w:rsidRPr="004828C5" w14:paraId="3B34F689" w14:textId="77777777" w:rsidTr="00FF79A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961" w:type="dxa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E6E6E6"/>
          </w:tcPr>
          <w:p w14:paraId="30CDD58E" w14:textId="77777777" w:rsidR="0010105E" w:rsidRPr="002B78AA" w:rsidRDefault="0010105E" w:rsidP="000E284A">
            <w:pPr>
              <w:pStyle w:val="Encabezado"/>
              <w:tabs>
                <w:tab w:val="clear" w:pos="4252"/>
                <w:tab w:val="clear" w:pos="8504"/>
              </w:tabs>
              <w:spacing w:before="40" w:after="120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Modalidad del trabajo de grado</w:t>
            </w:r>
          </w:p>
        </w:tc>
        <w:tc>
          <w:tcPr>
            <w:tcW w:w="6315" w:type="dxa"/>
            <w:gridSpan w:val="4"/>
            <w:vAlign w:val="center"/>
          </w:tcPr>
          <w:p w14:paraId="638688A4" w14:textId="342F9610" w:rsidR="0010105E" w:rsidRPr="002B78AA" w:rsidRDefault="00FC028B" w:rsidP="000E284A">
            <w:pPr>
              <w:spacing w:before="40"/>
              <w:jc w:val="left"/>
            </w:pPr>
            <w:r>
              <w:t>Aplicación Profesional</w:t>
            </w:r>
          </w:p>
        </w:tc>
      </w:tr>
      <w:tr w:rsidR="0010105E" w:rsidRPr="004828C5" w14:paraId="61E47863" w14:textId="77777777" w:rsidTr="00FF79A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96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79E2C261" w14:textId="77777777" w:rsidR="0010105E" w:rsidRPr="002B78AA" w:rsidRDefault="0010105E" w:rsidP="000E284A">
            <w:pPr>
              <w:pStyle w:val="Encabezado"/>
              <w:tabs>
                <w:tab w:val="clear" w:pos="4252"/>
                <w:tab w:val="clear" w:pos="8504"/>
              </w:tabs>
              <w:spacing w:before="40" w:after="120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Objetivo general</w:t>
            </w:r>
          </w:p>
        </w:tc>
        <w:tc>
          <w:tcPr>
            <w:tcW w:w="6315" w:type="dxa"/>
            <w:gridSpan w:val="4"/>
            <w:vAlign w:val="center"/>
          </w:tcPr>
          <w:p w14:paraId="0B47F090" w14:textId="4E0E61A3" w:rsidR="0010105E" w:rsidRPr="002B78AA" w:rsidRDefault="007C6306" w:rsidP="000E284A">
            <w:pPr>
              <w:spacing w:before="40"/>
              <w:jc w:val="left"/>
            </w:pPr>
            <w:bookmarkStart w:id="2" w:name="_Hlk137799742"/>
            <w:r w:rsidRPr="007C6306">
              <w:t xml:space="preserve">Desarrollar una </w:t>
            </w:r>
            <w:r w:rsidRPr="004F671F">
              <w:t>plataforma web para Esfera Ambiente &amp; Paisaje SAS BIC que conecte</w:t>
            </w:r>
            <w:r w:rsidR="004F671F" w:rsidRPr="004F671F">
              <w:t xml:space="preserve"> ofertas de empresas</w:t>
            </w:r>
            <w:r w:rsidR="004F671F">
              <w:t xml:space="preserve"> o</w:t>
            </w:r>
            <w:r w:rsidR="004F671F" w:rsidRPr="004F671F">
              <w:t xml:space="preserve"> personas </w:t>
            </w:r>
            <w:r w:rsidR="004F671F">
              <w:t>con</w:t>
            </w:r>
            <w:r w:rsidR="004F671F" w:rsidRPr="004F671F">
              <w:t xml:space="preserve"> servicios o productos que contribuyen a la sostenibilidad ambiental o social</w:t>
            </w:r>
            <w:r w:rsidR="004F671F">
              <w:t>.</w:t>
            </w:r>
            <w:bookmarkEnd w:id="2"/>
          </w:p>
        </w:tc>
      </w:tr>
      <w:tr w:rsidR="0010105E" w:rsidRPr="004828C5" w14:paraId="0B19E42C" w14:textId="77777777" w:rsidTr="00FF79A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96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14EB5106" w14:textId="77777777" w:rsidR="0010105E" w:rsidRPr="002B78AA" w:rsidRDefault="0010105E" w:rsidP="000E284A">
            <w:pPr>
              <w:pStyle w:val="Encabezado"/>
              <w:tabs>
                <w:tab w:val="clear" w:pos="4252"/>
                <w:tab w:val="clear" w:pos="8504"/>
              </w:tabs>
              <w:spacing w:before="40" w:after="120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Objetivos específicos</w:t>
            </w:r>
          </w:p>
        </w:tc>
        <w:tc>
          <w:tcPr>
            <w:tcW w:w="6315" w:type="dxa"/>
            <w:gridSpan w:val="4"/>
            <w:vAlign w:val="center"/>
          </w:tcPr>
          <w:p w14:paraId="49CC99BD" w14:textId="77777777" w:rsidR="00424228" w:rsidRPr="001500F0" w:rsidRDefault="00424228" w:rsidP="00424228">
            <w:pPr>
              <w:numPr>
                <w:ilvl w:val="0"/>
                <w:numId w:val="29"/>
              </w:numPr>
              <w:rPr>
                <w:color w:val="000000" w:themeColor="text1"/>
                <w:szCs w:val="22"/>
                <w:lang w:val="es-CO"/>
              </w:rPr>
            </w:pPr>
            <w:r w:rsidRPr="001500F0">
              <w:rPr>
                <w:color w:val="000000" w:themeColor="text1"/>
                <w:szCs w:val="22"/>
                <w:lang w:val="es-CO"/>
              </w:rPr>
              <w:t>Recolectar y analizar los requisitos necesarios para el desarrollo de la plataforma web, incluyendo la elaboración de diagramas y modelos que representen de manera clara los componentes y funcionalidades requeridos.</w:t>
            </w:r>
          </w:p>
          <w:p w14:paraId="4932BFB3" w14:textId="77777777" w:rsidR="00424228" w:rsidRPr="001500F0" w:rsidRDefault="00424228" w:rsidP="00424228">
            <w:pPr>
              <w:numPr>
                <w:ilvl w:val="0"/>
                <w:numId w:val="29"/>
              </w:numPr>
              <w:rPr>
                <w:color w:val="000000" w:themeColor="text1"/>
                <w:szCs w:val="22"/>
                <w:lang w:val="es-CO"/>
              </w:rPr>
            </w:pPr>
            <w:r w:rsidRPr="001500F0">
              <w:rPr>
                <w:color w:val="000000" w:themeColor="text1"/>
                <w:szCs w:val="22"/>
                <w:lang w:val="es-CO"/>
              </w:rPr>
              <w:t>Desarrollar el Backend y Frontend utilizando Django como marco de trabajo, implementando las funcionalidades necesarias para garantizar el correcto funcionamiento del prototipo de la plataforma web.</w:t>
            </w:r>
          </w:p>
          <w:p w14:paraId="3AF12047" w14:textId="1E7204FC" w:rsidR="00424228" w:rsidRPr="001500F0" w:rsidRDefault="00424228" w:rsidP="00424228">
            <w:pPr>
              <w:numPr>
                <w:ilvl w:val="0"/>
                <w:numId w:val="29"/>
              </w:numPr>
              <w:rPr>
                <w:color w:val="000000" w:themeColor="text1"/>
                <w:szCs w:val="22"/>
                <w:lang w:val="es-CO"/>
              </w:rPr>
            </w:pPr>
            <w:r w:rsidRPr="001500F0">
              <w:rPr>
                <w:color w:val="000000" w:themeColor="text1"/>
                <w:szCs w:val="22"/>
                <w:lang w:val="es-CO"/>
              </w:rPr>
              <w:t>Reali</w:t>
            </w:r>
            <w:r w:rsidR="004F671F">
              <w:rPr>
                <w:color w:val="000000" w:themeColor="text1"/>
                <w:szCs w:val="22"/>
                <w:lang w:val="es-CO"/>
              </w:rPr>
              <w:t xml:space="preserve">zar </w:t>
            </w:r>
            <w:r w:rsidRPr="001500F0">
              <w:rPr>
                <w:color w:val="000000" w:themeColor="text1"/>
                <w:szCs w:val="22"/>
                <w:lang w:val="es-CO"/>
              </w:rPr>
              <w:t>pruebas exhaustivas del prototipo, identifique y corrija cualquier fallo o error detectado, asegurando así la calidad y confiabilidad del sistema.</w:t>
            </w:r>
          </w:p>
          <w:p w14:paraId="4F700CFF" w14:textId="77777777" w:rsidR="00424228" w:rsidRPr="001500F0" w:rsidRDefault="00424228" w:rsidP="00424228">
            <w:pPr>
              <w:numPr>
                <w:ilvl w:val="0"/>
                <w:numId w:val="29"/>
              </w:numPr>
              <w:rPr>
                <w:color w:val="000000" w:themeColor="text1"/>
                <w:szCs w:val="22"/>
                <w:lang w:val="es-CO"/>
              </w:rPr>
            </w:pPr>
            <w:r w:rsidRPr="001500F0">
              <w:rPr>
                <w:color w:val="000000" w:themeColor="text1"/>
                <w:szCs w:val="22"/>
                <w:lang w:val="es-CO"/>
              </w:rPr>
              <w:t>Desplegar la versión funcional y estable del desarrollo de la plataforma web, poniéndola a disposición de los usuarios y garantizando su disponibilidad para su uso efectivo.</w:t>
            </w:r>
          </w:p>
          <w:p w14:paraId="22900B9A" w14:textId="745EAAA7" w:rsidR="00FC028B" w:rsidRPr="002B78AA" w:rsidRDefault="00FC028B" w:rsidP="00424228">
            <w:pPr>
              <w:pStyle w:val="Prrafodelista"/>
              <w:spacing w:before="40"/>
              <w:ind w:left="720"/>
              <w:jc w:val="left"/>
            </w:pPr>
          </w:p>
        </w:tc>
      </w:tr>
      <w:tr w:rsidR="0010105E" w:rsidRPr="004828C5" w14:paraId="690EDC5B" w14:textId="77777777" w:rsidTr="00FF79A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96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7B531B90" w14:textId="77777777" w:rsidR="0010105E" w:rsidRPr="002B78AA" w:rsidRDefault="0010105E" w:rsidP="000E284A">
            <w:pPr>
              <w:pStyle w:val="Encabezado"/>
              <w:tabs>
                <w:tab w:val="clear" w:pos="4252"/>
                <w:tab w:val="clear" w:pos="8504"/>
              </w:tabs>
              <w:spacing w:before="40" w:after="120"/>
              <w:rPr>
                <w:rFonts w:cs="Arial"/>
                <w:b/>
                <w:sz w:val="22"/>
                <w:szCs w:val="22"/>
              </w:rPr>
            </w:pPr>
            <w:r w:rsidRPr="002B78AA">
              <w:rPr>
                <w:rFonts w:cs="Arial"/>
                <w:b/>
                <w:sz w:val="22"/>
                <w:szCs w:val="22"/>
              </w:rPr>
              <w:t>Instituciones participantes</w:t>
            </w:r>
            <w:r>
              <w:rPr>
                <w:rFonts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6315" w:type="dxa"/>
            <w:gridSpan w:val="4"/>
            <w:vAlign w:val="center"/>
          </w:tcPr>
          <w:p w14:paraId="03B24F03" w14:textId="77777777" w:rsidR="0010105E" w:rsidRDefault="00FC028B" w:rsidP="000E284A">
            <w:pPr>
              <w:spacing w:before="40"/>
              <w:jc w:val="left"/>
            </w:pPr>
            <w:r w:rsidRPr="00FC028B">
              <w:t>Esfera Ambiente &amp; Paisaje SAS BIC</w:t>
            </w:r>
          </w:p>
          <w:p w14:paraId="3E554A44" w14:textId="6D12249E" w:rsidR="00FC028B" w:rsidRPr="002B78AA" w:rsidRDefault="00FC028B" w:rsidP="000E284A">
            <w:pPr>
              <w:spacing w:before="40"/>
              <w:jc w:val="left"/>
            </w:pPr>
            <w:r>
              <w:t>Universidad EIA</w:t>
            </w:r>
          </w:p>
        </w:tc>
      </w:tr>
      <w:tr w:rsidR="0010105E" w:rsidRPr="004828C5" w14:paraId="3E71C698" w14:textId="77777777" w:rsidTr="00FF79A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86"/>
        </w:trPr>
        <w:tc>
          <w:tcPr>
            <w:tcW w:w="396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7A287E19" w14:textId="77777777" w:rsidR="0010105E" w:rsidRPr="002B78AA" w:rsidRDefault="0010105E" w:rsidP="000E284A">
            <w:pPr>
              <w:spacing w:before="40" w:after="12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Esfera de actuación </w:t>
            </w:r>
          </w:p>
        </w:tc>
        <w:tc>
          <w:tcPr>
            <w:tcW w:w="6315" w:type="dxa"/>
            <w:gridSpan w:val="4"/>
            <w:vAlign w:val="center"/>
          </w:tcPr>
          <w:p w14:paraId="7E7A8CA0" w14:textId="7B4D945A" w:rsidR="0010105E" w:rsidRPr="00FC028B" w:rsidRDefault="00FC028B" w:rsidP="000E284A">
            <w:pPr>
              <w:spacing w:before="40"/>
              <w:jc w:val="left"/>
              <w:rPr>
                <w:i/>
                <w:iCs/>
              </w:rPr>
            </w:pPr>
            <w:r>
              <w:rPr>
                <w:rStyle w:val="SugerenciasCar"/>
                <w:i w:val="0"/>
                <w:color w:val="000000" w:themeColor="text1"/>
                <w:sz w:val="20"/>
                <w:szCs w:val="18"/>
              </w:rPr>
              <w:t>Desarrollo WEB</w:t>
            </w:r>
          </w:p>
        </w:tc>
      </w:tr>
      <w:tr w:rsidR="0010105E" w:rsidRPr="004828C5" w14:paraId="4EC0AA8D" w14:textId="77777777" w:rsidTr="00FF79A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96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2DDC816C" w14:textId="77777777" w:rsidR="0010105E" w:rsidRPr="002B78AA" w:rsidRDefault="0010105E" w:rsidP="000E284A">
            <w:pPr>
              <w:spacing w:before="40" w:after="120"/>
              <w:rPr>
                <w:rFonts w:cs="Arial"/>
                <w:b/>
                <w:szCs w:val="22"/>
              </w:rPr>
            </w:pPr>
            <w:r w:rsidRPr="002B78AA">
              <w:rPr>
                <w:rFonts w:cs="Arial"/>
                <w:b/>
                <w:szCs w:val="22"/>
              </w:rPr>
              <w:t>Duración del proyecto (</w:t>
            </w:r>
            <w:r>
              <w:rPr>
                <w:rFonts w:cs="Arial"/>
                <w:b/>
                <w:szCs w:val="22"/>
              </w:rPr>
              <w:t>semanas</w:t>
            </w:r>
            <w:r w:rsidRPr="002B78AA">
              <w:rPr>
                <w:rFonts w:cs="Arial"/>
                <w:b/>
                <w:szCs w:val="22"/>
              </w:rPr>
              <w:t>)</w:t>
            </w:r>
          </w:p>
        </w:tc>
        <w:tc>
          <w:tcPr>
            <w:tcW w:w="6315" w:type="dxa"/>
            <w:gridSpan w:val="4"/>
            <w:vAlign w:val="center"/>
          </w:tcPr>
          <w:p w14:paraId="7F5DDBA8" w14:textId="624A53D3" w:rsidR="0010105E" w:rsidRPr="002B78AA" w:rsidRDefault="00FC028B" w:rsidP="000E284A">
            <w:pPr>
              <w:spacing w:before="40"/>
              <w:jc w:val="left"/>
            </w:pPr>
            <w:r>
              <w:t>16 semanas</w:t>
            </w:r>
          </w:p>
        </w:tc>
      </w:tr>
      <w:tr w:rsidR="0010105E" w:rsidRPr="004828C5" w14:paraId="4C6042CF" w14:textId="77777777" w:rsidTr="00FF79A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96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505BBA10" w14:textId="77777777" w:rsidR="0010105E" w:rsidRPr="002B78AA" w:rsidRDefault="0010105E" w:rsidP="000E284A">
            <w:pPr>
              <w:spacing w:before="40" w:after="12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Costo t</w:t>
            </w:r>
            <w:r w:rsidRPr="002B78AA">
              <w:rPr>
                <w:rFonts w:cs="Arial"/>
                <w:b/>
                <w:szCs w:val="22"/>
              </w:rPr>
              <w:t>otal del proyecto</w:t>
            </w:r>
          </w:p>
        </w:tc>
        <w:tc>
          <w:tcPr>
            <w:tcW w:w="6315" w:type="dxa"/>
            <w:gridSpan w:val="4"/>
            <w:vAlign w:val="center"/>
          </w:tcPr>
          <w:p w14:paraId="69FDE5A8" w14:textId="60F9EBA6" w:rsidR="0010105E" w:rsidRPr="002B78AA" w:rsidRDefault="004F671F" w:rsidP="000E284A">
            <w:pPr>
              <w:spacing w:before="40"/>
              <w:jc w:val="left"/>
            </w:pPr>
            <w:r>
              <w:t>5’200.000 COP</w:t>
            </w:r>
          </w:p>
        </w:tc>
      </w:tr>
      <w:tr w:rsidR="0010105E" w:rsidRPr="004828C5" w14:paraId="6207488F" w14:textId="77777777" w:rsidTr="00FF79A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961" w:type="dxa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E6E6E6"/>
          </w:tcPr>
          <w:p w14:paraId="23EFE4CE" w14:textId="77777777" w:rsidR="0010105E" w:rsidRPr="002B78AA" w:rsidRDefault="0010105E" w:rsidP="000E284A">
            <w:pPr>
              <w:spacing w:before="40" w:after="12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Entidad(es) que financian</w:t>
            </w:r>
          </w:p>
        </w:tc>
        <w:tc>
          <w:tcPr>
            <w:tcW w:w="6315" w:type="dxa"/>
            <w:gridSpan w:val="4"/>
            <w:vAlign w:val="center"/>
          </w:tcPr>
          <w:p w14:paraId="45297200" w14:textId="20F4E0E1" w:rsidR="0010105E" w:rsidRPr="002B78AA" w:rsidRDefault="00FC028B" w:rsidP="000E284A">
            <w:pPr>
              <w:spacing w:before="40"/>
              <w:jc w:val="left"/>
            </w:pPr>
            <w:r w:rsidRPr="00FC028B">
              <w:t>Esfera Ambiente &amp; Paisaje SAS BIC</w:t>
            </w:r>
          </w:p>
        </w:tc>
      </w:tr>
      <w:tr w:rsidR="0010105E" w:rsidRPr="004828C5" w14:paraId="1E5B9ACC" w14:textId="77777777" w:rsidTr="00FF79A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0276" w:type="dxa"/>
            <w:gridSpan w:val="6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4C7778A1" w14:textId="77777777" w:rsidR="0010105E" w:rsidRPr="002B78AA" w:rsidRDefault="0010105E" w:rsidP="000E284A">
            <w:pPr>
              <w:spacing w:before="4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Autores</w:t>
            </w:r>
          </w:p>
        </w:tc>
      </w:tr>
      <w:tr w:rsidR="0010105E" w:rsidRPr="004828C5" w14:paraId="78341E26" w14:textId="77777777" w:rsidTr="00FF79A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138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B4E4393" w14:textId="77777777" w:rsidR="0010105E" w:rsidRDefault="0010105E" w:rsidP="000E284A">
            <w:pPr>
              <w:spacing w:before="4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Nombre completo</w:t>
            </w:r>
          </w:p>
        </w:tc>
        <w:tc>
          <w:tcPr>
            <w:tcW w:w="5138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4833279" w14:textId="77777777" w:rsidR="0010105E" w:rsidRDefault="0010105E" w:rsidP="000E284A">
            <w:pPr>
              <w:spacing w:before="4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Carrera</w:t>
            </w:r>
          </w:p>
        </w:tc>
      </w:tr>
      <w:tr w:rsidR="0010105E" w:rsidRPr="004828C5" w14:paraId="537563E7" w14:textId="77777777" w:rsidTr="00FF79A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138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275A1FA" w14:textId="1A0F557D" w:rsidR="0010105E" w:rsidRDefault="00FC028B" w:rsidP="000E284A">
            <w:pPr>
              <w:spacing w:before="4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Andrés Felipe Mesa Buitrago</w:t>
            </w:r>
          </w:p>
        </w:tc>
        <w:tc>
          <w:tcPr>
            <w:tcW w:w="5138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5D3A532" w14:textId="2F4BDB3F" w:rsidR="0010105E" w:rsidRDefault="00FC028B" w:rsidP="000E284A">
            <w:pPr>
              <w:spacing w:before="4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Ingeniería de Sistemas y Computación</w:t>
            </w:r>
          </w:p>
        </w:tc>
      </w:tr>
      <w:tr w:rsidR="0010105E" w:rsidRPr="004828C5" w14:paraId="1D0F4FBD" w14:textId="77777777" w:rsidTr="00FF79A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138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98685AF" w14:textId="77777777" w:rsidR="0010105E" w:rsidRDefault="0010105E" w:rsidP="000E284A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5138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8C37294" w14:textId="77777777" w:rsidR="0010105E" w:rsidRDefault="0010105E" w:rsidP="000E284A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</w:tr>
      <w:tr w:rsidR="0010105E" w:rsidRPr="004828C5" w14:paraId="232637FF" w14:textId="77777777" w:rsidTr="00FF79A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0276" w:type="dxa"/>
            <w:gridSpan w:val="6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72D36F" w14:textId="77777777" w:rsidR="0010105E" w:rsidRDefault="0010105E" w:rsidP="000E284A">
            <w:pPr>
              <w:spacing w:before="4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Director del Trabajo de Grado</w:t>
            </w:r>
          </w:p>
        </w:tc>
      </w:tr>
      <w:tr w:rsidR="0010105E" w:rsidRPr="004828C5" w14:paraId="48283DAE" w14:textId="77777777" w:rsidTr="00FF79A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396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0C3EF00E" w14:textId="77777777" w:rsidR="0010105E" w:rsidRPr="002B78AA" w:rsidRDefault="0010105E" w:rsidP="000E284A">
            <w:pPr>
              <w:spacing w:before="40" w:after="4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Nombre</w:t>
            </w:r>
          </w:p>
        </w:tc>
        <w:tc>
          <w:tcPr>
            <w:tcW w:w="6315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58C0853" w14:textId="7580C449" w:rsidR="0010105E" w:rsidRPr="002B78AA" w:rsidRDefault="00A32AE0" w:rsidP="000E284A">
            <w:pPr>
              <w:spacing w:before="40"/>
              <w:jc w:val="left"/>
              <w:rPr>
                <w:rFonts w:cs="Arial"/>
                <w:b/>
              </w:rPr>
            </w:pPr>
            <w:r w:rsidRPr="00A32AE0">
              <w:rPr>
                <w:rFonts w:cs="Arial"/>
                <w:b/>
              </w:rPr>
              <w:t>Lida Patricia Giraldo Morales</w:t>
            </w:r>
          </w:p>
        </w:tc>
      </w:tr>
      <w:tr w:rsidR="0010105E" w:rsidRPr="004828C5" w14:paraId="44DF8531" w14:textId="77777777" w:rsidTr="00FF79A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396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4AD31AC5" w14:textId="77777777" w:rsidR="0010105E" w:rsidRDefault="0010105E" w:rsidP="000E284A">
            <w:pPr>
              <w:spacing w:before="40" w:after="40"/>
              <w:jc w:val="left"/>
              <w:rPr>
                <w:rFonts w:cs="Arial"/>
                <w:b/>
              </w:rPr>
            </w:pPr>
            <w:r w:rsidRPr="002B78AA">
              <w:rPr>
                <w:rFonts w:cs="Arial"/>
                <w:b/>
              </w:rPr>
              <w:t>Empresa / Institución</w:t>
            </w:r>
          </w:p>
        </w:tc>
        <w:tc>
          <w:tcPr>
            <w:tcW w:w="6315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FB6DA40" w14:textId="6C390EDE" w:rsidR="0010105E" w:rsidRPr="002B78AA" w:rsidRDefault="00A32AE0" w:rsidP="000E284A">
            <w:pPr>
              <w:spacing w:before="40"/>
              <w:jc w:val="left"/>
              <w:rPr>
                <w:rFonts w:cs="Arial"/>
                <w:b/>
              </w:rPr>
            </w:pPr>
            <w:r w:rsidRPr="00A32AE0">
              <w:rPr>
                <w:rFonts w:cs="Arial"/>
                <w:b/>
              </w:rPr>
              <w:t>Esfera Ambiente &amp; Paisaje SAS BIC</w:t>
            </w:r>
          </w:p>
        </w:tc>
      </w:tr>
      <w:tr w:rsidR="0010105E" w:rsidRPr="004828C5" w14:paraId="41F96225" w14:textId="77777777" w:rsidTr="00FF79A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396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4E058EA1" w14:textId="77777777" w:rsidR="0010105E" w:rsidRPr="002B78AA" w:rsidRDefault="0010105E" w:rsidP="000E284A">
            <w:pPr>
              <w:spacing w:before="40" w:after="4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Nivel de formación más alto</w:t>
            </w:r>
          </w:p>
        </w:tc>
        <w:tc>
          <w:tcPr>
            <w:tcW w:w="6315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63D8A8F" w14:textId="205E402C" w:rsidR="0010105E" w:rsidRPr="002B78AA" w:rsidRDefault="00FC028B" w:rsidP="000E284A">
            <w:pPr>
              <w:spacing w:before="4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Ma</w:t>
            </w:r>
            <w:r w:rsidR="008847E3">
              <w:rPr>
                <w:rFonts w:cs="Arial"/>
                <w:b/>
              </w:rPr>
              <w:t>estría</w:t>
            </w:r>
          </w:p>
        </w:tc>
      </w:tr>
      <w:tr w:rsidR="0010105E" w:rsidRPr="004828C5" w14:paraId="7380948D" w14:textId="77777777" w:rsidTr="00FF79A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338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17370940" w14:textId="77777777" w:rsidR="0010105E" w:rsidRDefault="0010105E" w:rsidP="000E284A">
            <w:pPr>
              <w:spacing w:before="40" w:after="40"/>
              <w:jc w:val="left"/>
              <w:rPr>
                <w:rFonts w:cs="Arial"/>
                <w:b/>
              </w:rPr>
            </w:pPr>
            <w:r w:rsidRPr="002B78AA">
              <w:rPr>
                <w:rFonts w:cs="Arial"/>
                <w:b/>
              </w:rPr>
              <w:t>Correo electrónico</w:t>
            </w:r>
          </w:p>
        </w:tc>
        <w:tc>
          <w:tcPr>
            <w:tcW w:w="3828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0022466" w14:textId="2644DF46" w:rsidR="0010105E" w:rsidRDefault="00000000" w:rsidP="008847E3">
            <w:pPr>
              <w:spacing w:before="40" w:line="480" w:lineRule="auto"/>
              <w:jc w:val="left"/>
              <w:rPr>
                <w:rFonts w:cs="Arial"/>
                <w:b/>
              </w:rPr>
            </w:pPr>
            <w:hyperlink r:id="rId13" w:history="1">
              <w:r w:rsidR="008847E3" w:rsidRPr="003A40B0">
                <w:rPr>
                  <w:rStyle w:val="Hipervnculo"/>
                  <w:rFonts w:cs="Arial"/>
                  <w:b/>
                </w:rPr>
                <w:t>lida.giraldo@eia.edu.co</w:t>
              </w:r>
            </w:hyperlink>
          </w:p>
          <w:p w14:paraId="356A8DA1" w14:textId="74E5894F" w:rsidR="008847E3" w:rsidRPr="002B78AA" w:rsidRDefault="008847E3" w:rsidP="008847E3">
            <w:pPr>
              <w:spacing w:before="40" w:line="48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lida.giraldo@esferambiente.com</w:t>
            </w:r>
          </w:p>
        </w:tc>
        <w:tc>
          <w:tcPr>
            <w:tcW w:w="2078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53C827DD" w14:textId="77777777" w:rsidR="0010105E" w:rsidRPr="002B78AA" w:rsidRDefault="0010105E" w:rsidP="000E284A">
            <w:pPr>
              <w:spacing w:before="40" w:after="40"/>
              <w:jc w:val="left"/>
              <w:rPr>
                <w:rFonts w:cs="Arial"/>
                <w:b/>
              </w:rPr>
            </w:pPr>
            <w:r w:rsidRPr="002B78AA">
              <w:rPr>
                <w:rFonts w:cs="Arial"/>
                <w:b/>
              </w:rPr>
              <w:t>Teléfono</w:t>
            </w:r>
          </w:p>
        </w:tc>
        <w:tc>
          <w:tcPr>
            <w:tcW w:w="203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0AE22F9" w14:textId="1B28D489" w:rsidR="0010105E" w:rsidRPr="002B78AA" w:rsidRDefault="00A32AE0" w:rsidP="000E284A">
            <w:pPr>
              <w:spacing w:before="4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301 7000909</w:t>
            </w:r>
          </w:p>
        </w:tc>
      </w:tr>
    </w:tbl>
    <w:p w14:paraId="26CFED38" w14:textId="77777777" w:rsidR="0010105E" w:rsidRDefault="0010105E" w:rsidP="0010105E">
      <w:pPr>
        <w:spacing w:before="0"/>
      </w:pPr>
    </w:p>
    <w:tbl>
      <w:tblPr>
        <w:tblW w:w="102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2056"/>
        <w:gridCol w:w="985"/>
        <w:gridCol w:w="709"/>
        <w:gridCol w:w="2693"/>
        <w:gridCol w:w="567"/>
        <w:gridCol w:w="2629"/>
      </w:tblGrid>
      <w:tr w:rsidR="0010105E" w:rsidRPr="004828C5" w14:paraId="65620CF4" w14:textId="77777777" w:rsidTr="00FF79A9">
        <w:trPr>
          <w:cantSplit/>
        </w:trPr>
        <w:tc>
          <w:tcPr>
            <w:tcW w:w="10276" w:type="dxa"/>
            <w:gridSpan w:val="7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11CC4AE6" w14:textId="615A9429" w:rsidR="0010105E" w:rsidRPr="002B78AA" w:rsidRDefault="00760092" w:rsidP="00FF79A9">
            <w:pPr>
              <w:spacing w:before="4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Evaluación de la propuesta (para ser diligenciado por la EIA)</w:t>
            </w:r>
          </w:p>
        </w:tc>
      </w:tr>
      <w:tr w:rsidR="0010105E" w:rsidRPr="004828C5" w14:paraId="05916C8F" w14:textId="77777777" w:rsidTr="00FF79A9">
        <w:trPr>
          <w:cantSplit/>
        </w:trPr>
        <w:tc>
          <w:tcPr>
            <w:tcW w:w="269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7D97DDB4" w14:textId="577317FB" w:rsidR="0010105E" w:rsidRDefault="00760092" w:rsidP="00FF79A9">
            <w:pPr>
              <w:spacing w:before="4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 de evaluación</w:t>
            </w:r>
          </w:p>
        </w:tc>
        <w:tc>
          <w:tcPr>
            <w:tcW w:w="7583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6214644" w14:textId="57EA80F2" w:rsidR="0010105E" w:rsidRPr="002B78AA" w:rsidRDefault="0010105E" w:rsidP="00FF79A9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</w:tr>
      <w:tr w:rsidR="0010105E" w:rsidRPr="004828C5" w14:paraId="55BDA281" w14:textId="77777777" w:rsidTr="00FF79A9">
        <w:trPr>
          <w:cantSplit/>
        </w:trPr>
        <w:tc>
          <w:tcPr>
            <w:tcW w:w="10276" w:type="dxa"/>
            <w:gridSpan w:val="7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36FE52DC" w14:textId="0A7A18A4" w:rsidR="0010105E" w:rsidRPr="002B78AA" w:rsidRDefault="00760092" w:rsidP="00FF79A9">
            <w:pPr>
              <w:spacing w:before="4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Resultado</w:t>
            </w:r>
          </w:p>
        </w:tc>
      </w:tr>
      <w:tr w:rsidR="0010105E" w:rsidRPr="004828C5" w14:paraId="6C2A8CE2" w14:textId="77777777" w:rsidTr="00FF79A9">
        <w:trPr>
          <w:cantSplit/>
        </w:trPr>
        <w:tc>
          <w:tcPr>
            <w:tcW w:w="6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7100DDF" w14:textId="77777777" w:rsidR="0010105E" w:rsidRPr="002B78AA" w:rsidRDefault="0010105E" w:rsidP="00FF79A9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304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DF10A23" w14:textId="4953989E" w:rsidR="0010105E" w:rsidRPr="002B78AA" w:rsidRDefault="00760092" w:rsidP="00FF79A9">
            <w:pPr>
              <w:spacing w:before="40" w:after="4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Aprobado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31ED0A8" w14:textId="77777777" w:rsidR="0010105E" w:rsidRPr="002B78AA" w:rsidRDefault="0010105E" w:rsidP="00FF79A9">
            <w:pPr>
              <w:spacing w:before="40" w:after="40"/>
              <w:jc w:val="left"/>
              <w:rPr>
                <w:rFonts w:cs="Arial"/>
                <w:b/>
              </w:rPr>
            </w:pPr>
          </w:p>
        </w:tc>
        <w:tc>
          <w:tcPr>
            <w:tcW w:w="2693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037A541" w14:textId="76792540" w:rsidR="0010105E" w:rsidRPr="002B78AA" w:rsidRDefault="00760092" w:rsidP="00FF79A9">
            <w:pPr>
              <w:spacing w:before="40" w:after="4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Pendiente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1CBA1DA" w14:textId="77777777" w:rsidR="0010105E" w:rsidRPr="002B78AA" w:rsidRDefault="0010105E" w:rsidP="00FF79A9">
            <w:pPr>
              <w:spacing w:before="40" w:after="40"/>
              <w:jc w:val="left"/>
              <w:rPr>
                <w:rFonts w:cs="Arial"/>
                <w:b/>
              </w:rPr>
            </w:pPr>
          </w:p>
        </w:tc>
        <w:tc>
          <w:tcPr>
            <w:tcW w:w="262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0C0D0FF9" w14:textId="6C075DD1" w:rsidR="0010105E" w:rsidRPr="002B78AA" w:rsidRDefault="00760092" w:rsidP="00FF79A9">
            <w:pPr>
              <w:spacing w:before="40" w:after="4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Rechazado</w:t>
            </w:r>
          </w:p>
        </w:tc>
      </w:tr>
      <w:tr w:rsidR="0010105E" w:rsidRPr="004828C5" w14:paraId="469679D3" w14:textId="77777777" w:rsidTr="00FF79A9">
        <w:trPr>
          <w:cantSplit/>
        </w:trPr>
        <w:tc>
          <w:tcPr>
            <w:tcW w:w="10276" w:type="dxa"/>
            <w:gridSpan w:val="7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4757A53" w14:textId="77777777" w:rsidR="00760092" w:rsidRDefault="00760092" w:rsidP="00760092">
            <w:pPr>
              <w:spacing w:before="40" w:after="4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Comentarios:</w:t>
            </w:r>
          </w:p>
          <w:p w14:paraId="2143F18D" w14:textId="77777777" w:rsidR="00760092" w:rsidRDefault="00760092" w:rsidP="00FF79A9">
            <w:pPr>
              <w:spacing w:before="40" w:after="40"/>
              <w:jc w:val="left"/>
              <w:rPr>
                <w:rFonts w:cs="Arial"/>
                <w:b/>
              </w:rPr>
            </w:pPr>
          </w:p>
        </w:tc>
      </w:tr>
      <w:tr w:rsidR="0010105E" w:rsidRPr="004828C5" w14:paraId="60269A35" w14:textId="77777777" w:rsidTr="00FF79A9">
        <w:trPr>
          <w:cantSplit/>
        </w:trPr>
        <w:tc>
          <w:tcPr>
            <w:tcW w:w="10276" w:type="dxa"/>
            <w:gridSpan w:val="7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15CC780F" w14:textId="7674CD1C" w:rsidR="0010105E" w:rsidRDefault="00760092" w:rsidP="00FF79A9">
            <w:pPr>
              <w:spacing w:before="4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Firma del Director de Programa</w:t>
            </w:r>
          </w:p>
        </w:tc>
      </w:tr>
      <w:tr w:rsidR="0010105E" w:rsidRPr="004828C5" w14:paraId="119E0399" w14:textId="77777777" w:rsidTr="00FF79A9">
        <w:trPr>
          <w:cantSplit/>
        </w:trPr>
        <w:tc>
          <w:tcPr>
            <w:tcW w:w="10276" w:type="dxa"/>
            <w:gridSpan w:val="7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097FBA6" w14:textId="77777777" w:rsidR="0010105E" w:rsidRDefault="0010105E" w:rsidP="00FF79A9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</w:tr>
    </w:tbl>
    <w:p w14:paraId="36B924C8" w14:textId="77777777" w:rsidR="00C503AE" w:rsidRDefault="00C503AE" w:rsidP="00C503AE">
      <w:pPr>
        <w:pStyle w:val="Ttulo10"/>
      </w:pPr>
    </w:p>
    <w:p w14:paraId="0E14B831" w14:textId="77777777" w:rsidR="00BD6875" w:rsidRDefault="00BD6875" w:rsidP="00C503AE">
      <w:pPr>
        <w:pStyle w:val="Ttulo10"/>
      </w:pPr>
    </w:p>
    <w:p w14:paraId="0C603501" w14:textId="77777777" w:rsidR="00BD6875" w:rsidRDefault="00BD6875" w:rsidP="00C503AE">
      <w:pPr>
        <w:pStyle w:val="Ttulo10"/>
      </w:pPr>
    </w:p>
    <w:p w14:paraId="212B769B" w14:textId="77777777" w:rsidR="00BD6875" w:rsidRDefault="00BD6875" w:rsidP="00C503AE">
      <w:pPr>
        <w:pStyle w:val="Ttulo10"/>
      </w:pPr>
    </w:p>
    <w:p w14:paraId="7B9D41E8" w14:textId="77777777" w:rsidR="00BD6875" w:rsidRDefault="00BD6875" w:rsidP="00C503AE">
      <w:pPr>
        <w:pStyle w:val="Ttulo10"/>
      </w:pPr>
    </w:p>
    <w:p w14:paraId="38CD2662" w14:textId="77777777" w:rsidR="00BD6875" w:rsidRDefault="00BD6875" w:rsidP="00C503AE">
      <w:pPr>
        <w:pStyle w:val="Ttulo10"/>
      </w:pPr>
    </w:p>
    <w:p w14:paraId="6EAA28DB" w14:textId="77777777" w:rsidR="00BD6875" w:rsidRDefault="00BD6875" w:rsidP="00C503AE">
      <w:pPr>
        <w:pStyle w:val="Ttulo10"/>
      </w:pPr>
    </w:p>
    <w:p w14:paraId="1FF6E20B" w14:textId="77777777" w:rsidR="00BD6875" w:rsidRDefault="00BD6875" w:rsidP="00C503AE">
      <w:pPr>
        <w:pStyle w:val="Ttulo10"/>
      </w:pPr>
    </w:p>
    <w:p w14:paraId="1016AE46" w14:textId="77777777" w:rsidR="00BD6875" w:rsidRDefault="00BD6875" w:rsidP="00C503AE">
      <w:pPr>
        <w:pStyle w:val="Ttulo10"/>
      </w:pPr>
    </w:p>
    <w:p w14:paraId="16D27A84" w14:textId="77777777" w:rsidR="00BD6875" w:rsidRDefault="00BD6875" w:rsidP="00C503AE">
      <w:pPr>
        <w:pStyle w:val="Ttulo10"/>
      </w:pPr>
    </w:p>
    <w:p w14:paraId="1E575CF0" w14:textId="77777777" w:rsidR="00BD6875" w:rsidRDefault="00BD6875" w:rsidP="00C503AE">
      <w:pPr>
        <w:pStyle w:val="Ttulo10"/>
      </w:pPr>
    </w:p>
    <w:p w14:paraId="2A2EADF5" w14:textId="77777777" w:rsidR="00BD6875" w:rsidRDefault="00BD6875" w:rsidP="00C503AE">
      <w:pPr>
        <w:pStyle w:val="Ttulo10"/>
      </w:pPr>
    </w:p>
    <w:p w14:paraId="7D7A85D2" w14:textId="77777777" w:rsidR="00BD6875" w:rsidRDefault="00BD6875" w:rsidP="00C503AE">
      <w:pPr>
        <w:pStyle w:val="Ttulo10"/>
      </w:pPr>
    </w:p>
    <w:p w14:paraId="4797A2A9" w14:textId="77777777" w:rsidR="00BD6875" w:rsidRDefault="00BD6875" w:rsidP="00C503AE">
      <w:pPr>
        <w:pStyle w:val="Ttulo10"/>
      </w:pPr>
    </w:p>
    <w:p w14:paraId="2C04DB0B" w14:textId="77777777" w:rsidR="00BD6875" w:rsidRDefault="00BD6875" w:rsidP="00C503AE">
      <w:pPr>
        <w:pStyle w:val="Ttulo10"/>
      </w:pPr>
    </w:p>
    <w:p w14:paraId="2020610C" w14:textId="77777777" w:rsidR="00BD6875" w:rsidRDefault="00BD6875" w:rsidP="00C503AE">
      <w:pPr>
        <w:pStyle w:val="Ttulo10"/>
      </w:pPr>
    </w:p>
    <w:p w14:paraId="183439D2" w14:textId="77777777" w:rsidR="00BD6875" w:rsidRDefault="00BD6875" w:rsidP="00C503AE">
      <w:pPr>
        <w:pStyle w:val="Ttulo10"/>
      </w:pPr>
    </w:p>
    <w:p w14:paraId="1EF56DA5" w14:textId="77777777" w:rsidR="00BD6875" w:rsidRDefault="00BD6875" w:rsidP="00C503AE">
      <w:pPr>
        <w:pStyle w:val="Ttulo10"/>
      </w:pPr>
    </w:p>
    <w:p w14:paraId="5ACC947F" w14:textId="77777777" w:rsidR="00BD6875" w:rsidRDefault="00BD6875" w:rsidP="00C503AE">
      <w:pPr>
        <w:pStyle w:val="Ttulo10"/>
      </w:pPr>
    </w:p>
    <w:p w14:paraId="703FC7E9" w14:textId="26B2687D" w:rsidR="0010105E" w:rsidRDefault="0010105E" w:rsidP="00712942">
      <w:pPr>
        <w:pStyle w:val="Ttulo10"/>
        <w:jc w:val="both"/>
        <w:sectPr w:rsidR="0010105E" w:rsidSect="00FF79A9">
          <w:headerReference w:type="default" r:id="rId14"/>
          <w:footerReference w:type="default" r:id="rId15"/>
          <w:headerReference w:type="first" r:id="rId16"/>
          <w:footerReference w:type="first" r:id="rId17"/>
          <w:pgSz w:w="12242" w:h="15842" w:code="1"/>
          <w:pgMar w:top="1151" w:right="1185" w:bottom="720" w:left="1151" w:header="431" w:footer="720" w:gutter="0"/>
          <w:cols w:space="720"/>
          <w:docGrid w:linePitch="299"/>
        </w:sectPr>
      </w:pPr>
    </w:p>
    <w:p w14:paraId="2FF9EC61" w14:textId="25774F1E" w:rsidR="0010105E" w:rsidRDefault="0010105E" w:rsidP="00712942">
      <w:pPr>
        <w:rPr>
          <w:b/>
          <w:i/>
          <w:smallCaps/>
          <w:sz w:val="32"/>
          <w:szCs w:val="32"/>
          <w:lang w:val="es-ES_tradnl"/>
        </w:rPr>
      </w:pPr>
      <w:r>
        <w:rPr>
          <w:b/>
          <w:i/>
          <w:smallCaps/>
          <w:sz w:val="32"/>
          <w:szCs w:val="32"/>
          <w:lang w:val="es-ES_tradnl"/>
        </w:rPr>
        <w:lastRenderedPageBreak/>
        <w:t>Tratamiento de los datos – confidencialidad</w:t>
      </w:r>
    </w:p>
    <w:p w14:paraId="47C92CD3" w14:textId="1273CB21" w:rsidR="0010105E" w:rsidRDefault="0010105E" w:rsidP="0010105E">
      <w:pPr>
        <w:spacing w:before="0"/>
        <w:jc w:val="left"/>
        <w:rPr>
          <w:b/>
          <w:color w:val="FF0000"/>
          <w:sz w:val="28"/>
          <w:szCs w:val="28"/>
        </w:rPr>
      </w:pPr>
    </w:p>
    <w:p w14:paraId="0BC97791" w14:textId="77777777" w:rsidR="0010105E" w:rsidRPr="00144D99" w:rsidRDefault="0010105E" w:rsidP="0010105E">
      <w:r w:rsidRPr="00144D99">
        <w:t>Envigado, fecha</w:t>
      </w:r>
    </w:p>
    <w:p w14:paraId="4AFCB224" w14:textId="77777777" w:rsidR="0010105E" w:rsidRPr="00144D99" w:rsidRDefault="0010105E" w:rsidP="0010105E"/>
    <w:p w14:paraId="5B4AFF52" w14:textId="03486D50" w:rsidR="0010105E" w:rsidRPr="00FA79B4" w:rsidRDefault="0010105E" w:rsidP="0010105E">
      <w:pPr>
        <w:rPr>
          <w:szCs w:val="22"/>
        </w:rPr>
      </w:pPr>
      <w:r w:rsidRPr="00144D99">
        <w:t xml:space="preserve">Yo, </w:t>
      </w:r>
      <w:r w:rsidR="00FA79B4">
        <w:t>ANDRES FELIPE MESA BUITRAGO</w:t>
      </w:r>
      <w:r w:rsidRPr="00144D99">
        <w:t xml:space="preserve">, identificado(a) con cédula de ciudadanía </w:t>
      </w:r>
      <w:r w:rsidR="00FA79B4">
        <w:t xml:space="preserve">1026161981 </w:t>
      </w:r>
      <w:r w:rsidRPr="00144D99">
        <w:t xml:space="preserve">de </w:t>
      </w:r>
      <w:r w:rsidR="00FA79B4">
        <w:t>CALDAS</w:t>
      </w:r>
      <w:r w:rsidRPr="00144D99">
        <w:t>, me dispongo a desarrollar el trabajo de grado titulado:</w:t>
      </w:r>
      <w:r w:rsidR="00FA79B4" w:rsidRPr="00FA79B4">
        <w:rPr>
          <w:szCs w:val="22"/>
        </w:rPr>
        <w:t xml:space="preserve"> </w:t>
      </w:r>
      <w:r w:rsidR="00FA79B4">
        <w:rPr>
          <w:szCs w:val="22"/>
        </w:rPr>
        <w:t>“</w:t>
      </w:r>
      <w:r w:rsidR="00FA79B4" w:rsidRPr="00FF203B">
        <w:rPr>
          <w:szCs w:val="22"/>
        </w:rPr>
        <w:t xml:space="preserve">Desarrollo web para la generación de compensaciones y acciones de sostenibilidad ambiental en el valle de </w:t>
      </w:r>
      <w:r w:rsidR="00FA79B4">
        <w:rPr>
          <w:szCs w:val="22"/>
        </w:rPr>
        <w:t>A</w:t>
      </w:r>
      <w:r w:rsidR="00FA79B4" w:rsidRPr="00FF203B">
        <w:rPr>
          <w:szCs w:val="22"/>
        </w:rPr>
        <w:t>burrá</w:t>
      </w:r>
      <w:r w:rsidR="00FA79B4">
        <w:rPr>
          <w:szCs w:val="22"/>
        </w:rPr>
        <w:t xml:space="preserve">”. </w:t>
      </w:r>
      <w:r w:rsidRPr="00B30BF8">
        <w:t xml:space="preserve">como uno de los requisitos para obtener, en la </w:t>
      </w:r>
      <w:r w:rsidRPr="00144D99">
        <w:rPr>
          <w:b/>
        </w:rPr>
        <w:t>UNIVERSIDAD EIA</w:t>
      </w:r>
      <w:r w:rsidRPr="00B30BF8">
        <w:t>, el título de</w:t>
      </w:r>
      <w:r w:rsidR="00FA79B4">
        <w:t xml:space="preserve"> Ingeniero de Sistemas y Computación</w:t>
      </w:r>
      <w:r>
        <w:t>.</w:t>
      </w:r>
    </w:p>
    <w:p w14:paraId="6731CA5F" w14:textId="77777777" w:rsidR="0010105E" w:rsidRPr="00144D99" w:rsidRDefault="0010105E" w:rsidP="0010105E">
      <w:r w:rsidRPr="00144D99">
        <w:t>Me comprometo y obligo a manejar de forma confidencial la información a la cual tendré acceso en virtud de este proceso, a usarla única y ex</w:t>
      </w:r>
      <w:r>
        <w:t>clusivamente para los fines del trabajo de grado</w:t>
      </w:r>
      <w:r w:rsidRPr="00144D99">
        <w:t xml:space="preserve"> mencionado y a no revelarla directa o indirectamente a ninguna persona, durante la vigencia de este trabajo, ni después de su terminación. En caso de violar la confidencialidad a la que me comprometo responderé por mis actos en los términos de ley. </w:t>
      </w:r>
    </w:p>
    <w:p w14:paraId="7C2D99B1" w14:textId="77777777" w:rsidR="0010105E" w:rsidRPr="00144D99" w:rsidRDefault="0010105E" w:rsidP="0010105E">
      <w:pPr>
        <w:autoSpaceDE w:val="0"/>
        <w:autoSpaceDN w:val="0"/>
        <w:adjustRightInd w:val="0"/>
        <w:rPr>
          <w:rFonts w:cs="Arial"/>
          <w:sz w:val="24"/>
          <w:szCs w:val="24"/>
        </w:rPr>
      </w:pPr>
    </w:p>
    <w:p w14:paraId="7C6E0CD0" w14:textId="77777777" w:rsidR="0010105E" w:rsidRDefault="0010105E" w:rsidP="0010105E">
      <w:r w:rsidRPr="00144D99">
        <w:t xml:space="preserve">Atentamente, </w:t>
      </w:r>
    </w:p>
    <w:p w14:paraId="24EE8EF6" w14:textId="77777777" w:rsidR="0010105E" w:rsidRPr="00144D99" w:rsidRDefault="0010105E" w:rsidP="0010105E"/>
    <w:p w14:paraId="6EEF2F88" w14:textId="6B37FE16" w:rsidR="0010105E" w:rsidRPr="00B30BF8" w:rsidRDefault="0010105E" w:rsidP="0010105E">
      <w:r w:rsidRPr="00B30BF8">
        <w:t>Nombre</w:t>
      </w:r>
      <w:r w:rsidR="00FA79B4">
        <w:t>: Andr</w:t>
      </w:r>
      <w:r w:rsidR="00760092">
        <w:t>é</w:t>
      </w:r>
      <w:r w:rsidR="00FA79B4">
        <w:t>s Felipe Mesa Buitrago</w:t>
      </w:r>
    </w:p>
    <w:p w14:paraId="68FF6F23" w14:textId="119DC1DF" w:rsidR="0010105E" w:rsidRDefault="0010105E" w:rsidP="0010105E">
      <w:r w:rsidRPr="00B30BF8">
        <w:t>Documento de identidad:</w:t>
      </w:r>
      <w:r w:rsidR="00FA79B4">
        <w:t xml:space="preserve"> 1026161981</w:t>
      </w:r>
    </w:p>
    <w:p w14:paraId="2A577FF0" w14:textId="3512FF9E" w:rsidR="0010105E" w:rsidRDefault="0010105E" w:rsidP="0010105E">
      <w:r>
        <w:t>Firma:</w:t>
      </w:r>
      <w:r w:rsidR="00C503AE" w:rsidRPr="00C503AE">
        <w:rPr>
          <w:b/>
          <w:noProof/>
          <w:color w:val="FF0000"/>
          <w:sz w:val="28"/>
          <w:szCs w:val="28"/>
        </w:rPr>
        <w:t xml:space="preserve"> </w:t>
      </w:r>
    </w:p>
    <w:p w14:paraId="79D3D514" w14:textId="77777777" w:rsidR="0010105E" w:rsidRDefault="0010105E" w:rsidP="0010105E">
      <w:pPr>
        <w:spacing w:before="0"/>
        <w:jc w:val="left"/>
        <w:rPr>
          <w:rFonts w:cs="Arial"/>
          <w:sz w:val="24"/>
          <w:szCs w:val="24"/>
        </w:rPr>
      </w:pPr>
    </w:p>
    <w:p w14:paraId="4EA257A0" w14:textId="44B8FB27" w:rsidR="0010105E" w:rsidRDefault="00C503AE" w:rsidP="0010105E">
      <w:pPr>
        <w:spacing w:before="0"/>
        <w:jc w:val="left"/>
        <w:rPr>
          <w:rFonts w:cs="Arial"/>
          <w:sz w:val="24"/>
          <w:szCs w:val="24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0787E68E" wp14:editId="53DBECCB">
            <wp:extent cx="2495550" cy="1249893"/>
            <wp:effectExtent l="0" t="0" r="0" b="7620"/>
            <wp:docPr id="149452281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22810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535" cy="126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87C9A" w14:textId="77777777" w:rsidR="0010105E" w:rsidRDefault="0010105E" w:rsidP="0010105E">
      <w:pPr>
        <w:spacing w:before="0"/>
        <w:jc w:val="left"/>
        <w:rPr>
          <w:rFonts w:cs="Arial"/>
          <w:sz w:val="24"/>
          <w:szCs w:val="24"/>
        </w:rPr>
      </w:pPr>
    </w:p>
    <w:p w14:paraId="71A0F3DD" w14:textId="77777777" w:rsidR="0010105E" w:rsidRDefault="0010105E" w:rsidP="0010105E">
      <w:pPr>
        <w:spacing w:before="0"/>
        <w:jc w:val="left"/>
        <w:rPr>
          <w:rFonts w:cs="Arial"/>
          <w:sz w:val="24"/>
          <w:szCs w:val="24"/>
        </w:rPr>
      </w:pPr>
    </w:p>
    <w:p w14:paraId="46B84FE8" w14:textId="77777777" w:rsidR="0010105E" w:rsidRDefault="0010105E" w:rsidP="0010105E">
      <w:pPr>
        <w:spacing w:before="0"/>
        <w:jc w:val="left"/>
        <w:rPr>
          <w:rFonts w:cs="Arial"/>
          <w:sz w:val="24"/>
          <w:szCs w:val="24"/>
        </w:rPr>
      </w:pPr>
    </w:p>
    <w:p w14:paraId="27DE6368" w14:textId="77777777" w:rsidR="0010105E" w:rsidRDefault="0010105E" w:rsidP="0010105E">
      <w:pPr>
        <w:spacing w:before="0"/>
        <w:jc w:val="left"/>
        <w:rPr>
          <w:b/>
          <w:i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br w:type="page"/>
      </w:r>
    </w:p>
    <w:p w14:paraId="19984461" w14:textId="77777777" w:rsidR="0010105E" w:rsidRDefault="0010105E" w:rsidP="0010105E">
      <w:pPr>
        <w:jc w:val="center"/>
        <w:rPr>
          <w:b/>
          <w:i/>
          <w:smallCaps/>
          <w:sz w:val="32"/>
          <w:szCs w:val="32"/>
          <w:lang w:val="es-ES_tradnl"/>
        </w:rPr>
      </w:pPr>
      <w:r>
        <w:rPr>
          <w:b/>
          <w:i/>
          <w:smallCaps/>
          <w:sz w:val="32"/>
          <w:szCs w:val="32"/>
          <w:lang w:val="es-ES_tradnl"/>
        </w:rPr>
        <w:lastRenderedPageBreak/>
        <w:t>Acuerdo de propiedad intelectual de Trabajo de Grado</w:t>
      </w:r>
    </w:p>
    <w:p w14:paraId="422E7AAE" w14:textId="01F42496" w:rsidR="0010105E" w:rsidRPr="008E6B6F" w:rsidRDefault="0010105E" w:rsidP="0010105E">
      <w:pPr>
        <w:rPr>
          <w:rFonts w:cs="Arial"/>
          <w:szCs w:val="22"/>
        </w:rPr>
      </w:pPr>
      <w:r w:rsidRPr="008E6B6F">
        <w:rPr>
          <w:rFonts w:cs="Arial"/>
          <w:szCs w:val="22"/>
        </w:rPr>
        <w:t>Envigado</w:t>
      </w:r>
      <w:r>
        <w:rPr>
          <w:rFonts w:cs="Arial"/>
          <w:szCs w:val="22"/>
        </w:rPr>
        <w:t xml:space="preserve">, </w:t>
      </w:r>
      <w:r w:rsidR="00760092">
        <w:rPr>
          <w:rFonts w:cs="Arial"/>
          <w:szCs w:val="22"/>
        </w:rPr>
        <w:t>7 de junio del 2023</w:t>
      </w:r>
    </w:p>
    <w:p w14:paraId="0C25480C" w14:textId="00DA3248" w:rsidR="0010105E" w:rsidRPr="00FA79B4" w:rsidRDefault="0010105E" w:rsidP="0010105E">
      <w:pPr>
        <w:rPr>
          <w:color w:val="000000" w:themeColor="text1"/>
          <w:szCs w:val="22"/>
        </w:rPr>
      </w:pPr>
      <w:r w:rsidRPr="008E6B6F">
        <w:rPr>
          <w:rFonts w:cs="Arial"/>
          <w:szCs w:val="22"/>
        </w:rPr>
        <w:t xml:space="preserve">En mi calidad de autor declaro que el trabajo de grado titulado: </w:t>
      </w:r>
      <w:r w:rsidR="00FA79B4" w:rsidRPr="00FA79B4">
        <w:rPr>
          <w:color w:val="000000" w:themeColor="text1"/>
          <w:szCs w:val="22"/>
        </w:rPr>
        <w:t xml:space="preserve">“Desarrollo web para la generación de compensaciones y acciones de sostenibilidad ambiental en </w:t>
      </w:r>
      <w:r w:rsidR="00525EF7">
        <w:rPr>
          <w:color w:val="000000" w:themeColor="text1"/>
          <w:szCs w:val="22"/>
        </w:rPr>
        <w:t>Colombia</w:t>
      </w:r>
      <w:r w:rsidR="00FA79B4" w:rsidRPr="00FA79B4">
        <w:rPr>
          <w:color w:val="000000" w:themeColor="text1"/>
          <w:szCs w:val="22"/>
        </w:rPr>
        <w:t>.”</w:t>
      </w:r>
      <w:r w:rsidR="00FA79B4" w:rsidRPr="00FA79B4">
        <w:rPr>
          <w:rFonts w:cs="Arial"/>
          <w:szCs w:val="22"/>
        </w:rPr>
        <w:t xml:space="preserve"> </w:t>
      </w:r>
      <w:r w:rsidRPr="008E6B6F">
        <w:rPr>
          <w:rFonts w:cs="Arial"/>
          <w:szCs w:val="22"/>
        </w:rPr>
        <w:t xml:space="preserve">es producto de mi actividad académica y será realizado como uno de los requisitos para obtener, en la </w:t>
      </w:r>
      <w:r w:rsidRPr="008E6B6F">
        <w:rPr>
          <w:rFonts w:cs="Arial"/>
          <w:b/>
          <w:szCs w:val="22"/>
        </w:rPr>
        <w:t>UNIVERSIDAD EIA</w:t>
      </w:r>
      <w:r w:rsidRPr="008E6B6F">
        <w:rPr>
          <w:rFonts w:cs="Arial"/>
          <w:szCs w:val="22"/>
        </w:rPr>
        <w:t>, el título de</w:t>
      </w:r>
      <w:r>
        <w:rPr>
          <w:rFonts w:cs="Arial"/>
          <w:szCs w:val="22"/>
        </w:rPr>
        <w:t xml:space="preserve"> </w:t>
      </w:r>
      <w:r w:rsidR="00FA79B4" w:rsidRPr="00FA79B4">
        <w:rPr>
          <w:color w:val="000000" w:themeColor="text1"/>
          <w:szCs w:val="22"/>
        </w:rPr>
        <w:t>Ingeniero en sistemas y computación</w:t>
      </w:r>
      <w:r w:rsidRPr="008E6B6F">
        <w:rPr>
          <w:rFonts w:cs="Arial"/>
          <w:szCs w:val="22"/>
        </w:rPr>
        <w:t>.</w:t>
      </w:r>
    </w:p>
    <w:p w14:paraId="0D49A358" w14:textId="77777777" w:rsidR="0010105E" w:rsidRPr="008E6B6F" w:rsidRDefault="0010105E" w:rsidP="0010105E">
      <w:pPr>
        <w:rPr>
          <w:rFonts w:eastAsia="Calibri" w:cs="Arial"/>
          <w:szCs w:val="22"/>
        </w:rPr>
      </w:pPr>
      <w:r w:rsidRPr="008E6B6F">
        <w:rPr>
          <w:rFonts w:cs="Arial"/>
          <w:szCs w:val="22"/>
        </w:rPr>
        <w:t>D</w:t>
      </w:r>
      <w:r w:rsidRPr="008E6B6F">
        <w:rPr>
          <w:rFonts w:eastAsia="Calibri" w:cs="Arial"/>
          <w:szCs w:val="22"/>
        </w:rPr>
        <w:t>eclar</w:t>
      </w:r>
      <w:r w:rsidRPr="008E6B6F">
        <w:rPr>
          <w:rFonts w:cs="Arial"/>
          <w:szCs w:val="22"/>
        </w:rPr>
        <w:t>o</w:t>
      </w:r>
      <w:r w:rsidRPr="008E6B6F">
        <w:rPr>
          <w:rFonts w:eastAsia="Calibri" w:cs="Arial"/>
          <w:szCs w:val="22"/>
        </w:rPr>
        <w:t xml:space="preserve"> que el </w:t>
      </w:r>
      <w:r w:rsidRPr="008E6B6F">
        <w:rPr>
          <w:rFonts w:cs="Arial"/>
          <w:szCs w:val="22"/>
        </w:rPr>
        <w:t>documento</w:t>
      </w:r>
      <w:r w:rsidRPr="008E6B6F">
        <w:rPr>
          <w:rFonts w:eastAsia="Calibri" w:cs="Arial"/>
          <w:szCs w:val="22"/>
        </w:rPr>
        <w:t xml:space="preserve"> es original, que dicho trabajo de grado no infringe ningún derecho de propiedad intelectual de terceros </w:t>
      </w:r>
      <w:r w:rsidRPr="008E6B6F">
        <w:rPr>
          <w:rFonts w:cs="Arial"/>
          <w:szCs w:val="22"/>
        </w:rPr>
        <w:t>y</w:t>
      </w:r>
      <w:r w:rsidRPr="008E6B6F">
        <w:rPr>
          <w:rFonts w:eastAsia="Calibri" w:cs="Arial"/>
          <w:szCs w:val="22"/>
        </w:rPr>
        <w:t xml:space="preserve"> respond</w:t>
      </w:r>
      <w:r w:rsidRPr="008E6B6F">
        <w:rPr>
          <w:rFonts w:cs="Arial"/>
          <w:szCs w:val="22"/>
        </w:rPr>
        <w:t>o</w:t>
      </w:r>
      <w:r w:rsidRPr="008E6B6F">
        <w:rPr>
          <w:rFonts w:eastAsia="Calibri" w:cs="Arial"/>
          <w:szCs w:val="22"/>
        </w:rPr>
        <w:t xml:space="preserve"> por cualquier acción de reivindicación, plagio u otra clase de reclamación que al respecto pudiera sobrevenir.</w:t>
      </w:r>
    </w:p>
    <w:p w14:paraId="5D0C162C" w14:textId="5C487811" w:rsidR="0010105E" w:rsidRPr="008E6B6F" w:rsidRDefault="0010105E" w:rsidP="0010105E">
      <w:pPr>
        <w:rPr>
          <w:rFonts w:eastAsia="Calibri" w:cs="Arial"/>
          <w:szCs w:val="22"/>
          <w:u w:val="single"/>
        </w:rPr>
      </w:pPr>
      <w:r w:rsidRPr="008E6B6F">
        <w:rPr>
          <w:rFonts w:eastAsia="Calibri" w:cs="Arial"/>
          <w:szCs w:val="22"/>
        </w:rPr>
        <w:t>Con todo, en mi condición de autor me reservo los derechos morales de la obra antes citada con arreglo al artículo 30 de la Ley 23 de 1982; con relación a los derechos patrimoniales de la obra,  si llegan a identificarse tecnologías o metodologías que sean susceptibles de alguna protección y comercialización, estas serán de propiedad exclusiva de la empres</w:t>
      </w:r>
      <w:r w:rsidR="00E133A5">
        <w:rPr>
          <w:rFonts w:eastAsia="Calibri" w:cs="Arial"/>
          <w:szCs w:val="22"/>
        </w:rPr>
        <w:t xml:space="preserve">a </w:t>
      </w:r>
      <w:r w:rsidR="00E133A5" w:rsidRPr="00E133A5">
        <w:rPr>
          <w:rFonts w:eastAsia="Calibri" w:cs="Arial"/>
          <w:szCs w:val="22"/>
        </w:rPr>
        <w:t>Esfera Ambiente &amp; Paisaje SAS BIC</w:t>
      </w:r>
      <w:r w:rsidRPr="008E6B6F">
        <w:rPr>
          <w:rFonts w:cs="Arial"/>
          <w:szCs w:val="22"/>
        </w:rPr>
        <w:t>, siempre y cuando esta cumpla con los compromisos adquiridos.</w:t>
      </w:r>
    </w:p>
    <w:p w14:paraId="33BB8075" w14:textId="77777777" w:rsidR="0010105E" w:rsidRPr="008E6B6F" w:rsidRDefault="0010105E" w:rsidP="0010105E">
      <w:pPr>
        <w:rPr>
          <w:rFonts w:cs="Arial"/>
          <w:szCs w:val="22"/>
        </w:rPr>
      </w:pPr>
      <w:r w:rsidRPr="008E6B6F">
        <w:rPr>
          <w:rFonts w:cs="Arial"/>
          <w:szCs w:val="22"/>
        </w:rPr>
        <w:t>En señal de aceptación suscribo este documento, una vez se ha aceptado el anteproyecto para su desarrollo.</w:t>
      </w:r>
    </w:p>
    <w:p w14:paraId="3B3BE69D" w14:textId="77777777" w:rsidR="0010105E" w:rsidRPr="008E6B6F" w:rsidRDefault="0010105E" w:rsidP="0010105E">
      <w:pPr>
        <w:rPr>
          <w:rFonts w:cs="Arial"/>
          <w:szCs w:val="22"/>
        </w:rPr>
      </w:pPr>
    </w:p>
    <w:p w14:paraId="040AF446" w14:textId="77777777" w:rsidR="0010105E" w:rsidRDefault="0010105E" w:rsidP="0010105E">
      <w:pPr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513107E" wp14:editId="79C137AE">
                <wp:simplePos x="0" y="0"/>
                <wp:positionH relativeFrom="column">
                  <wp:posOffset>2947713</wp:posOffset>
                </wp:positionH>
                <wp:positionV relativeFrom="paragraph">
                  <wp:posOffset>16557</wp:posOffset>
                </wp:positionV>
                <wp:extent cx="3405158" cy="1795141"/>
                <wp:effectExtent l="0" t="0" r="0" b="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5158" cy="17951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E518D" w14:textId="77777777" w:rsidR="00FF79A9" w:rsidRDefault="00FF79A9" w:rsidP="0010105E">
                            <w:p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t>REPRESENTANTE LEGAL DE LA EMPRESA:</w:t>
                            </w:r>
                          </w:p>
                          <w:p w14:paraId="30AB4B5E" w14:textId="0FC7C3A9" w:rsidR="00FF79A9" w:rsidRPr="00B30BF8" w:rsidRDefault="00FF79A9" w:rsidP="0010105E">
                            <w:p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B30BF8">
                              <w:rPr>
                                <w:rFonts w:cs="Arial"/>
                                <w:sz w:val="24"/>
                                <w:szCs w:val="24"/>
                              </w:rPr>
                              <w:t>Nombre:</w:t>
                            </w:r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777A">
                              <w:rPr>
                                <w:rFonts w:cs="Arial"/>
                                <w:sz w:val="24"/>
                                <w:szCs w:val="24"/>
                              </w:rPr>
                              <w:t>Lida Patricia Giraldo Morales</w:t>
                            </w:r>
                          </w:p>
                          <w:p w14:paraId="36771104" w14:textId="27693395" w:rsidR="00FF79A9" w:rsidRDefault="00FF79A9" w:rsidP="0010105E">
                            <w:p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B30BF8">
                              <w:rPr>
                                <w:rFonts w:cs="Arial"/>
                                <w:sz w:val="24"/>
                                <w:szCs w:val="24"/>
                              </w:rPr>
                              <w:t>Documento de identidad:</w:t>
                            </w:r>
                            <w:r w:rsidR="003128E7">
                              <w:rPr>
                                <w:rFonts w:cs="Arial"/>
                                <w:sz w:val="24"/>
                                <w:szCs w:val="24"/>
                              </w:rPr>
                              <w:t>43029504</w:t>
                            </w:r>
                          </w:p>
                          <w:p w14:paraId="10D4A551" w14:textId="7E0F01E0" w:rsidR="00FF79A9" w:rsidRPr="00B30BF8" w:rsidRDefault="00FF79A9" w:rsidP="0010105E">
                            <w:p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Empresa: </w:t>
                            </w:r>
                            <w:r w:rsidRPr="007A777A">
                              <w:rPr>
                                <w:rFonts w:cs="Arial"/>
                                <w:sz w:val="24"/>
                                <w:szCs w:val="24"/>
                              </w:rPr>
                              <w:t>Esfera Ambiente &amp; Paisaje SAS BIC</w:t>
                            </w:r>
                          </w:p>
                          <w:p w14:paraId="48D6C641" w14:textId="77777777" w:rsidR="00FF79A9" w:rsidRDefault="00FF79A9" w:rsidP="0010105E">
                            <w:p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t>Firma:</w:t>
                            </w:r>
                          </w:p>
                          <w:p w14:paraId="72807D6F" w14:textId="77777777" w:rsidR="00FF79A9" w:rsidRDefault="00FF79A9" w:rsidP="0010105E">
                            <w:p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</w:p>
                          <w:p w14:paraId="4658F2A6" w14:textId="77777777" w:rsidR="00FF79A9" w:rsidRPr="00B30BF8" w:rsidRDefault="00FF79A9" w:rsidP="0010105E">
                            <w:p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t>Firma:</w:t>
                            </w:r>
                          </w:p>
                          <w:p w14:paraId="5D61B6B9" w14:textId="77777777" w:rsidR="00FF79A9" w:rsidRDefault="00FF79A9" w:rsidP="001010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3107E" id="Cuadro de texto 77" o:spid="_x0000_s1058" type="#_x0000_t202" style="position:absolute;left:0;text-align:left;margin-left:232.1pt;margin-top:1.3pt;width:268.1pt;height:141.3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" fillcolor="white [3201]" stroked="f" strokeweight=".5pt">
                <v:textbox>
                  <w:txbxContent>
                    <w:p w14:paraId="0C9E518D" w14:textId="77777777" w:rsidR="00FF79A9" w:rsidRDefault="00FF79A9" w:rsidP="0010105E">
                      <w:pPr>
                        <w:rPr>
                          <w:rFonts w:cs="Arial"/>
                          <w:sz w:val="24"/>
                          <w:szCs w:val="24"/>
                        </w:rPr>
                      </w:pPr>
                      <w:r>
                        <w:rPr>
                          <w:rFonts w:cs="Arial"/>
                          <w:sz w:val="24"/>
                          <w:szCs w:val="24"/>
                        </w:rPr>
                        <w:t>REPRESENTANTE LEGAL DE LA EMPRESA:</w:t>
                      </w:r>
                    </w:p>
                    <w:p w14:paraId="30AB4B5E" w14:textId="0FC7C3A9" w:rsidR="00FF79A9" w:rsidRPr="00B30BF8" w:rsidRDefault="00FF79A9" w:rsidP="0010105E">
                      <w:pPr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B30BF8">
                        <w:rPr>
                          <w:rFonts w:cs="Arial"/>
                          <w:sz w:val="24"/>
                          <w:szCs w:val="24"/>
                        </w:rPr>
                        <w:t>Nombre:</w:t>
                      </w:r>
                      <w:r>
                        <w:rPr>
                          <w:rFonts w:cs="Arial"/>
                          <w:sz w:val="24"/>
                          <w:szCs w:val="24"/>
                        </w:rPr>
                        <w:t xml:space="preserve"> </w:t>
                      </w:r>
                      <w:r w:rsidRPr="007A777A">
                        <w:rPr>
                          <w:rFonts w:cs="Arial"/>
                          <w:sz w:val="24"/>
                          <w:szCs w:val="24"/>
                        </w:rPr>
                        <w:t>Lida Patricia Giraldo Morales</w:t>
                      </w:r>
                    </w:p>
                    <w:p w14:paraId="36771104" w14:textId="27693395" w:rsidR="00FF79A9" w:rsidRDefault="00FF79A9" w:rsidP="0010105E">
                      <w:pPr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B30BF8">
                        <w:rPr>
                          <w:rFonts w:cs="Arial"/>
                          <w:sz w:val="24"/>
                          <w:szCs w:val="24"/>
                        </w:rPr>
                        <w:t>Documento de identidad:</w:t>
                      </w:r>
                      <w:r w:rsidR="003128E7">
                        <w:rPr>
                          <w:rFonts w:cs="Arial"/>
                          <w:sz w:val="24"/>
                          <w:szCs w:val="24"/>
                        </w:rPr>
                        <w:t>43029504</w:t>
                      </w:r>
                    </w:p>
                    <w:p w14:paraId="10D4A551" w14:textId="7E0F01E0" w:rsidR="00FF79A9" w:rsidRPr="00B30BF8" w:rsidRDefault="00FF79A9" w:rsidP="0010105E">
                      <w:pPr>
                        <w:rPr>
                          <w:rFonts w:cs="Arial"/>
                          <w:sz w:val="24"/>
                          <w:szCs w:val="24"/>
                        </w:rPr>
                      </w:pPr>
                      <w:r>
                        <w:rPr>
                          <w:rFonts w:cs="Arial"/>
                          <w:sz w:val="24"/>
                          <w:szCs w:val="24"/>
                        </w:rPr>
                        <w:t xml:space="preserve">Empresa: </w:t>
                      </w:r>
                      <w:r w:rsidRPr="007A777A">
                        <w:rPr>
                          <w:rFonts w:cs="Arial"/>
                          <w:sz w:val="24"/>
                          <w:szCs w:val="24"/>
                        </w:rPr>
                        <w:t>Esfera Ambiente &amp; Paisaje SAS BIC</w:t>
                      </w:r>
                    </w:p>
                    <w:p w14:paraId="48D6C641" w14:textId="77777777" w:rsidR="00FF79A9" w:rsidRDefault="00FF79A9" w:rsidP="0010105E">
                      <w:pPr>
                        <w:rPr>
                          <w:rFonts w:cs="Arial"/>
                          <w:sz w:val="24"/>
                          <w:szCs w:val="24"/>
                        </w:rPr>
                      </w:pPr>
                      <w:r>
                        <w:rPr>
                          <w:rFonts w:cs="Arial"/>
                          <w:sz w:val="24"/>
                          <w:szCs w:val="24"/>
                        </w:rPr>
                        <w:t>Firma:</w:t>
                      </w:r>
                    </w:p>
                    <w:p w14:paraId="72807D6F" w14:textId="77777777" w:rsidR="00FF79A9" w:rsidRDefault="00FF79A9" w:rsidP="0010105E">
                      <w:pPr>
                        <w:rPr>
                          <w:rFonts w:cs="Arial"/>
                          <w:sz w:val="24"/>
                          <w:szCs w:val="24"/>
                        </w:rPr>
                      </w:pPr>
                    </w:p>
                    <w:p w14:paraId="4658F2A6" w14:textId="77777777" w:rsidR="00FF79A9" w:rsidRPr="00B30BF8" w:rsidRDefault="00FF79A9" w:rsidP="0010105E">
                      <w:pPr>
                        <w:rPr>
                          <w:rFonts w:cs="Arial"/>
                          <w:sz w:val="24"/>
                          <w:szCs w:val="24"/>
                        </w:rPr>
                      </w:pPr>
                      <w:r>
                        <w:rPr>
                          <w:rFonts w:cs="Arial"/>
                          <w:sz w:val="24"/>
                          <w:szCs w:val="24"/>
                        </w:rPr>
                        <w:t>Firma:</w:t>
                      </w:r>
                    </w:p>
                    <w:p w14:paraId="5D61B6B9" w14:textId="77777777" w:rsidR="00FF79A9" w:rsidRDefault="00FF79A9" w:rsidP="0010105E"/>
                  </w:txbxContent>
                </v:textbox>
              </v:shape>
            </w:pict>
          </mc:Fallback>
        </mc:AlternateContent>
      </w:r>
      <w:r>
        <w:rPr>
          <w:rFonts w:cs="Arial"/>
          <w:sz w:val="24"/>
          <w:szCs w:val="24"/>
        </w:rPr>
        <w:t>AUTOR (ESTUDIANTE)</w:t>
      </w:r>
    </w:p>
    <w:p w14:paraId="3349CFBD" w14:textId="7C03DAB7" w:rsidR="0010105E" w:rsidRPr="00B30BF8" w:rsidRDefault="0010105E" w:rsidP="0010105E">
      <w:pPr>
        <w:rPr>
          <w:rFonts w:cs="Arial"/>
          <w:sz w:val="24"/>
          <w:szCs w:val="24"/>
        </w:rPr>
      </w:pPr>
      <w:r w:rsidRPr="00B30BF8">
        <w:rPr>
          <w:rFonts w:cs="Arial"/>
          <w:sz w:val="24"/>
          <w:szCs w:val="24"/>
        </w:rPr>
        <w:t>Nombre:</w:t>
      </w:r>
      <w:r w:rsidR="00E133A5">
        <w:rPr>
          <w:rFonts w:cs="Arial"/>
          <w:sz w:val="24"/>
          <w:szCs w:val="24"/>
        </w:rPr>
        <w:t xml:space="preserve"> Andrés Felipe Mesa Buitrago</w:t>
      </w:r>
    </w:p>
    <w:p w14:paraId="31B342E1" w14:textId="6B5525F0" w:rsidR="0010105E" w:rsidRDefault="0010105E" w:rsidP="0010105E">
      <w:pPr>
        <w:rPr>
          <w:rFonts w:cs="Arial"/>
          <w:sz w:val="24"/>
          <w:szCs w:val="24"/>
        </w:rPr>
      </w:pPr>
      <w:r w:rsidRPr="00B30BF8">
        <w:rPr>
          <w:rFonts w:cs="Arial"/>
          <w:sz w:val="24"/>
          <w:szCs w:val="24"/>
        </w:rPr>
        <w:t>Documento de identidad:</w:t>
      </w:r>
      <w:r w:rsidR="007A777A">
        <w:rPr>
          <w:rFonts w:cs="Arial"/>
          <w:sz w:val="24"/>
          <w:szCs w:val="24"/>
        </w:rPr>
        <w:t xml:space="preserve"> 1026161981</w:t>
      </w:r>
      <w:r>
        <w:rPr>
          <w:rFonts w:cs="Arial"/>
          <w:sz w:val="24"/>
          <w:szCs w:val="24"/>
        </w:rPr>
        <w:t xml:space="preserve"> </w:t>
      </w:r>
    </w:p>
    <w:p w14:paraId="45197493" w14:textId="7589A2FD" w:rsidR="0010105E" w:rsidRPr="00B30BF8" w:rsidRDefault="0010105E" w:rsidP="0010105E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Firma:</w:t>
      </w:r>
      <w:r w:rsidR="00760092" w:rsidRPr="00760092">
        <w:rPr>
          <w:b/>
          <w:noProof/>
          <w:color w:val="FF0000"/>
          <w:sz w:val="28"/>
          <w:szCs w:val="28"/>
        </w:rPr>
        <w:t xml:space="preserve"> </w:t>
      </w:r>
    </w:p>
    <w:p w14:paraId="7C9A0623" w14:textId="28317171" w:rsidR="0010105E" w:rsidRDefault="00760092" w:rsidP="0010105E">
      <w:pPr>
        <w:rPr>
          <w:rFonts w:cs="Arial"/>
          <w:sz w:val="24"/>
          <w:szCs w:val="24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56131B4D" wp14:editId="60E9F826">
            <wp:extent cx="2324100" cy="1164021"/>
            <wp:effectExtent l="0" t="0" r="0" b="0"/>
            <wp:docPr id="1154570896" name="Imagen 115457089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22810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856" cy="119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4A71">
        <w:rPr>
          <w:rFonts w:cs="Arial"/>
          <w:sz w:val="24"/>
          <w:szCs w:val="24"/>
        </w:rPr>
        <w:tab/>
      </w:r>
      <w:r w:rsidR="00394A71">
        <w:rPr>
          <w:rFonts w:cs="Arial"/>
          <w:sz w:val="24"/>
          <w:szCs w:val="24"/>
        </w:rPr>
        <w:tab/>
      </w:r>
      <w:r w:rsidR="00394A71">
        <w:rPr>
          <w:rFonts w:cs="Arial"/>
          <w:sz w:val="24"/>
          <w:szCs w:val="24"/>
        </w:rPr>
        <w:tab/>
      </w:r>
      <w:r w:rsidR="00770EA9">
        <w:rPr>
          <w:rFonts w:cs="Arial"/>
          <w:noProof/>
          <w:sz w:val="24"/>
          <w:szCs w:val="24"/>
        </w:rPr>
        <w:drawing>
          <wp:inline distT="0" distB="0" distL="0" distR="0" wp14:anchorId="0BD9BE97" wp14:editId="7F88C6B3">
            <wp:extent cx="1648304" cy="358327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380" cy="36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6BA5" w14:textId="77777777" w:rsidR="0010105E" w:rsidRDefault="0010105E" w:rsidP="0010105E">
      <w:pPr>
        <w:rPr>
          <w:rFonts w:cs="Arial"/>
          <w:sz w:val="24"/>
          <w:szCs w:val="24"/>
        </w:rPr>
      </w:pPr>
    </w:p>
    <w:p w14:paraId="2B306765" w14:textId="77777777" w:rsidR="0010105E" w:rsidRPr="00850FBE" w:rsidRDefault="0010105E" w:rsidP="0010105E">
      <w:pPr>
        <w:shd w:val="clear" w:color="auto" w:fill="FFFFFF"/>
        <w:spacing w:before="100" w:beforeAutospacing="1" w:after="100" w:afterAutospacing="1"/>
        <w:rPr>
          <w:rFonts w:cs="Arial"/>
          <w:color w:val="000000"/>
          <w:sz w:val="18"/>
          <w:szCs w:val="27"/>
        </w:rPr>
      </w:pPr>
      <w:r w:rsidRPr="00850FBE">
        <w:rPr>
          <w:rFonts w:cs="Arial"/>
          <w:sz w:val="24"/>
          <w:szCs w:val="24"/>
          <w:vertAlign w:val="superscript"/>
        </w:rPr>
        <w:t xml:space="preserve">1. </w:t>
      </w:r>
      <w:r w:rsidRPr="00850FBE">
        <w:rPr>
          <w:rFonts w:cs="Arial"/>
          <w:sz w:val="24"/>
          <w:szCs w:val="24"/>
        </w:rPr>
        <w:t>“</w:t>
      </w:r>
      <w:r w:rsidRPr="00850FBE">
        <w:rPr>
          <w:rFonts w:cs="Arial"/>
          <w:sz w:val="18"/>
          <w:szCs w:val="24"/>
        </w:rPr>
        <w:t xml:space="preserve">Derechos morales. </w:t>
      </w:r>
      <w:r w:rsidRPr="00850FBE">
        <w:rPr>
          <w:rFonts w:cs="Arial"/>
          <w:color w:val="000000"/>
          <w:sz w:val="18"/>
          <w:szCs w:val="27"/>
        </w:rPr>
        <w:t>El autor tendrá sobre su obra un derecho perpetuo, inalienable, e irrenunciable para:</w:t>
      </w:r>
    </w:p>
    <w:p w14:paraId="7AFB47FB" w14:textId="77777777" w:rsidR="0010105E" w:rsidRPr="00850FBE" w:rsidRDefault="0010105E" w:rsidP="0010105E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cs="Arial"/>
          <w:color w:val="000000"/>
          <w:sz w:val="18"/>
          <w:szCs w:val="27"/>
        </w:rPr>
      </w:pPr>
      <w:r w:rsidRPr="00850FBE">
        <w:rPr>
          <w:rFonts w:cs="Arial"/>
          <w:color w:val="000000"/>
          <w:sz w:val="18"/>
          <w:szCs w:val="27"/>
        </w:rPr>
        <w:t>Reivindicar en todo tiempo la paternidad de su obra y, en especial, para que se indique su nombre o seudónimo cuando se realice cualquiera de los actos mencionados en el artículo 12 de esta Ley.</w:t>
      </w:r>
    </w:p>
    <w:p w14:paraId="15057487" w14:textId="77777777" w:rsidR="0010105E" w:rsidRPr="00850FBE" w:rsidRDefault="0010105E" w:rsidP="0010105E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cs="Arial"/>
          <w:color w:val="000000"/>
          <w:sz w:val="18"/>
          <w:szCs w:val="27"/>
        </w:rPr>
      </w:pPr>
      <w:r w:rsidRPr="00850FBE">
        <w:rPr>
          <w:rFonts w:cs="Arial"/>
          <w:color w:val="000000"/>
          <w:sz w:val="18"/>
          <w:szCs w:val="27"/>
        </w:rPr>
        <w:lastRenderedPageBreak/>
        <w:t>A oponerse a toda deformación, mutilación u otra modificación de la obra, cuando tales actos puedan causar o acusen perjuicio a su honor o a su reputación, o la obra se demerite, y a pedir reparación por esto;</w:t>
      </w:r>
    </w:p>
    <w:p w14:paraId="0D541AC4" w14:textId="77777777" w:rsidR="0010105E" w:rsidRPr="00850FBE" w:rsidRDefault="0010105E" w:rsidP="0010105E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cs="Arial"/>
          <w:color w:val="000000"/>
          <w:sz w:val="18"/>
          <w:szCs w:val="27"/>
        </w:rPr>
      </w:pPr>
      <w:r w:rsidRPr="00850FBE">
        <w:rPr>
          <w:rFonts w:cs="Arial"/>
          <w:color w:val="000000"/>
          <w:sz w:val="18"/>
          <w:szCs w:val="27"/>
        </w:rPr>
        <w:t>A Conservar su obra inédita o anónima hasta su fallecimiento, o después de él cuando así lo ordenase por disposición testamentaria;</w:t>
      </w:r>
    </w:p>
    <w:p w14:paraId="6E937BC3" w14:textId="77777777" w:rsidR="0010105E" w:rsidRPr="00850FBE" w:rsidRDefault="0010105E" w:rsidP="0010105E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cs="Arial"/>
          <w:color w:val="000000"/>
          <w:sz w:val="18"/>
          <w:szCs w:val="27"/>
        </w:rPr>
      </w:pPr>
      <w:r w:rsidRPr="00850FBE">
        <w:rPr>
          <w:rFonts w:cs="Arial"/>
          <w:color w:val="000000"/>
          <w:sz w:val="18"/>
          <w:szCs w:val="27"/>
        </w:rPr>
        <w:t>A modificarla, antes o después de su publicación;</w:t>
      </w:r>
    </w:p>
    <w:p w14:paraId="2AFFC846" w14:textId="77777777" w:rsidR="0010105E" w:rsidRPr="00850FBE" w:rsidRDefault="0010105E" w:rsidP="0010105E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cs="Arial"/>
          <w:color w:val="000000"/>
          <w:sz w:val="18"/>
          <w:szCs w:val="27"/>
        </w:rPr>
      </w:pPr>
      <w:r w:rsidRPr="00850FBE">
        <w:rPr>
          <w:rFonts w:cs="Arial"/>
          <w:color w:val="000000"/>
          <w:sz w:val="18"/>
          <w:szCs w:val="27"/>
        </w:rPr>
        <w:t>A retirarla de la circulación o suspender cualquier forma de utilización aunque ella hubiere sido previamente autorizada.</w:t>
      </w:r>
    </w:p>
    <w:p w14:paraId="31B2F694" w14:textId="77777777" w:rsidR="0010105E" w:rsidRPr="00664302" w:rsidRDefault="0010105E" w:rsidP="0010105E">
      <w:pPr>
        <w:shd w:val="clear" w:color="auto" w:fill="FFFFFF"/>
        <w:spacing w:before="100" w:beforeAutospacing="1" w:after="100" w:afterAutospacing="1"/>
        <w:rPr>
          <w:rFonts w:cs="Arial"/>
          <w:color w:val="000000"/>
          <w:sz w:val="18"/>
          <w:szCs w:val="27"/>
        </w:rPr>
      </w:pPr>
      <w:r w:rsidRPr="00850FBE">
        <w:rPr>
          <w:rFonts w:cs="Arial"/>
          <w:b/>
          <w:bCs/>
          <w:color w:val="000000"/>
          <w:sz w:val="18"/>
          <w:szCs w:val="27"/>
        </w:rPr>
        <w:t>Parágrafo 1º.-</w:t>
      </w:r>
      <w:r w:rsidRPr="00850FBE">
        <w:rPr>
          <w:rFonts w:cs="Arial"/>
          <w:color w:val="000000"/>
          <w:sz w:val="18"/>
          <w:szCs w:val="27"/>
        </w:rPr>
        <w:t> Los derechos anteriores no pueden ser renunciados ni cedidos. Los autores al transferir a autorizar el ejercicio de sus derechos patrimoniales no conceden sino los de goce y disposición a que se refiere el respectivo contrato, conservando los derechos consagrados en el presente artículo.” (Artículo 30 Ley 23 de 1982)</w:t>
      </w:r>
    </w:p>
    <w:p w14:paraId="39AA5ABE" w14:textId="77777777" w:rsidR="0010105E" w:rsidRPr="00B30BF8" w:rsidRDefault="0010105E" w:rsidP="0010105E">
      <w:pPr>
        <w:rPr>
          <w:rFonts w:cs="Arial"/>
          <w:sz w:val="24"/>
          <w:szCs w:val="24"/>
        </w:rPr>
      </w:pPr>
    </w:p>
    <w:p w14:paraId="5767EFBB" w14:textId="77777777" w:rsidR="0010105E" w:rsidRPr="00305F53" w:rsidRDefault="0010105E" w:rsidP="0010105E">
      <w:pPr>
        <w:pStyle w:val="Sugerencias"/>
        <w:rPr>
          <w:b/>
          <w:color w:val="FF0000"/>
          <w:sz w:val="28"/>
          <w:szCs w:val="28"/>
        </w:rPr>
      </w:pPr>
    </w:p>
    <w:p w14:paraId="1DB5176E" w14:textId="77777777" w:rsidR="0010105E" w:rsidRDefault="0010105E" w:rsidP="0010105E"/>
    <w:p w14:paraId="27AC9323" w14:textId="77777777" w:rsidR="0010105E" w:rsidRDefault="0010105E">
      <w:pPr>
        <w:spacing w:before="0"/>
        <w:jc w:val="left"/>
        <w:rPr>
          <w:i/>
        </w:rPr>
      </w:pPr>
    </w:p>
    <w:p w14:paraId="70BACD96" w14:textId="77777777" w:rsidR="003C26B2" w:rsidRDefault="003C26B2" w:rsidP="003C26B2">
      <w:pPr>
        <w:rPr>
          <w:i/>
        </w:rPr>
      </w:pPr>
    </w:p>
    <w:p w14:paraId="58CC2B3D" w14:textId="77777777" w:rsidR="003C26B2" w:rsidRDefault="003C26B2" w:rsidP="003C26B2">
      <w:pPr>
        <w:rPr>
          <w:i/>
        </w:rPr>
      </w:pPr>
    </w:p>
    <w:p w14:paraId="4009EC51" w14:textId="77777777" w:rsidR="003C26B2" w:rsidRDefault="003C26B2" w:rsidP="003C26B2">
      <w:pPr>
        <w:rPr>
          <w:i/>
        </w:rPr>
      </w:pPr>
    </w:p>
    <w:p w14:paraId="581E131B" w14:textId="77777777" w:rsidR="003C26B2" w:rsidRDefault="003C26B2" w:rsidP="003C26B2">
      <w:pPr>
        <w:rPr>
          <w:i/>
        </w:rPr>
      </w:pPr>
    </w:p>
    <w:p w14:paraId="057750A0" w14:textId="77777777" w:rsidR="003C26B2" w:rsidRDefault="003C26B2" w:rsidP="003C26B2">
      <w:pPr>
        <w:rPr>
          <w:i/>
        </w:rPr>
      </w:pPr>
    </w:p>
    <w:p w14:paraId="779B08DE" w14:textId="77777777" w:rsidR="003C26B2" w:rsidRDefault="003C26B2" w:rsidP="003C26B2">
      <w:pPr>
        <w:rPr>
          <w:i/>
        </w:rPr>
      </w:pPr>
    </w:p>
    <w:p w14:paraId="2D87A699" w14:textId="77777777" w:rsidR="003C26B2" w:rsidRDefault="003C26B2" w:rsidP="003C26B2">
      <w:pPr>
        <w:rPr>
          <w:i/>
        </w:rPr>
      </w:pPr>
    </w:p>
    <w:p w14:paraId="03965A5A" w14:textId="77777777" w:rsidR="003C26B2" w:rsidRDefault="003C26B2" w:rsidP="003C26B2">
      <w:pPr>
        <w:rPr>
          <w:i/>
        </w:rPr>
      </w:pPr>
    </w:p>
    <w:p w14:paraId="4FE1D063" w14:textId="77777777" w:rsidR="003C26B2" w:rsidRDefault="003C26B2" w:rsidP="003C26B2">
      <w:pPr>
        <w:rPr>
          <w:i/>
        </w:rPr>
      </w:pPr>
    </w:p>
    <w:p w14:paraId="2EF6B4AC" w14:textId="77777777" w:rsidR="003C26B2" w:rsidRDefault="003C26B2" w:rsidP="003C26B2">
      <w:pPr>
        <w:rPr>
          <w:i/>
        </w:rPr>
      </w:pPr>
    </w:p>
    <w:p w14:paraId="023698CE" w14:textId="77777777" w:rsidR="003C26B2" w:rsidRDefault="003C26B2" w:rsidP="003C26B2">
      <w:pPr>
        <w:rPr>
          <w:i/>
        </w:rPr>
      </w:pPr>
    </w:p>
    <w:p w14:paraId="6191F48F" w14:textId="77777777" w:rsidR="003C26B2" w:rsidRDefault="003C26B2" w:rsidP="003C26B2">
      <w:pPr>
        <w:rPr>
          <w:i/>
        </w:rPr>
      </w:pPr>
    </w:p>
    <w:p w14:paraId="77DF0347" w14:textId="77777777" w:rsidR="003C26B2" w:rsidRDefault="003C26B2" w:rsidP="003C26B2">
      <w:pPr>
        <w:rPr>
          <w:i/>
        </w:rPr>
      </w:pPr>
    </w:p>
    <w:p w14:paraId="7573D892" w14:textId="77777777" w:rsidR="003C26B2" w:rsidRDefault="003C26B2" w:rsidP="003C26B2">
      <w:pPr>
        <w:rPr>
          <w:i/>
        </w:rPr>
      </w:pPr>
    </w:p>
    <w:p w14:paraId="08A8E750" w14:textId="77777777" w:rsidR="003C26B2" w:rsidRDefault="003C26B2" w:rsidP="003C26B2">
      <w:pPr>
        <w:rPr>
          <w:i/>
        </w:rPr>
      </w:pPr>
    </w:p>
    <w:p w14:paraId="7772B701" w14:textId="77777777" w:rsidR="003C26B2" w:rsidRDefault="003C26B2" w:rsidP="003C26B2">
      <w:pPr>
        <w:rPr>
          <w:i/>
        </w:rPr>
      </w:pPr>
    </w:p>
    <w:p w14:paraId="608B4C64" w14:textId="627F8F71" w:rsidR="003C26B2" w:rsidRPr="003C26B2" w:rsidRDefault="003C26B2" w:rsidP="003C26B2">
      <w:pPr>
        <w:jc w:val="center"/>
        <w:rPr>
          <w:b/>
          <w:bCs/>
          <w:i/>
          <w:iCs/>
          <w:sz w:val="32"/>
          <w:szCs w:val="32"/>
          <w:lang w:val="es-CO"/>
        </w:rPr>
      </w:pPr>
      <w:r>
        <w:rPr>
          <w:b/>
          <w:bCs/>
          <w:i/>
          <w:iCs/>
          <w:sz w:val="32"/>
          <w:szCs w:val="32"/>
          <w:lang w:val="es-CO"/>
        </w:rPr>
        <w:t>RESUMEN</w:t>
      </w:r>
    </w:p>
    <w:p w14:paraId="1D16054B" w14:textId="245C7A64" w:rsidR="00A7136A" w:rsidRPr="00A7136A" w:rsidRDefault="003C26B2" w:rsidP="00A7136A">
      <w:pPr>
        <w:rPr>
          <w:lang w:val="es-CO"/>
        </w:rPr>
      </w:pPr>
      <w:r w:rsidRPr="003C26B2">
        <w:rPr>
          <w:lang w:val="es-CO"/>
        </w:rPr>
        <w:t>Este pro</w:t>
      </w:r>
      <w:r w:rsidR="00A7136A" w:rsidRPr="00A7136A">
        <w:rPr>
          <w:lang w:val="es-CO"/>
        </w:rPr>
        <w:t>yecto tiene como objetivo principal desarrollar una plataforma web que facilite la conexión entre personas, empresas y proyectos enfocados en la restauración ambiental y social. Esta plataforma aprovechará las ventajas de la tecnología para promover la colaboración y el intercambio de recursos, conocimientos y experiencias.</w:t>
      </w:r>
    </w:p>
    <w:p w14:paraId="551F14BD" w14:textId="0AD0081A" w:rsidR="00A7136A" w:rsidRPr="00A7136A" w:rsidRDefault="00A7136A" w:rsidP="00A7136A">
      <w:pPr>
        <w:rPr>
          <w:lang w:val="es-CO"/>
        </w:rPr>
      </w:pPr>
      <w:r w:rsidRPr="00A7136A">
        <w:rPr>
          <w:lang w:val="es-CO"/>
        </w:rPr>
        <w:t>La plataforma permitirá a los usuarios identificar necesidades específicas en el ámbito ambiental y social, así como encontrar las capacidades y recursos necesarios para satisfacer esas necesidades. A través de un sistema de búsqueda y filtros, se podrán encontrar proyectos relacionados con la reforestación, conservación de la biodiversidad, desarrollo sostenible y otras iniciativas ambientales y sociales.</w:t>
      </w:r>
    </w:p>
    <w:p w14:paraId="4951A9F7" w14:textId="69D382A4" w:rsidR="00A7136A" w:rsidRPr="00A7136A" w:rsidRDefault="00A7136A" w:rsidP="00A7136A">
      <w:pPr>
        <w:rPr>
          <w:lang w:val="es-CO"/>
        </w:rPr>
      </w:pPr>
      <w:r w:rsidRPr="00A7136A">
        <w:rPr>
          <w:lang w:val="es-CO"/>
        </w:rPr>
        <w:t>Además, la plataforma fomentará la creación de alianzas estratégicas y la colaboración entre diferentes actores, facilitando la conexión entre empresas que ofrecen soluciones y proyectos que requieren apoyo. Se brindarán herramientas de comunicación y coordinación para que los usuarios puedan establecer relaciones de trabajo efectivas y desarrollar proyectos conjuntos.</w:t>
      </w:r>
    </w:p>
    <w:p w14:paraId="53F977D5" w14:textId="7247CC6E" w:rsidR="00A7136A" w:rsidRPr="00A7136A" w:rsidRDefault="00A7136A" w:rsidP="00A7136A">
      <w:pPr>
        <w:rPr>
          <w:lang w:val="es-CO"/>
        </w:rPr>
      </w:pPr>
      <w:r w:rsidRPr="00A7136A">
        <w:rPr>
          <w:lang w:val="es-CO"/>
        </w:rPr>
        <w:t>La tecnología utilizada en la plataforma garantizará la seguridad de la información y la privacidad de los usuarios. Se implementarán medidas de protección de datos y se establecerán políticas claras de uso y confidencialidad.</w:t>
      </w:r>
    </w:p>
    <w:p w14:paraId="059DA705" w14:textId="477A85A8" w:rsidR="00A7136A" w:rsidRPr="00A7136A" w:rsidRDefault="00A7136A" w:rsidP="00A7136A">
      <w:pPr>
        <w:rPr>
          <w:lang w:val="es-CO"/>
        </w:rPr>
      </w:pPr>
      <w:r w:rsidRPr="00A7136A">
        <w:rPr>
          <w:lang w:val="es-CO"/>
        </w:rPr>
        <w:t>El impacto de la plataforma se medirá a través de indicadores clave, como la cantidad de proyectos conectados, el número de colaboraciones exitosas y los resultados alcanzados en términos de restauración ambiental y mejora social. Se buscará generar un impacto positivo en la comunidad y contribuir a la construcción de un mundo más sostenible.</w:t>
      </w:r>
    </w:p>
    <w:p w14:paraId="7F33CBA8" w14:textId="06E3AA1C" w:rsidR="00D107B3" w:rsidRPr="003C26B2" w:rsidRDefault="003C26B2" w:rsidP="003C26B2">
      <w:r>
        <w:br w:type="page"/>
      </w:r>
    </w:p>
    <w:p w14:paraId="11341F54" w14:textId="7290E7D6" w:rsidR="005A45F6" w:rsidRDefault="005A45F6" w:rsidP="005A45F6">
      <w:pPr>
        <w:jc w:val="center"/>
        <w:rPr>
          <w:b/>
          <w:i/>
          <w:sz w:val="32"/>
          <w:szCs w:val="32"/>
        </w:rPr>
      </w:pPr>
      <w:r w:rsidRPr="005A45F6">
        <w:rPr>
          <w:b/>
          <w:i/>
          <w:sz w:val="32"/>
          <w:szCs w:val="32"/>
        </w:rPr>
        <w:lastRenderedPageBreak/>
        <w:t>TABLA DE CONTENIDO</w:t>
      </w:r>
    </w:p>
    <w:p w14:paraId="00C65A98" w14:textId="77777777" w:rsidR="008B3E90" w:rsidRDefault="00834DB4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caps w:val="0"/>
          <w:noProof/>
          <w:lang w:val="es-CO"/>
        </w:rPr>
      </w:pPr>
      <w:r>
        <w:rPr>
          <w:b/>
          <w:i/>
          <w:sz w:val="32"/>
          <w:szCs w:val="32"/>
        </w:rPr>
        <w:fldChar w:fldCharType="begin"/>
      </w:r>
      <w:r w:rsidR="00432768" w:rsidRPr="00DE1EE0">
        <w:rPr>
          <w:b/>
          <w:i/>
          <w:sz w:val="32"/>
          <w:szCs w:val="32"/>
        </w:rPr>
        <w:instrText xml:space="preserve"> TOC \h \z </w:instrText>
      </w:r>
      <w:r>
        <w:rPr>
          <w:b/>
          <w:i/>
          <w:sz w:val="32"/>
          <w:szCs w:val="32"/>
        </w:rPr>
        <w:fldChar w:fldCharType="separate"/>
      </w:r>
      <w:hyperlink w:anchor="_Toc456166936" w:history="1">
        <w:r w:rsidR="008B3E90" w:rsidRPr="00AA69FA">
          <w:rPr>
            <w:rStyle w:val="Hipervnculo"/>
            <w:noProof/>
          </w:rPr>
          <w:t>1</w:t>
        </w:r>
        <w:r w:rsidR="008B3E90">
          <w:rPr>
            <w:rFonts w:asciiTheme="minorHAnsi" w:eastAsiaTheme="minorEastAsia" w:hAnsiTheme="minorHAnsi" w:cstheme="minorBidi"/>
            <w:caps w:val="0"/>
            <w:noProof/>
            <w:lang w:val="es-CO"/>
          </w:rPr>
          <w:tab/>
        </w:r>
        <w:r w:rsidR="008B3E90" w:rsidRPr="00AA69FA">
          <w:rPr>
            <w:rStyle w:val="Hipervnculo"/>
            <w:noProof/>
          </w:rPr>
          <w:t>Contextualización</w:t>
        </w:r>
        <w:r w:rsidR="008B3E90">
          <w:rPr>
            <w:noProof/>
            <w:webHidden/>
          </w:rPr>
          <w:tab/>
        </w:r>
        <w:r w:rsidR="008B3E90">
          <w:rPr>
            <w:noProof/>
            <w:webHidden/>
          </w:rPr>
          <w:fldChar w:fldCharType="begin"/>
        </w:r>
        <w:r w:rsidR="008B3E90">
          <w:rPr>
            <w:noProof/>
            <w:webHidden/>
          </w:rPr>
          <w:instrText xml:space="preserve"> PAGEREF _Toc456166936 \h </w:instrText>
        </w:r>
        <w:r w:rsidR="008B3E90">
          <w:rPr>
            <w:noProof/>
            <w:webHidden/>
          </w:rPr>
        </w:r>
        <w:r w:rsidR="008B3E90">
          <w:rPr>
            <w:noProof/>
            <w:webHidden/>
          </w:rPr>
          <w:fldChar w:fldCharType="separate"/>
        </w:r>
        <w:r w:rsidR="008B3E90">
          <w:rPr>
            <w:noProof/>
            <w:webHidden/>
          </w:rPr>
          <w:t>12</w:t>
        </w:r>
        <w:r w:rsidR="008B3E90">
          <w:rPr>
            <w:noProof/>
            <w:webHidden/>
          </w:rPr>
          <w:fldChar w:fldCharType="end"/>
        </w:r>
      </w:hyperlink>
    </w:p>
    <w:p w14:paraId="548E1A43" w14:textId="77777777" w:rsidR="008B3E90" w:rsidRDefault="00000000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caps w:val="0"/>
          <w:noProof/>
          <w:lang w:val="es-CO"/>
        </w:rPr>
      </w:pPr>
      <w:hyperlink w:anchor="_Toc456166937" w:history="1">
        <w:r w:rsidR="008B3E90" w:rsidRPr="00AA69FA">
          <w:rPr>
            <w:rStyle w:val="Hipervnculo"/>
            <w:noProof/>
          </w:rPr>
          <w:t>2</w:t>
        </w:r>
        <w:r w:rsidR="008B3E90">
          <w:rPr>
            <w:rFonts w:asciiTheme="minorHAnsi" w:eastAsiaTheme="minorEastAsia" w:hAnsiTheme="minorHAnsi" w:cstheme="minorBidi"/>
            <w:caps w:val="0"/>
            <w:noProof/>
            <w:lang w:val="es-CO"/>
          </w:rPr>
          <w:tab/>
        </w:r>
        <w:r w:rsidR="008B3E90" w:rsidRPr="00AA69FA">
          <w:rPr>
            <w:rStyle w:val="Hipervnculo"/>
            <w:noProof/>
          </w:rPr>
          <w:t>Antecedentes</w:t>
        </w:r>
        <w:r w:rsidR="008B3E90">
          <w:rPr>
            <w:noProof/>
            <w:webHidden/>
          </w:rPr>
          <w:tab/>
        </w:r>
        <w:r w:rsidR="008B3E90">
          <w:rPr>
            <w:noProof/>
            <w:webHidden/>
          </w:rPr>
          <w:fldChar w:fldCharType="begin"/>
        </w:r>
        <w:r w:rsidR="008B3E90">
          <w:rPr>
            <w:noProof/>
            <w:webHidden/>
          </w:rPr>
          <w:instrText xml:space="preserve"> PAGEREF _Toc456166937 \h </w:instrText>
        </w:r>
        <w:r w:rsidR="008B3E90">
          <w:rPr>
            <w:noProof/>
            <w:webHidden/>
          </w:rPr>
        </w:r>
        <w:r w:rsidR="008B3E90">
          <w:rPr>
            <w:noProof/>
            <w:webHidden/>
          </w:rPr>
          <w:fldChar w:fldCharType="separate"/>
        </w:r>
        <w:r w:rsidR="008B3E90">
          <w:rPr>
            <w:noProof/>
            <w:webHidden/>
          </w:rPr>
          <w:t>12</w:t>
        </w:r>
        <w:r w:rsidR="008B3E90">
          <w:rPr>
            <w:noProof/>
            <w:webHidden/>
          </w:rPr>
          <w:fldChar w:fldCharType="end"/>
        </w:r>
      </w:hyperlink>
    </w:p>
    <w:p w14:paraId="6A925A26" w14:textId="77777777" w:rsidR="008B3E90" w:rsidRDefault="00000000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caps w:val="0"/>
          <w:noProof/>
          <w:lang w:val="es-CO"/>
        </w:rPr>
      </w:pPr>
      <w:hyperlink w:anchor="_Toc456166938" w:history="1">
        <w:r w:rsidR="008B3E90" w:rsidRPr="00AA69FA">
          <w:rPr>
            <w:rStyle w:val="Hipervnculo"/>
            <w:noProof/>
          </w:rPr>
          <w:t>3</w:t>
        </w:r>
        <w:r w:rsidR="008B3E90">
          <w:rPr>
            <w:rFonts w:asciiTheme="minorHAnsi" w:eastAsiaTheme="minorEastAsia" w:hAnsiTheme="minorHAnsi" w:cstheme="minorBidi"/>
            <w:caps w:val="0"/>
            <w:noProof/>
            <w:lang w:val="es-CO"/>
          </w:rPr>
          <w:tab/>
        </w:r>
        <w:r w:rsidR="008B3E90" w:rsidRPr="00AA69FA">
          <w:rPr>
            <w:rStyle w:val="Hipervnculo"/>
            <w:noProof/>
          </w:rPr>
          <w:t>Objetivos del proyecto</w:t>
        </w:r>
        <w:r w:rsidR="008B3E90">
          <w:rPr>
            <w:noProof/>
            <w:webHidden/>
          </w:rPr>
          <w:tab/>
        </w:r>
        <w:r w:rsidR="008B3E90">
          <w:rPr>
            <w:noProof/>
            <w:webHidden/>
          </w:rPr>
          <w:fldChar w:fldCharType="begin"/>
        </w:r>
        <w:r w:rsidR="008B3E90">
          <w:rPr>
            <w:noProof/>
            <w:webHidden/>
          </w:rPr>
          <w:instrText xml:space="preserve"> PAGEREF _Toc456166938 \h </w:instrText>
        </w:r>
        <w:r w:rsidR="008B3E90">
          <w:rPr>
            <w:noProof/>
            <w:webHidden/>
          </w:rPr>
        </w:r>
        <w:r w:rsidR="008B3E90">
          <w:rPr>
            <w:noProof/>
            <w:webHidden/>
          </w:rPr>
          <w:fldChar w:fldCharType="separate"/>
        </w:r>
        <w:r w:rsidR="008B3E90">
          <w:rPr>
            <w:noProof/>
            <w:webHidden/>
          </w:rPr>
          <w:t>12</w:t>
        </w:r>
        <w:r w:rsidR="008B3E90">
          <w:rPr>
            <w:noProof/>
            <w:webHidden/>
          </w:rPr>
          <w:fldChar w:fldCharType="end"/>
        </w:r>
      </w:hyperlink>
    </w:p>
    <w:p w14:paraId="0B9958FF" w14:textId="77777777" w:rsidR="008B3E90" w:rsidRDefault="00000000">
      <w:pPr>
        <w:pStyle w:val="TDC2"/>
        <w:tabs>
          <w:tab w:val="left" w:pos="880"/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  <w:lang w:val="es-CO"/>
        </w:rPr>
      </w:pPr>
      <w:hyperlink w:anchor="_Toc456166939" w:history="1">
        <w:r w:rsidR="008B3E90" w:rsidRPr="00AA69FA">
          <w:rPr>
            <w:rStyle w:val="Hipervnculo"/>
            <w:noProof/>
            <w:lang w:val="es-MX"/>
          </w:rPr>
          <w:t>3.1</w:t>
        </w:r>
        <w:r w:rsidR="008B3E90">
          <w:rPr>
            <w:rFonts w:asciiTheme="minorHAnsi" w:eastAsiaTheme="minorEastAsia" w:hAnsiTheme="minorHAnsi" w:cstheme="minorBidi"/>
            <w:noProof/>
            <w:szCs w:val="22"/>
            <w:lang w:val="es-CO"/>
          </w:rPr>
          <w:tab/>
        </w:r>
        <w:r w:rsidR="008B3E90" w:rsidRPr="00AA69FA">
          <w:rPr>
            <w:rStyle w:val="Hipervnculo"/>
            <w:noProof/>
            <w:lang w:val="es-MX"/>
          </w:rPr>
          <w:t>Objetivo General:</w:t>
        </w:r>
        <w:r w:rsidR="008B3E90">
          <w:rPr>
            <w:noProof/>
            <w:webHidden/>
          </w:rPr>
          <w:tab/>
        </w:r>
        <w:r w:rsidR="008B3E90">
          <w:rPr>
            <w:noProof/>
            <w:webHidden/>
          </w:rPr>
          <w:fldChar w:fldCharType="begin"/>
        </w:r>
        <w:r w:rsidR="008B3E90">
          <w:rPr>
            <w:noProof/>
            <w:webHidden/>
          </w:rPr>
          <w:instrText xml:space="preserve"> PAGEREF _Toc456166939 \h </w:instrText>
        </w:r>
        <w:r w:rsidR="008B3E90">
          <w:rPr>
            <w:noProof/>
            <w:webHidden/>
          </w:rPr>
        </w:r>
        <w:r w:rsidR="008B3E90">
          <w:rPr>
            <w:noProof/>
            <w:webHidden/>
          </w:rPr>
          <w:fldChar w:fldCharType="separate"/>
        </w:r>
        <w:r w:rsidR="008B3E90">
          <w:rPr>
            <w:noProof/>
            <w:webHidden/>
          </w:rPr>
          <w:t>12</w:t>
        </w:r>
        <w:r w:rsidR="008B3E90">
          <w:rPr>
            <w:noProof/>
            <w:webHidden/>
          </w:rPr>
          <w:fldChar w:fldCharType="end"/>
        </w:r>
      </w:hyperlink>
    </w:p>
    <w:p w14:paraId="14F7E56A" w14:textId="77777777" w:rsidR="008B3E90" w:rsidRDefault="00000000">
      <w:pPr>
        <w:pStyle w:val="TDC2"/>
        <w:tabs>
          <w:tab w:val="left" w:pos="880"/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  <w:lang w:val="es-CO"/>
        </w:rPr>
      </w:pPr>
      <w:hyperlink w:anchor="_Toc456166940" w:history="1">
        <w:r w:rsidR="008B3E90" w:rsidRPr="00AA69FA">
          <w:rPr>
            <w:rStyle w:val="Hipervnculo"/>
            <w:noProof/>
            <w:lang w:val="es-MX"/>
          </w:rPr>
          <w:t>3.2</w:t>
        </w:r>
        <w:r w:rsidR="008B3E90">
          <w:rPr>
            <w:rFonts w:asciiTheme="minorHAnsi" w:eastAsiaTheme="minorEastAsia" w:hAnsiTheme="minorHAnsi" w:cstheme="minorBidi"/>
            <w:noProof/>
            <w:szCs w:val="22"/>
            <w:lang w:val="es-CO"/>
          </w:rPr>
          <w:tab/>
        </w:r>
        <w:r w:rsidR="008B3E90" w:rsidRPr="00AA69FA">
          <w:rPr>
            <w:rStyle w:val="Hipervnculo"/>
            <w:noProof/>
            <w:lang w:val="es-MX"/>
          </w:rPr>
          <w:t>Objetivos Específicos:</w:t>
        </w:r>
        <w:r w:rsidR="008B3E90">
          <w:rPr>
            <w:noProof/>
            <w:webHidden/>
          </w:rPr>
          <w:tab/>
        </w:r>
        <w:r w:rsidR="008B3E90">
          <w:rPr>
            <w:noProof/>
            <w:webHidden/>
          </w:rPr>
          <w:fldChar w:fldCharType="begin"/>
        </w:r>
        <w:r w:rsidR="008B3E90">
          <w:rPr>
            <w:noProof/>
            <w:webHidden/>
          </w:rPr>
          <w:instrText xml:space="preserve"> PAGEREF _Toc456166940 \h </w:instrText>
        </w:r>
        <w:r w:rsidR="008B3E90">
          <w:rPr>
            <w:noProof/>
            <w:webHidden/>
          </w:rPr>
        </w:r>
        <w:r w:rsidR="008B3E90">
          <w:rPr>
            <w:noProof/>
            <w:webHidden/>
          </w:rPr>
          <w:fldChar w:fldCharType="separate"/>
        </w:r>
        <w:r w:rsidR="008B3E90">
          <w:rPr>
            <w:noProof/>
            <w:webHidden/>
          </w:rPr>
          <w:t>12</w:t>
        </w:r>
        <w:r w:rsidR="008B3E90">
          <w:rPr>
            <w:noProof/>
            <w:webHidden/>
          </w:rPr>
          <w:fldChar w:fldCharType="end"/>
        </w:r>
      </w:hyperlink>
    </w:p>
    <w:p w14:paraId="0528BE85" w14:textId="77777777" w:rsidR="008B3E90" w:rsidRDefault="00000000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caps w:val="0"/>
          <w:noProof/>
          <w:lang w:val="es-CO"/>
        </w:rPr>
      </w:pPr>
      <w:hyperlink w:anchor="_Toc456166941" w:history="1">
        <w:r w:rsidR="008B3E90" w:rsidRPr="00AA69FA">
          <w:rPr>
            <w:rStyle w:val="Hipervnculo"/>
            <w:noProof/>
          </w:rPr>
          <w:t>4</w:t>
        </w:r>
        <w:r w:rsidR="008B3E90">
          <w:rPr>
            <w:rFonts w:asciiTheme="minorHAnsi" w:eastAsiaTheme="minorEastAsia" w:hAnsiTheme="minorHAnsi" w:cstheme="minorBidi"/>
            <w:caps w:val="0"/>
            <w:noProof/>
            <w:lang w:val="es-CO"/>
          </w:rPr>
          <w:tab/>
        </w:r>
        <w:r w:rsidR="008B3E90" w:rsidRPr="00AA69FA">
          <w:rPr>
            <w:rStyle w:val="Hipervnculo"/>
            <w:noProof/>
          </w:rPr>
          <w:t>Entregables del proyecto</w:t>
        </w:r>
        <w:r w:rsidR="008B3E90">
          <w:rPr>
            <w:noProof/>
            <w:webHidden/>
          </w:rPr>
          <w:tab/>
        </w:r>
        <w:r w:rsidR="008B3E90">
          <w:rPr>
            <w:noProof/>
            <w:webHidden/>
          </w:rPr>
          <w:fldChar w:fldCharType="begin"/>
        </w:r>
        <w:r w:rsidR="008B3E90">
          <w:rPr>
            <w:noProof/>
            <w:webHidden/>
          </w:rPr>
          <w:instrText xml:space="preserve"> PAGEREF _Toc456166941 \h </w:instrText>
        </w:r>
        <w:r w:rsidR="008B3E90">
          <w:rPr>
            <w:noProof/>
            <w:webHidden/>
          </w:rPr>
        </w:r>
        <w:r w:rsidR="008B3E90">
          <w:rPr>
            <w:noProof/>
            <w:webHidden/>
          </w:rPr>
          <w:fldChar w:fldCharType="separate"/>
        </w:r>
        <w:r w:rsidR="008B3E90">
          <w:rPr>
            <w:noProof/>
            <w:webHidden/>
          </w:rPr>
          <w:t>13</w:t>
        </w:r>
        <w:r w:rsidR="008B3E90">
          <w:rPr>
            <w:noProof/>
            <w:webHidden/>
          </w:rPr>
          <w:fldChar w:fldCharType="end"/>
        </w:r>
      </w:hyperlink>
    </w:p>
    <w:p w14:paraId="0721B1D6" w14:textId="77777777" w:rsidR="008B3E90" w:rsidRDefault="00000000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caps w:val="0"/>
          <w:noProof/>
          <w:lang w:val="es-CO"/>
        </w:rPr>
      </w:pPr>
      <w:hyperlink w:anchor="_Toc456166942" w:history="1">
        <w:r w:rsidR="008B3E90" w:rsidRPr="00AA69FA">
          <w:rPr>
            <w:rStyle w:val="Hipervnculo"/>
            <w:noProof/>
            <w:lang w:eastAsia="es-ES"/>
          </w:rPr>
          <w:t>5.</w:t>
        </w:r>
        <w:r w:rsidR="008B3E90">
          <w:rPr>
            <w:rFonts w:asciiTheme="minorHAnsi" w:eastAsiaTheme="minorEastAsia" w:hAnsiTheme="minorHAnsi" w:cstheme="minorBidi"/>
            <w:caps w:val="0"/>
            <w:noProof/>
            <w:lang w:val="es-CO"/>
          </w:rPr>
          <w:tab/>
        </w:r>
        <w:r w:rsidR="008B3E90" w:rsidRPr="00AA69FA">
          <w:rPr>
            <w:rStyle w:val="Hipervnculo"/>
            <w:noProof/>
            <w:lang w:eastAsia="es-ES"/>
          </w:rPr>
          <w:t>Productos y resultados esperados a mediano o largo plazo</w:t>
        </w:r>
        <w:r w:rsidR="008B3E90">
          <w:rPr>
            <w:noProof/>
            <w:webHidden/>
          </w:rPr>
          <w:tab/>
        </w:r>
        <w:r w:rsidR="008B3E90">
          <w:rPr>
            <w:noProof/>
            <w:webHidden/>
          </w:rPr>
          <w:fldChar w:fldCharType="begin"/>
        </w:r>
        <w:r w:rsidR="008B3E90">
          <w:rPr>
            <w:noProof/>
            <w:webHidden/>
          </w:rPr>
          <w:instrText xml:space="preserve"> PAGEREF _Toc456166942 \h </w:instrText>
        </w:r>
        <w:r w:rsidR="008B3E90">
          <w:rPr>
            <w:noProof/>
            <w:webHidden/>
          </w:rPr>
        </w:r>
        <w:r w:rsidR="008B3E90">
          <w:rPr>
            <w:noProof/>
            <w:webHidden/>
          </w:rPr>
          <w:fldChar w:fldCharType="separate"/>
        </w:r>
        <w:r w:rsidR="008B3E90">
          <w:rPr>
            <w:noProof/>
            <w:webHidden/>
          </w:rPr>
          <w:t>14</w:t>
        </w:r>
        <w:r w:rsidR="008B3E90">
          <w:rPr>
            <w:noProof/>
            <w:webHidden/>
          </w:rPr>
          <w:fldChar w:fldCharType="end"/>
        </w:r>
      </w:hyperlink>
    </w:p>
    <w:p w14:paraId="32B01717" w14:textId="77777777" w:rsidR="008B3E90" w:rsidRDefault="00000000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caps w:val="0"/>
          <w:noProof/>
          <w:lang w:val="es-CO"/>
        </w:rPr>
      </w:pPr>
      <w:hyperlink w:anchor="_Toc456166943" w:history="1">
        <w:r w:rsidR="008B3E90" w:rsidRPr="00AA69FA">
          <w:rPr>
            <w:rStyle w:val="Hipervnculo"/>
            <w:noProof/>
          </w:rPr>
          <w:t>6.</w:t>
        </w:r>
        <w:r w:rsidR="008B3E90">
          <w:rPr>
            <w:rFonts w:asciiTheme="minorHAnsi" w:eastAsiaTheme="minorEastAsia" w:hAnsiTheme="minorHAnsi" w:cstheme="minorBidi"/>
            <w:caps w:val="0"/>
            <w:noProof/>
            <w:lang w:val="es-CO"/>
          </w:rPr>
          <w:tab/>
        </w:r>
        <w:r w:rsidR="008B3E90" w:rsidRPr="00AA69FA">
          <w:rPr>
            <w:rStyle w:val="Hipervnculo"/>
            <w:noProof/>
          </w:rPr>
          <w:t>Marco teórico</w:t>
        </w:r>
        <w:r w:rsidR="008B3E90">
          <w:rPr>
            <w:noProof/>
            <w:webHidden/>
          </w:rPr>
          <w:tab/>
        </w:r>
        <w:r w:rsidR="008B3E90">
          <w:rPr>
            <w:noProof/>
            <w:webHidden/>
          </w:rPr>
          <w:fldChar w:fldCharType="begin"/>
        </w:r>
        <w:r w:rsidR="008B3E90">
          <w:rPr>
            <w:noProof/>
            <w:webHidden/>
          </w:rPr>
          <w:instrText xml:space="preserve"> PAGEREF _Toc456166943 \h </w:instrText>
        </w:r>
        <w:r w:rsidR="008B3E90">
          <w:rPr>
            <w:noProof/>
            <w:webHidden/>
          </w:rPr>
        </w:r>
        <w:r w:rsidR="008B3E90">
          <w:rPr>
            <w:noProof/>
            <w:webHidden/>
          </w:rPr>
          <w:fldChar w:fldCharType="separate"/>
        </w:r>
        <w:r w:rsidR="008B3E90">
          <w:rPr>
            <w:noProof/>
            <w:webHidden/>
          </w:rPr>
          <w:t>14</w:t>
        </w:r>
        <w:r w:rsidR="008B3E90">
          <w:rPr>
            <w:noProof/>
            <w:webHidden/>
          </w:rPr>
          <w:fldChar w:fldCharType="end"/>
        </w:r>
      </w:hyperlink>
    </w:p>
    <w:p w14:paraId="2872979C" w14:textId="77777777" w:rsidR="008B3E90" w:rsidRDefault="00000000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caps w:val="0"/>
          <w:noProof/>
          <w:lang w:val="es-CO"/>
        </w:rPr>
      </w:pPr>
      <w:hyperlink w:anchor="_Toc456166944" w:history="1">
        <w:r w:rsidR="008B3E90" w:rsidRPr="00AA69FA">
          <w:rPr>
            <w:rStyle w:val="Hipervnculo"/>
            <w:noProof/>
          </w:rPr>
          <w:t>7.</w:t>
        </w:r>
        <w:r w:rsidR="008B3E90">
          <w:rPr>
            <w:rFonts w:asciiTheme="minorHAnsi" w:eastAsiaTheme="minorEastAsia" w:hAnsiTheme="minorHAnsi" w:cstheme="minorBidi"/>
            <w:caps w:val="0"/>
            <w:noProof/>
            <w:lang w:val="es-CO"/>
          </w:rPr>
          <w:tab/>
        </w:r>
        <w:r w:rsidR="008B3E90" w:rsidRPr="00AA69FA">
          <w:rPr>
            <w:rStyle w:val="Hipervnculo"/>
            <w:noProof/>
          </w:rPr>
          <w:t>Enfoque y metodología</w:t>
        </w:r>
        <w:r w:rsidR="008B3E90">
          <w:rPr>
            <w:noProof/>
            <w:webHidden/>
          </w:rPr>
          <w:tab/>
        </w:r>
        <w:r w:rsidR="008B3E90">
          <w:rPr>
            <w:noProof/>
            <w:webHidden/>
          </w:rPr>
          <w:fldChar w:fldCharType="begin"/>
        </w:r>
        <w:r w:rsidR="008B3E90">
          <w:rPr>
            <w:noProof/>
            <w:webHidden/>
          </w:rPr>
          <w:instrText xml:space="preserve"> PAGEREF _Toc456166944 \h </w:instrText>
        </w:r>
        <w:r w:rsidR="008B3E90">
          <w:rPr>
            <w:noProof/>
            <w:webHidden/>
          </w:rPr>
        </w:r>
        <w:r w:rsidR="008B3E90">
          <w:rPr>
            <w:noProof/>
            <w:webHidden/>
          </w:rPr>
          <w:fldChar w:fldCharType="separate"/>
        </w:r>
        <w:r w:rsidR="008B3E90">
          <w:rPr>
            <w:noProof/>
            <w:webHidden/>
          </w:rPr>
          <w:t>14</w:t>
        </w:r>
        <w:r w:rsidR="008B3E90">
          <w:rPr>
            <w:noProof/>
            <w:webHidden/>
          </w:rPr>
          <w:fldChar w:fldCharType="end"/>
        </w:r>
      </w:hyperlink>
    </w:p>
    <w:p w14:paraId="4F2F15BC" w14:textId="77777777" w:rsidR="008B3E90" w:rsidRDefault="00000000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caps w:val="0"/>
          <w:noProof/>
          <w:lang w:val="es-CO"/>
        </w:rPr>
      </w:pPr>
      <w:hyperlink w:anchor="_Toc456166945" w:history="1">
        <w:r w:rsidR="008B3E90" w:rsidRPr="00AA69FA">
          <w:rPr>
            <w:rStyle w:val="Hipervnculo"/>
            <w:noProof/>
          </w:rPr>
          <w:t>8.</w:t>
        </w:r>
        <w:r w:rsidR="008B3E90">
          <w:rPr>
            <w:rFonts w:asciiTheme="minorHAnsi" w:eastAsiaTheme="minorEastAsia" w:hAnsiTheme="minorHAnsi" w:cstheme="minorBidi"/>
            <w:caps w:val="0"/>
            <w:noProof/>
            <w:lang w:val="es-CO"/>
          </w:rPr>
          <w:tab/>
        </w:r>
        <w:r w:rsidR="008B3E90" w:rsidRPr="00AA69FA">
          <w:rPr>
            <w:rStyle w:val="Hipervnculo"/>
            <w:noProof/>
          </w:rPr>
          <w:t>Plan operativo</w:t>
        </w:r>
        <w:r w:rsidR="008B3E90">
          <w:rPr>
            <w:noProof/>
            <w:webHidden/>
          </w:rPr>
          <w:tab/>
        </w:r>
        <w:r w:rsidR="008B3E90">
          <w:rPr>
            <w:noProof/>
            <w:webHidden/>
          </w:rPr>
          <w:fldChar w:fldCharType="begin"/>
        </w:r>
        <w:r w:rsidR="008B3E90">
          <w:rPr>
            <w:noProof/>
            <w:webHidden/>
          </w:rPr>
          <w:instrText xml:space="preserve"> PAGEREF _Toc456166945 \h </w:instrText>
        </w:r>
        <w:r w:rsidR="008B3E90">
          <w:rPr>
            <w:noProof/>
            <w:webHidden/>
          </w:rPr>
        </w:r>
        <w:r w:rsidR="008B3E90">
          <w:rPr>
            <w:noProof/>
            <w:webHidden/>
          </w:rPr>
          <w:fldChar w:fldCharType="separate"/>
        </w:r>
        <w:r w:rsidR="008B3E90">
          <w:rPr>
            <w:noProof/>
            <w:webHidden/>
          </w:rPr>
          <w:t>15</w:t>
        </w:r>
        <w:r w:rsidR="008B3E90">
          <w:rPr>
            <w:noProof/>
            <w:webHidden/>
          </w:rPr>
          <w:fldChar w:fldCharType="end"/>
        </w:r>
      </w:hyperlink>
    </w:p>
    <w:p w14:paraId="5C61B3DF" w14:textId="77777777" w:rsidR="008B3E90" w:rsidRDefault="00000000">
      <w:pPr>
        <w:pStyle w:val="TDC2"/>
        <w:tabs>
          <w:tab w:val="left" w:pos="660"/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  <w:lang w:val="es-CO"/>
        </w:rPr>
      </w:pPr>
      <w:hyperlink w:anchor="_Toc456166946" w:history="1">
        <w:r w:rsidR="008B3E90" w:rsidRPr="00AA69FA">
          <w:rPr>
            <w:rStyle w:val="Hipervnculo"/>
            <w:noProof/>
          </w:rPr>
          <w:t>a.</w:t>
        </w:r>
        <w:r w:rsidR="008B3E90">
          <w:rPr>
            <w:rFonts w:asciiTheme="minorHAnsi" w:eastAsiaTheme="minorEastAsia" w:hAnsiTheme="minorHAnsi" w:cstheme="minorBidi"/>
            <w:noProof/>
            <w:szCs w:val="22"/>
            <w:lang w:val="es-CO"/>
          </w:rPr>
          <w:tab/>
        </w:r>
        <w:r w:rsidR="008B3E90" w:rsidRPr="00AA69FA">
          <w:rPr>
            <w:rStyle w:val="Hipervnculo"/>
            <w:noProof/>
          </w:rPr>
          <w:t>Cronograma (ver plantilla de Excel)</w:t>
        </w:r>
        <w:r w:rsidR="008B3E90">
          <w:rPr>
            <w:noProof/>
            <w:webHidden/>
          </w:rPr>
          <w:tab/>
        </w:r>
        <w:r w:rsidR="008B3E90">
          <w:rPr>
            <w:noProof/>
            <w:webHidden/>
          </w:rPr>
          <w:fldChar w:fldCharType="begin"/>
        </w:r>
        <w:r w:rsidR="008B3E90">
          <w:rPr>
            <w:noProof/>
            <w:webHidden/>
          </w:rPr>
          <w:instrText xml:space="preserve"> PAGEREF _Toc456166946 \h </w:instrText>
        </w:r>
        <w:r w:rsidR="008B3E90">
          <w:rPr>
            <w:noProof/>
            <w:webHidden/>
          </w:rPr>
        </w:r>
        <w:r w:rsidR="008B3E90">
          <w:rPr>
            <w:noProof/>
            <w:webHidden/>
          </w:rPr>
          <w:fldChar w:fldCharType="separate"/>
        </w:r>
        <w:r w:rsidR="008B3E90">
          <w:rPr>
            <w:noProof/>
            <w:webHidden/>
          </w:rPr>
          <w:t>15</w:t>
        </w:r>
        <w:r w:rsidR="008B3E90">
          <w:rPr>
            <w:noProof/>
            <w:webHidden/>
          </w:rPr>
          <w:fldChar w:fldCharType="end"/>
        </w:r>
      </w:hyperlink>
    </w:p>
    <w:p w14:paraId="2B3E6567" w14:textId="77777777" w:rsidR="008B3E90" w:rsidRDefault="00000000">
      <w:pPr>
        <w:pStyle w:val="TDC2"/>
        <w:tabs>
          <w:tab w:val="left" w:pos="660"/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  <w:lang w:val="es-CO"/>
        </w:rPr>
      </w:pPr>
      <w:hyperlink w:anchor="_Toc456166947" w:history="1">
        <w:r w:rsidR="008B3E90" w:rsidRPr="00AA69FA">
          <w:rPr>
            <w:rStyle w:val="Hipervnculo"/>
            <w:noProof/>
          </w:rPr>
          <w:t>b.</w:t>
        </w:r>
        <w:r w:rsidR="008B3E90">
          <w:rPr>
            <w:rFonts w:asciiTheme="minorHAnsi" w:eastAsiaTheme="minorEastAsia" w:hAnsiTheme="minorHAnsi" w:cstheme="minorBidi"/>
            <w:noProof/>
            <w:szCs w:val="22"/>
            <w:lang w:val="es-CO"/>
          </w:rPr>
          <w:tab/>
        </w:r>
        <w:r w:rsidR="008B3E90" w:rsidRPr="00AA69FA">
          <w:rPr>
            <w:rStyle w:val="Hipervnculo"/>
            <w:noProof/>
          </w:rPr>
          <w:t>Presupuesto (ver plantilla de Excel)</w:t>
        </w:r>
        <w:r w:rsidR="008B3E90">
          <w:rPr>
            <w:noProof/>
            <w:webHidden/>
          </w:rPr>
          <w:tab/>
        </w:r>
        <w:r w:rsidR="008B3E90">
          <w:rPr>
            <w:noProof/>
            <w:webHidden/>
          </w:rPr>
          <w:fldChar w:fldCharType="begin"/>
        </w:r>
        <w:r w:rsidR="008B3E90">
          <w:rPr>
            <w:noProof/>
            <w:webHidden/>
          </w:rPr>
          <w:instrText xml:space="preserve"> PAGEREF _Toc456166947 \h </w:instrText>
        </w:r>
        <w:r w:rsidR="008B3E90">
          <w:rPr>
            <w:noProof/>
            <w:webHidden/>
          </w:rPr>
        </w:r>
        <w:r w:rsidR="008B3E90">
          <w:rPr>
            <w:noProof/>
            <w:webHidden/>
          </w:rPr>
          <w:fldChar w:fldCharType="separate"/>
        </w:r>
        <w:r w:rsidR="008B3E90">
          <w:rPr>
            <w:noProof/>
            <w:webHidden/>
          </w:rPr>
          <w:t>15</w:t>
        </w:r>
        <w:r w:rsidR="008B3E90">
          <w:rPr>
            <w:noProof/>
            <w:webHidden/>
          </w:rPr>
          <w:fldChar w:fldCharType="end"/>
        </w:r>
      </w:hyperlink>
    </w:p>
    <w:p w14:paraId="13C4EFC5" w14:textId="77777777" w:rsidR="008B3E90" w:rsidRDefault="00000000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caps w:val="0"/>
          <w:noProof/>
          <w:lang w:val="es-CO"/>
        </w:rPr>
      </w:pPr>
      <w:hyperlink w:anchor="_Toc456166948" w:history="1">
        <w:r w:rsidR="008B3E90" w:rsidRPr="00AA69FA">
          <w:rPr>
            <w:rStyle w:val="Hipervnculo"/>
            <w:noProof/>
          </w:rPr>
          <w:t>9.</w:t>
        </w:r>
        <w:r w:rsidR="008B3E90">
          <w:rPr>
            <w:rFonts w:asciiTheme="minorHAnsi" w:eastAsiaTheme="minorEastAsia" w:hAnsiTheme="minorHAnsi" w:cstheme="minorBidi"/>
            <w:caps w:val="0"/>
            <w:noProof/>
            <w:lang w:val="es-CO"/>
          </w:rPr>
          <w:tab/>
        </w:r>
        <w:r w:rsidR="008B3E90" w:rsidRPr="00AA69FA">
          <w:rPr>
            <w:rStyle w:val="Hipervnculo"/>
            <w:noProof/>
          </w:rPr>
          <w:t>Consideraciones éticas</w:t>
        </w:r>
        <w:r w:rsidR="008B3E90">
          <w:rPr>
            <w:noProof/>
            <w:webHidden/>
          </w:rPr>
          <w:tab/>
        </w:r>
        <w:r w:rsidR="008B3E90">
          <w:rPr>
            <w:noProof/>
            <w:webHidden/>
          </w:rPr>
          <w:fldChar w:fldCharType="begin"/>
        </w:r>
        <w:r w:rsidR="008B3E90">
          <w:rPr>
            <w:noProof/>
            <w:webHidden/>
          </w:rPr>
          <w:instrText xml:space="preserve"> PAGEREF _Toc456166948 \h </w:instrText>
        </w:r>
        <w:r w:rsidR="008B3E90">
          <w:rPr>
            <w:noProof/>
            <w:webHidden/>
          </w:rPr>
        </w:r>
        <w:r w:rsidR="008B3E90">
          <w:rPr>
            <w:noProof/>
            <w:webHidden/>
          </w:rPr>
          <w:fldChar w:fldCharType="separate"/>
        </w:r>
        <w:r w:rsidR="008B3E90">
          <w:rPr>
            <w:noProof/>
            <w:webHidden/>
          </w:rPr>
          <w:t>15</w:t>
        </w:r>
        <w:r w:rsidR="008B3E90">
          <w:rPr>
            <w:noProof/>
            <w:webHidden/>
          </w:rPr>
          <w:fldChar w:fldCharType="end"/>
        </w:r>
      </w:hyperlink>
    </w:p>
    <w:p w14:paraId="052F19C2" w14:textId="77777777" w:rsidR="008B3E90" w:rsidRDefault="00000000">
      <w:pPr>
        <w:pStyle w:val="TDC1"/>
        <w:tabs>
          <w:tab w:val="left" w:pos="660"/>
          <w:tab w:val="right" w:leader="dot" w:pos="8830"/>
        </w:tabs>
        <w:rPr>
          <w:rFonts w:asciiTheme="minorHAnsi" w:eastAsiaTheme="minorEastAsia" w:hAnsiTheme="minorHAnsi" w:cstheme="minorBidi"/>
          <w:caps w:val="0"/>
          <w:noProof/>
          <w:lang w:val="es-CO"/>
        </w:rPr>
      </w:pPr>
      <w:hyperlink w:anchor="_Toc456166949" w:history="1">
        <w:r w:rsidR="008B3E90" w:rsidRPr="00AA69FA">
          <w:rPr>
            <w:rStyle w:val="Hipervnculo"/>
            <w:noProof/>
          </w:rPr>
          <w:t>10.</w:t>
        </w:r>
        <w:r w:rsidR="008B3E90">
          <w:rPr>
            <w:rFonts w:asciiTheme="minorHAnsi" w:eastAsiaTheme="minorEastAsia" w:hAnsiTheme="minorHAnsi" w:cstheme="minorBidi"/>
            <w:caps w:val="0"/>
            <w:noProof/>
            <w:lang w:val="es-CO"/>
          </w:rPr>
          <w:tab/>
        </w:r>
        <w:r w:rsidR="008B3E90" w:rsidRPr="00AA69FA">
          <w:rPr>
            <w:rStyle w:val="Hipervnculo"/>
            <w:noProof/>
          </w:rPr>
          <w:t>Referencias</w:t>
        </w:r>
        <w:r w:rsidR="008B3E90">
          <w:rPr>
            <w:noProof/>
            <w:webHidden/>
          </w:rPr>
          <w:tab/>
        </w:r>
        <w:r w:rsidR="008B3E90">
          <w:rPr>
            <w:noProof/>
            <w:webHidden/>
          </w:rPr>
          <w:fldChar w:fldCharType="begin"/>
        </w:r>
        <w:r w:rsidR="008B3E90">
          <w:rPr>
            <w:noProof/>
            <w:webHidden/>
          </w:rPr>
          <w:instrText xml:space="preserve"> PAGEREF _Toc456166949 \h </w:instrText>
        </w:r>
        <w:r w:rsidR="008B3E90">
          <w:rPr>
            <w:noProof/>
            <w:webHidden/>
          </w:rPr>
        </w:r>
        <w:r w:rsidR="008B3E90">
          <w:rPr>
            <w:noProof/>
            <w:webHidden/>
          </w:rPr>
          <w:fldChar w:fldCharType="separate"/>
        </w:r>
        <w:r w:rsidR="008B3E90">
          <w:rPr>
            <w:noProof/>
            <w:webHidden/>
          </w:rPr>
          <w:t>16</w:t>
        </w:r>
        <w:r w:rsidR="008B3E90">
          <w:rPr>
            <w:noProof/>
            <w:webHidden/>
          </w:rPr>
          <w:fldChar w:fldCharType="end"/>
        </w:r>
      </w:hyperlink>
    </w:p>
    <w:p w14:paraId="3B244175" w14:textId="77777777" w:rsidR="00432768" w:rsidRDefault="00834DB4" w:rsidP="005A45F6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fldChar w:fldCharType="end"/>
      </w:r>
    </w:p>
    <w:p w14:paraId="78F00509" w14:textId="77777777" w:rsidR="00432768" w:rsidRPr="005A45F6" w:rsidRDefault="00432768" w:rsidP="005A45F6">
      <w:pPr>
        <w:jc w:val="center"/>
        <w:rPr>
          <w:b/>
          <w:i/>
          <w:sz w:val="32"/>
          <w:szCs w:val="32"/>
        </w:rPr>
      </w:pPr>
    </w:p>
    <w:p w14:paraId="2AFE1AD0" w14:textId="77777777" w:rsidR="00432768" w:rsidRDefault="00432768" w:rsidP="001E62C9">
      <w:pPr>
        <w:pStyle w:val="Ttulo10"/>
        <w:sectPr w:rsidR="00432768" w:rsidSect="00D3193A">
          <w:headerReference w:type="default" r:id="rId20"/>
          <w:footerReference w:type="even" r:id="rId21"/>
          <w:pgSz w:w="12242" w:h="15842" w:code="1"/>
          <w:pgMar w:top="1701" w:right="1701" w:bottom="1701" w:left="1701" w:header="431" w:footer="720" w:gutter="0"/>
          <w:cols w:space="720"/>
        </w:sectPr>
      </w:pPr>
    </w:p>
    <w:p w14:paraId="428F8778" w14:textId="77CBE3AD" w:rsidR="001E62C9" w:rsidRDefault="00D334B5" w:rsidP="005648DA">
      <w:pPr>
        <w:pStyle w:val="Ttulo1"/>
      </w:pPr>
      <w:bookmarkStart w:id="3" w:name="_Toc456166936"/>
      <w:r>
        <w:lastRenderedPageBreak/>
        <w:t>Contextualización</w:t>
      </w:r>
      <w:bookmarkEnd w:id="3"/>
    </w:p>
    <w:p w14:paraId="7C229B13" w14:textId="2D022A3E" w:rsidR="003E4746" w:rsidRPr="003E4746" w:rsidRDefault="003E4746" w:rsidP="003E4746">
      <w:pPr>
        <w:rPr>
          <w:color w:val="000000" w:themeColor="text1"/>
        </w:rPr>
      </w:pPr>
      <w:r w:rsidRPr="003E4746">
        <w:rPr>
          <w:color w:val="000000" w:themeColor="text1"/>
        </w:rPr>
        <w:t xml:space="preserve">La empresa "Esfera Ambiente &amp; Paisaje SAS BIC", conocida como "Esfera viva", </w:t>
      </w:r>
      <w:r w:rsidR="001A196B">
        <w:rPr>
          <w:color w:val="000000" w:themeColor="text1"/>
        </w:rPr>
        <w:t xml:space="preserve">en su nombre comercial, </w:t>
      </w:r>
      <w:r w:rsidRPr="003E4746">
        <w:rPr>
          <w:color w:val="000000" w:themeColor="text1"/>
        </w:rPr>
        <w:t>se dedica a la protección del medio ambiente a través de</w:t>
      </w:r>
      <w:r w:rsidR="001A196B">
        <w:rPr>
          <w:color w:val="000000" w:themeColor="text1"/>
        </w:rPr>
        <w:t xml:space="preserve">l acompañamiento </w:t>
      </w:r>
      <w:r w:rsidRPr="003E4746">
        <w:rPr>
          <w:color w:val="000000" w:themeColor="text1"/>
        </w:rPr>
        <w:t>empresarial</w:t>
      </w:r>
      <w:r w:rsidR="001A196B">
        <w:rPr>
          <w:color w:val="000000" w:themeColor="text1"/>
        </w:rPr>
        <w:t xml:space="preserve"> en medidas de compensación ambiental, calculo de la huella de carbono y procesos de educación ambiental a la ciudadanía, contribuyendo</w:t>
      </w:r>
      <w:r w:rsidRPr="003E4746">
        <w:rPr>
          <w:color w:val="000000" w:themeColor="text1"/>
        </w:rPr>
        <w:t xml:space="preserve"> </w:t>
      </w:r>
      <w:r w:rsidR="001A196B">
        <w:rPr>
          <w:color w:val="000000" w:themeColor="text1"/>
        </w:rPr>
        <w:t>a acciones</w:t>
      </w:r>
      <w:r w:rsidRPr="003E4746">
        <w:rPr>
          <w:color w:val="000000" w:themeColor="text1"/>
        </w:rPr>
        <w:t xml:space="preserve"> de sostenibilidad ambiental</w:t>
      </w:r>
      <w:r w:rsidR="001A196B">
        <w:rPr>
          <w:color w:val="000000" w:themeColor="text1"/>
        </w:rPr>
        <w:t xml:space="preserve"> en el territorio</w:t>
      </w:r>
      <w:r w:rsidRPr="003E4746">
        <w:rPr>
          <w:color w:val="000000" w:themeColor="text1"/>
        </w:rPr>
        <w:t xml:space="preserve">. Su principal objetivo es llevar a cabo la </w:t>
      </w:r>
      <w:r w:rsidR="001A196B">
        <w:rPr>
          <w:color w:val="000000" w:themeColor="text1"/>
        </w:rPr>
        <w:t>sostenibilidad del territorio a través de diferentes acciones</w:t>
      </w:r>
      <w:r w:rsidRPr="003E4746">
        <w:rPr>
          <w:color w:val="000000" w:themeColor="text1"/>
        </w:rPr>
        <w:t xml:space="preserve">. Hasta ahora, este proceso se ha realizado principalmente a través de métodos tradicionales, </w:t>
      </w:r>
      <w:r w:rsidR="001A196B">
        <w:rPr>
          <w:color w:val="000000" w:themeColor="text1"/>
        </w:rPr>
        <w:t>con interacción de oferentes de servicios y demandantes de productos o servicios, sean personas o empresas.</w:t>
      </w:r>
    </w:p>
    <w:p w14:paraId="4CA237BD" w14:textId="2F0E36AB" w:rsidR="006136B9" w:rsidRDefault="003E4746" w:rsidP="006136B9">
      <w:r w:rsidRPr="003E4746">
        <w:rPr>
          <w:color w:val="000000" w:themeColor="text1"/>
        </w:rPr>
        <w:t>Esfera viva se encuentra en la búsqueda de innovación y desea mejorar su enfoque</w:t>
      </w:r>
      <w:r w:rsidR="001A196B">
        <w:rPr>
          <w:color w:val="000000" w:themeColor="text1"/>
        </w:rPr>
        <w:t xml:space="preserve"> de participación de personas, empresas o ONG´s, que con sus labores contribuyen a diferentes líneas de mejoramiento ambiental. E</w:t>
      </w:r>
      <w:r w:rsidR="006136B9">
        <w:t>l proyecto propuesto tiene como objetivo principal establecer una conexión efectiva entre empresas, personas y proyectos que poseen necesidades en el ámbito ambiental o social, específicamente relacionadas con actividades, productos o proyectos que generan sostenibilidad en un determinado territorio.</w:t>
      </w:r>
    </w:p>
    <w:p w14:paraId="0CDD07F1" w14:textId="58C50213" w:rsidR="006136B9" w:rsidRDefault="006136B9" w:rsidP="006136B9">
      <w:r>
        <w:t>La finalidad es facilitar la identificación y vinculación de ofertas y demandas que se encuentren alineadas con objetivos de responsabilidad social y ambiental. Esto puede incluir necesidades derivadas de la filantropía, preferencias personales o el cumplimiento de regulaciones ambientales. La idea es conectar a aquellos que requieren soluciones o productos específicos con personas, comunidades, empresas u organizaciones sin ánimo de lucro que ofrecen dichas soluciones.</w:t>
      </w:r>
    </w:p>
    <w:p w14:paraId="3D42D62B" w14:textId="18ED71D7" w:rsidR="006136B9" w:rsidRDefault="006136B9" w:rsidP="006136B9">
      <w:r>
        <w:t>La plataforma propuesta actuará como un punto de encuentro virtual, permitiendo a los actores involucrados presentar sus necesidades o capacidades y buscar coincidencias para establecer alianzas o colaboraciones. A través de esta conexión, se fomentará la generación de proyectos conjuntos que promuevan la sostenibilidad y el beneficio mutuo.</w:t>
      </w:r>
    </w:p>
    <w:p w14:paraId="6BAC0F2A" w14:textId="6834FDE6" w:rsidR="006136B9" w:rsidRDefault="006136B9" w:rsidP="006136B9">
      <w:r>
        <w:t>El proyecto se basará en un enfoque participativo y colaborativo, donde se promoverá la interacción entre los diferentes actores. Se utilizarán herramientas tecnológicas para facilitar la comunicación, el intercambio de información y la gestión eficiente de la plataforma.</w:t>
      </w:r>
    </w:p>
    <w:p w14:paraId="42CEA79B" w14:textId="77777777" w:rsidR="006136B9" w:rsidRDefault="006136B9" w:rsidP="006136B9">
      <w:r>
        <w:t>Se espera que este proyecto contribuya a fortalecer la colaboración entre empresas, personas y proyectos, promoviendo la sostenibilidad en el ámbito ambiental y social. Además, se busca generar un impacto positivo en el territorio, impulsando el desarrollo de actividades y proyectos que contribuyan a la solución de problemáticas ambientales y sociales.</w:t>
      </w:r>
    </w:p>
    <w:p w14:paraId="4B8BB1DD" w14:textId="13104B89" w:rsidR="003E4746" w:rsidRPr="003E4746" w:rsidRDefault="003E4746" w:rsidP="006136B9">
      <w:pPr>
        <w:rPr>
          <w:color w:val="000000" w:themeColor="text1"/>
        </w:rPr>
      </w:pPr>
    </w:p>
    <w:p w14:paraId="2E7841FB" w14:textId="5E850706" w:rsidR="007C6306" w:rsidRPr="007C6306" w:rsidRDefault="0029086C" w:rsidP="007C6306">
      <w:pPr>
        <w:pStyle w:val="Ttulo1"/>
      </w:pPr>
      <w:bookmarkStart w:id="4" w:name="_Toc456166937"/>
      <w:r>
        <w:t>Antece</w:t>
      </w:r>
      <w:r w:rsidR="008D6807">
        <w:t>dentes</w:t>
      </w:r>
      <w:bookmarkEnd w:id="4"/>
    </w:p>
    <w:p w14:paraId="6495F9CB" w14:textId="42188AED" w:rsidR="006136B9" w:rsidRPr="006136B9" w:rsidRDefault="006136B9" w:rsidP="006136B9">
      <w:pPr>
        <w:rPr>
          <w:lang w:val="es-CO"/>
        </w:rPr>
      </w:pPr>
      <w:r w:rsidRPr="006136B9">
        <w:rPr>
          <w:lang w:val="es-CO"/>
        </w:rPr>
        <w:t xml:space="preserve">En el contexto actual, se ha observado un creciente interés por parte de diferentes actores en conectar personas, empresas y proyectos con necesidades ambientales o sociales con aquellos que tienen la capacidad de resolverlas. Para ello, se han desarrollado diversas </w:t>
      </w:r>
      <w:r w:rsidRPr="006136B9">
        <w:rPr>
          <w:lang w:val="es-CO"/>
        </w:rPr>
        <w:lastRenderedPageBreak/>
        <w:t>plataformas que buscan facilitar esta conexión y promover la sostenibilidad en diferentes territorios. Algunas de las plataformas más relevantes en este ámbito son las siguientes:</w:t>
      </w:r>
    </w:p>
    <w:p w14:paraId="6357F401" w14:textId="42968422" w:rsidR="006136B9" w:rsidRPr="006136B9" w:rsidRDefault="006136B9" w:rsidP="006136B9">
      <w:pPr>
        <w:rPr>
          <w:lang w:val="es-CO"/>
        </w:rPr>
      </w:pPr>
      <w:r w:rsidRPr="006136B9">
        <w:rPr>
          <w:lang w:val="es-CO"/>
        </w:rPr>
        <w:t>1. Plataforma de Conexión Ambiental: Esta plataforma en línea tiene como objetivo principal facilitar la conexión entre empresas, personas y proyectos que tienen necesidades específicas en el ámbito ambiental o social. Permite identificar y vincular ofertas y demandas, promoviendo alianzas y colaboraciones que generen sostenibilidad en las actividades y proyectos involucrados.</w:t>
      </w:r>
    </w:p>
    <w:p w14:paraId="57D232A1" w14:textId="2357E49F" w:rsidR="006136B9" w:rsidRPr="006136B9" w:rsidRDefault="006136B9" w:rsidP="006136B9">
      <w:pPr>
        <w:rPr>
          <w:lang w:val="es-CO"/>
        </w:rPr>
      </w:pPr>
      <w:r w:rsidRPr="006136B9">
        <w:rPr>
          <w:lang w:val="es-CO"/>
        </w:rPr>
        <w:t>2. Sostenibilidad Comunitaria: Se trata de una plataforma que busca conectar a personas, comunidades y organizaciones sin ánimo de lucro que ofrecen soluciones y productos relacionados con la sostenibilidad. Permite identificar necesidades específicas en el ámbito ambiental o social y encontrar las capacidades y recursos necesarios para satisfacer esas necesidades, promoviendo el desarrollo sostenible a nivel comunitario.</w:t>
      </w:r>
    </w:p>
    <w:p w14:paraId="69A80D5F" w14:textId="7DEA5A2F" w:rsidR="006136B9" w:rsidRPr="006136B9" w:rsidRDefault="006136B9" w:rsidP="006136B9">
      <w:pPr>
        <w:rPr>
          <w:lang w:val="es-CO"/>
        </w:rPr>
      </w:pPr>
      <w:r w:rsidRPr="006136B9">
        <w:rPr>
          <w:lang w:val="es-CO"/>
        </w:rPr>
        <w:t>3. ConectaRSE: Esta plataforma tiene como objetivo facilitar la conexión entre empresas y proyectos de responsabilidad social empresarial (RSE) con necesidades ambientales o sociales y organizaciones o personas que pueden brindar soluciones. Promueve la colaboración y el intercambio de conocimientos y recursos para impulsar iniciativas sostenibles en el ámbito empresarial.</w:t>
      </w:r>
    </w:p>
    <w:p w14:paraId="3355FAA5" w14:textId="2292C6A5" w:rsidR="006136B9" w:rsidRPr="006136B9" w:rsidRDefault="006136B9" w:rsidP="006136B9">
      <w:pPr>
        <w:rPr>
          <w:lang w:val="es-CO"/>
        </w:rPr>
      </w:pPr>
      <w:r w:rsidRPr="006136B9">
        <w:rPr>
          <w:lang w:val="es-CO"/>
        </w:rPr>
        <w:t>4. SocioAmbienta: Se trata de una plataforma que busca conectar personas y empresas interesadas en proyectos y actividades ambientales o sociales. Permite identificar oportunidades de colaboración y establecer alianzas estratégicas para promover la sostenibilidad y el cuidado del medio ambiente.</w:t>
      </w:r>
    </w:p>
    <w:p w14:paraId="564CA2A4" w14:textId="73DB6E4C" w:rsidR="006136B9" w:rsidRPr="006136B9" w:rsidRDefault="006136B9" w:rsidP="006136B9">
      <w:pPr>
        <w:rPr>
          <w:lang w:val="es-CO"/>
        </w:rPr>
      </w:pPr>
      <w:r w:rsidRPr="006136B9">
        <w:rPr>
          <w:lang w:val="es-CO"/>
        </w:rPr>
        <w:t>5. Red de Acción Social: Esta plataforma en línea tiene como objetivo principal conectar a personas y organizaciones que trabajan en proyectos y actividades sociales. Permite identificar necesidades específicas en el ámbito social y encontrar las capacidades y recursos necesarios para satisfacer esas necesidades, promoviendo el desarrollo comunitario y la inclusión social.</w:t>
      </w:r>
    </w:p>
    <w:p w14:paraId="5FC15822" w14:textId="55086024" w:rsidR="007C6306" w:rsidRPr="007C6306" w:rsidRDefault="006136B9" w:rsidP="006136B9">
      <w:pPr>
        <w:rPr>
          <w:lang w:val="es-CO"/>
        </w:rPr>
      </w:pPr>
      <w:r w:rsidRPr="006136B9">
        <w:rPr>
          <w:lang w:val="es-CO"/>
        </w:rPr>
        <w:t>La empresa "Esfera viva" ha identificado la necesidad de establecer una plataforma que facilite la conexión entre oferentes y demandantes en el ámbito ambiental y social. Esta plataforma permitirá identificar las necesidades específicas de las empresas, personas y proyectos y encontrar las capacidades y recursos necesarios para satisfacer esas necesidades. El objetivo es promover la sostenibilidad y el desarrollo de iniciativas que generen un impacto positivo en el territorio local, nacional e internacional.</w:t>
      </w:r>
    </w:p>
    <w:p w14:paraId="5B97B159" w14:textId="56F2D400" w:rsidR="001E62C9" w:rsidRDefault="001E62C9" w:rsidP="005A45F6">
      <w:pPr>
        <w:pStyle w:val="Ttulo2"/>
        <w:rPr>
          <w:lang w:val="es-MX"/>
        </w:rPr>
      </w:pPr>
      <w:bookmarkStart w:id="5" w:name="_Toc456166939"/>
      <w:r w:rsidRPr="0051368B">
        <w:rPr>
          <w:lang w:val="es-MX"/>
        </w:rPr>
        <w:t>Objetivo General:</w:t>
      </w:r>
      <w:bookmarkEnd w:id="5"/>
    </w:p>
    <w:p w14:paraId="67D59DFB" w14:textId="57729FB8" w:rsidR="004F671F" w:rsidRPr="004F671F" w:rsidRDefault="004F671F" w:rsidP="004F671F">
      <w:pPr>
        <w:ind w:left="576"/>
        <w:rPr>
          <w:lang w:val="es-MX" w:eastAsia="es-ES"/>
        </w:rPr>
      </w:pPr>
      <w:r w:rsidRPr="004F671F">
        <w:rPr>
          <w:iCs/>
          <w:color w:val="000000" w:themeColor="text1"/>
          <w:szCs w:val="22"/>
        </w:rPr>
        <w:t>Desarrollar una plataforma web para Esfera Ambiente &amp; Paisaje SAS BIC que conecte ofertas de empresas o personas con servicios o productos que contribuyen a la sostenibilidad ambiental o social.</w:t>
      </w:r>
    </w:p>
    <w:p w14:paraId="33E7A7B0" w14:textId="2147CDA9" w:rsidR="001E62C9" w:rsidRDefault="001E62C9" w:rsidP="005A45F6">
      <w:pPr>
        <w:pStyle w:val="Ttulo2"/>
        <w:rPr>
          <w:lang w:val="es-MX"/>
        </w:rPr>
      </w:pPr>
      <w:bookmarkStart w:id="6" w:name="_Toc456166940"/>
      <w:r>
        <w:rPr>
          <w:lang w:val="es-MX"/>
        </w:rPr>
        <w:lastRenderedPageBreak/>
        <w:t>Objetivos Específicos:</w:t>
      </w:r>
      <w:bookmarkEnd w:id="6"/>
    </w:p>
    <w:p w14:paraId="558BD98D" w14:textId="77777777" w:rsidR="00424228" w:rsidRPr="001500F0" w:rsidRDefault="00424228" w:rsidP="00424228">
      <w:pPr>
        <w:numPr>
          <w:ilvl w:val="0"/>
          <w:numId w:val="29"/>
        </w:numPr>
        <w:rPr>
          <w:color w:val="000000" w:themeColor="text1"/>
          <w:szCs w:val="22"/>
          <w:lang w:val="es-CO"/>
        </w:rPr>
      </w:pPr>
      <w:bookmarkStart w:id="7" w:name="_Toc456166941"/>
      <w:r w:rsidRPr="001500F0">
        <w:rPr>
          <w:color w:val="000000" w:themeColor="text1"/>
          <w:szCs w:val="22"/>
          <w:lang w:val="es-CO"/>
        </w:rPr>
        <w:t>Recolectar y analizar los requisitos necesarios para el desarrollo de la plataforma web, incluyendo la elaboración de diagramas y modelos que representen de manera clara los componentes y funcionalidades requeridos.</w:t>
      </w:r>
    </w:p>
    <w:p w14:paraId="7125E989" w14:textId="77777777" w:rsidR="00424228" w:rsidRPr="001500F0" w:rsidRDefault="00424228" w:rsidP="00424228">
      <w:pPr>
        <w:numPr>
          <w:ilvl w:val="0"/>
          <w:numId w:val="29"/>
        </w:numPr>
        <w:rPr>
          <w:color w:val="000000" w:themeColor="text1"/>
          <w:szCs w:val="22"/>
          <w:lang w:val="es-CO"/>
        </w:rPr>
      </w:pPr>
      <w:r w:rsidRPr="001500F0">
        <w:rPr>
          <w:color w:val="000000" w:themeColor="text1"/>
          <w:szCs w:val="22"/>
          <w:lang w:val="es-CO"/>
        </w:rPr>
        <w:t>Desarrollar el Backend y Frontend utilizando Django como marco de trabajo, implementando las funcionalidades necesarias para garantizar el correcto funcionamiento del prototipo de la plataforma web.</w:t>
      </w:r>
    </w:p>
    <w:p w14:paraId="567D1B83" w14:textId="77777777" w:rsidR="00424228" w:rsidRPr="001500F0" w:rsidRDefault="00424228" w:rsidP="00424228">
      <w:pPr>
        <w:numPr>
          <w:ilvl w:val="0"/>
          <w:numId w:val="29"/>
        </w:numPr>
        <w:rPr>
          <w:color w:val="000000" w:themeColor="text1"/>
          <w:szCs w:val="22"/>
          <w:lang w:val="es-CO"/>
        </w:rPr>
      </w:pPr>
      <w:r w:rsidRPr="001500F0">
        <w:rPr>
          <w:color w:val="000000" w:themeColor="text1"/>
          <w:szCs w:val="22"/>
          <w:lang w:val="es-CO"/>
        </w:rPr>
        <w:t>Realice pruebas exhaustivas del prototipo, identifique y corrija cualquier fallo o error detectado, asegurando así la calidad y confiabilidad del sistema.</w:t>
      </w:r>
    </w:p>
    <w:p w14:paraId="18955C6A" w14:textId="77777777" w:rsidR="00424228" w:rsidRPr="001500F0" w:rsidRDefault="00424228" w:rsidP="00424228">
      <w:pPr>
        <w:numPr>
          <w:ilvl w:val="0"/>
          <w:numId w:val="29"/>
        </w:numPr>
        <w:rPr>
          <w:color w:val="000000" w:themeColor="text1"/>
          <w:szCs w:val="22"/>
          <w:lang w:val="es-CO"/>
        </w:rPr>
      </w:pPr>
      <w:r w:rsidRPr="001500F0">
        <w:rPr>
          <w:color w:val="000000" w:themeColor="text1"/>
          <w:szCs w:val="22"/>
          <w:lang w:val="es-CO"/>
        </w:rPr>
        <w:t>Desplegar la versión funcional y estable del desarrollo de la plataforma web, poniéndola a disposición de los usuarios y garantizando su disponibilidad para su uso efectivo.</w:t>
      </w:r>
    </w:p>
    <w:p w14:paraId="19DDFE4B" w14:textId="5D83D953" w:rsidR="001D1002" w:rsidRPr="00DE1EE0" w:rsidRDefault="00ED5941" w:rsidP="008B3E90">
      <w:pPr>
        <w:pStyle w:val="Ttulo1"/>
      </w:pPr>
      <w:r w:rsidRPr="00DE1EE0">
        <w:t>Entregables del proyecto</w:t>
      </w:r>
      <w:bookmarkEnd w:id="7"/>
    </w:p>
    <w:p w14:paraId="3EE67C0D" w14:textId="77777777" w:rsidR="00C16566" w:rsidRDefault="00C16566" w:rsidP="00C16566">
      <w:pPr>
        <w:spacing w:before="0"/>
        <w:rPr>
          <w:rFonts w:cs="Arial"/>
          <w:i/>
          <w:color w:val="0000FF"/>
          <w:sz w:val="20"/>
        </w:rPr>
      </w:pPr>
    </w:p>
    <w:tbl>
      <w:tblPr>
        <w:tblStyle w:val="Tablaconcuadrcula"/>
        <w:tblW w:w="9176" w:type="dxa"/>
        <w:jc w:val="center"/>
        <w:tblLayout w:type="fixed"/>
        <w:tblLook w:val="04A0" w:firstRow="1" w:lastRow="0" w:firstColumn="1" w:lastColumn="0" w:noHBand="0" w:noVBand="1"/>
      </w:tblPr>
      <w:tblGrid>
        <w:gridCol w:w="3190"/>
        <w:gridCol w:w="2993"/>
        <w:gridCol w:w="2993"/>
      </w:tblGrid>
      <w:tr w:rsidR="0029086C" w:rsidRPr="0068455B" w14:paraId="17C9C45E" w14:textId="77777777" w:rsidTr="0029086C">
        <w:trPr>
          <w:jc w:val="center"/>
        </w:trPr>
        <w:tc>
          <w:tcPr>
            <w:tcW w:w="3190" w:type="dxa"/>
          </w:tcPr>
          <w:p w14:paraId="7C695AD0" w14:textId="3A9E5068" w:rsidR="0029086C" w:rsidRPr="0068455B" w:rsidRDefault="00ED5941" w:rsidP="00ED5941">
            <w:pPr>
              <w:jc w:val="center"/>
              <w:rPr>
                <w:rFonts w:cs="Arial"/>
                <w:b/>
              </w:rPr>
            </w:pPr>
            <w:bookmarkStart w:id="8" w:name="_Hlk137545429"/>
            <w:r w:rsidRPr="006E23C7">
              <w:rPr>
                <w:rFonts w:cs="Arial"/>
                <w:b/>
              </w:rPr>
              <w:t>ENTREGABLE</w:t>
            </w:r>
          </w:p>
        </w:tc>
        <w:tc>
          <w:tcPr>
            <w:tcW w:w="2993" w:type="dxa"/>
          </w:tcPr>
          <w:p w14:paraId="70CDDD50" w14:textId="5124F860" w:rsidR="0029086C" w:rsidRPr="0068455B" w:rsidRDefault="0029086C" w:rsidP="00ED5941">
            <w:pPr>
              <w:jc w:val="center"/>
              <w:rPr>
                <w:rFonts w:cs="Arial"/>
                <w:b/>
              </w:rPr>
            </w:pPr>
            <w:r w:rsidRPr="0068455B">
              <w:rPr>
                <w:rFonts w:cs="Arial"/>
                <w:b/>
              </w:rPr>
              <w:t>INDICADOR</w:t>
            </w:r>
            <w:r>
              <w:rPr>
                <w:rFonts w:cs="Arial"/>
                <w:b/>
              </w:rPr>
              <w:t xml:space="preserve"> DE CUMPLIMIENTO</w:t>
            </w:r>
          </w:p>
        </w:tc>
        <w:tc>
          <w:tcPr>
            <w:tcW w:w="2993" w:type="dxa"/>
          </w:tcPr>
          <w:p w14:paraId="24B03ABA" w14:textId="3E8F5C38" w:rsidR="0029086C" w:rsidRPr="0068455B" w:rsidRDefault="0029086C" w:rsidP="00ED594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OBSERVACIONES</w:t>
            </w:r>
          </w:p>
        </w:tc>
      </w:tr>
      <w:tr w:rsidR="0029086C" w:rsidRPr="0068455B" w14:paraId="695FD001" w14:textId="77777777" w:rsidTr="0029086C">
        <w:trPr>
          <w:jc w:val="center"/>
        </w:trPr>
        <w:tc>
          <w:tcPr>
            <w:tcW w:w="3190" w:type="dxa"/>
          </w:tcPr>
          <w:p w14:paraId="327F18F9" w14:textId="76358189" w:rsidR="0029086C" w:rsidRPr="0068455B" w:rsidRDefault="00AF4BEB" w:rsidP="00AF4BEB">
            <w:pPr>
              <w:rPr>
                <w:rFonts w:cs="Arial"/>
              </w:rPr>
            </w:pPr>
            <w:r w:rsidRPr="00AF4BEB">
              <w:rPr>
                <w:rFonts w:cs="Arial"/>
              </w:rPr>
              <w:t>Plataforma web funcional</w:t>
            </w:r>
          </w:p>
        </w:tc>
        <w:tc>
          <w:tcPr>
            <w:tcW w:w="2993" w:type="dxa"/>
          </w:tcPr>
          <w:p w14:paraId="50EDE598" w14:textId="1BEA584D" w:rsidR="0029086C" w:rsidRPr="00AF4BEB" w:rsidRDefault="00AF4BEB" w:rsidP="00FF79A9">
            <w:pPr>
              <w:rPr>
                <w:rFonts w:cs="Arial"/>
                <w:iCs/>
                <w:szCs w:val="22"/>
              </w:rPr>
            </w:pPr>
            <w:r w:rsidRPr="00AF4BEB">
              <w:rPr>
                <w:rFonts w:cs="Arial"/>
                <w:iCs/>
                <w:color w:val="000000" w:themeColor="text1"/>
                <w:szCs w:val="22"/>
              </w:rPr>
              <w:t xml:space="preserve">Plataforma web desarrollada y operativa, que permite la conexión entre </w:t>
            </w:r>
            <w:r w:rsidR="006136B9">
              <w:rPr>
                <w:rFonts w:cs="Arial"/>
                <w:iCs/>
                <w:color w:val="000000" w:themeColor="text1"/>
                <w:szCs w:val="22"/>
              </w:rPr>
              <w:t>personas, empresas y proyectos que contribuyan a la sostenibilidad ambiental o social.</w:t>
            </w:r>
          </w:p>
        </w:tc>
        <w:tc>
          <w:tcPr>
            <w:tcW w:w="2993" w:type="dxa"/>
          </w:tcPr>
          <w:p w14:paraId="17BBAD17" w14:textId="77777777" w:rsidR="0029086C" w:rsidRDefault="00AF4BEB" w:rsidP="0029086C">
            <w:pPr>
              <w:rPr>
                <w:rFonts w:cs="Arial"/>
                <w:iCs/>
                <w:color w:val="000000" w:themeColor="text1"/>
                <w:szCs w:val="22"/>
              </w:rPr>
            </w:pPr>
            <w:r w:rsidRPr="00AF4BEB">
              <w:rPr>
                <w:rFonts w:cs="Arial"/>
                <w:iCs/>
                <w:color w:val="000000" w:themeColor="text1"/>
                <w:szCs w:val="22"/>
              </w:rPr>
              <w:t>Se espera que la plataforma cumpla con todos los requisitos y funcionalidades incorporados en los objetivos del proyecto.</w:t>
            </w:r>
          </w:p>
          <w:p w14:paraId="477B89BC" w14:textId="2FCB2227" w:rsidR="00AF4BEB" w:rsidRPr="00AF4BEB" w:rsidRDefault="00AF4BEB" w:rsidP="0029086C">
            <w:pPr>
              <w:rPr>
                <w:rFonts w:cs="Arial"/>
                <w:iCs/>
                <w:szCs w:val="22"/>
              </w:rPr>
            </w:pPr>
          </w:p>
        </w:tc>
      </w:tr>
      <w:tr w:rsidR="00AF4BEB" w:rsidRPr="0068455B" w14:paraId="4849CB08" w14:textId="77777777" w:rsidTr="0029086C">
        <w:trPr>
          <w:jc w:val="center"/>
        </w:trPr>
        <w:tc>
          <w:tcPr>
            <w:tcW w:w="3190" w:type="dxa"/>
          </w:tcPr>
          <w:p w14:paraId="67A642F3" w14:textId="529375E3" w:rsidR="00AF4BEB" w:rsidRPr="00AF4BEB" w:rsidRDefault="00AF4BEB" w:rsidP="00AF4BEB">
            <w:pPr>
              <w:rPr>
                <w:rFonts w:cs="Arial"/>
              </w:rPr>
            </w:pPr>
            <w:r w:rsidRPr="00AF4BEB">
              <w:rPr>
                <w:rFonts w:cs="Arial"/>
              </w:rPr>
              <w:t>Requisitos del desarrollo web</w:t>
            </w:r>
          </w:p>
        </w:tc>
        <w:tc>
          <w:tcPr>
            <w:tcW w:w="2993" w:type="dxa"/>
          </w:tcPr>
          <w:p w14:paraId="7063592A" w14:textId="688686A0" w:rsidR="00AF4BEB" w:rsidRPr="00AF4BEB" w:rsidRDefault="00AF4BEB" w:rsidP="00AF4BEB">
            <w:pPr>
              <w:rPr>
                <w:rFonts w:cs="Arial"/>
                <w:iCs/>
                <w:color w:val="000000" w:themeColor="text1"/>
                <w:szCs w:val="22"/>
              </w:rPr>
            </w:pPr>
            <w:r w:rsidRPr="00AF4BEB">
              <w:rPr>
                <w:rFonts w:cs="Arial"/>
                <w:iCs/>
                <w:color w:val="000000" w:themeColor="text1"/>
                <w:szCs w:val="22"/>
              </w:rPr>
              <w:t>Documento detallado que recoja los requisitos necesarios para el desarrollo de la plataforma web, incluyendo diagramas y modelos explicativos.</w:t>
            </w:r>
          </w:p>
        </w:tc>
        <w:tc>
          <w:tcPr>
            <w:tcW w:w="2993" w:type="dxa"/>
          </w:tcPr>
          <w:p w14:paraId="2E6087E3" w14:textId="45062562" w:rsidR="00AF4BEB" w:rsidRPr="00AF4BEB" w:rsidRDefault="00AF4BEB" w:rsidP="0029086C">
            <w:pPr>
              <w:rPr>
                <w:rFonts w:cs="Arial"/>
                <w:iCs/>
                <w:color w:val="000000" w:themeColor="text1"/>
                <w:szCs w:val="22"/>
              </w:rPr>
            </w:pPr>
            <w:r w:rsidRPr="00AF4BEB">
              <w:rPr>
                <w:rFonts w:cs="Arial"/>
                <w:iCs/>
                <w:color w:val="000000" w:themeColor="text1"/>
                <w:szCs w:val="22"/>
              </w:rPr>
              <w:t xml:space="preserve">Los requisitos deben ser claros, completos y comprensibles para el </w:t>
            </w:r>
            <w:r>
              <w:rPr>
                <w:rFonts w:cs="Arial"/>
                <w:iCs/>
                <w:color w:val="000000" w:themeColor="text1"/>
                <w:szCs w:val="22"/>
              </w:rPr>
              <w:t>posterior</w:t>
            </w:r>
            <w:r w:rsidRPr="00AF4BEB">
              <w:rPr>
                <w:rFonts w:cs="Arial"/>
                <w:iCs/>
                <w:color w:val="000000" w:themeColor="text1"/>
                <w:szCs w:val="22"/>
              </w:rPr>
              <w:t xml:space="preserve"> desarrollo.</w:t>
            </w:r>
          </w:p>
        </w:tc>
      </w:tr>
      <w:tr w:rsidR="00AF4BEB" w:rsidRPr="0068455B" w14:paraId="3960A539" w14:textId="77777777" w:rsidTr="0029086C">
        <w:trPr>
          <w:jc w:val="center"/>
        </w:trPr>
        <w:tc>
          <w:tcPr>
            <w:tcW w:w="3190" w:type="dxa"/>
          </w:tcPr>
          <w:p w14:paraId="6755F73C" w14:textId="354B3931" w:rsidR="00AF4BEB" w:rsidRPr="00AF4BEB" w:rsidRDefault="00AF4BEB" w:rsidP="00AF4BEB">
            <w:pPr>
              <w:rPr>
                <w:rFonts w:cs="Arial"/>
              </w:rPr>
            </w:pPr>
            <w:r w:rsidRPr="00AF4BEB">
              <w:rPr>
                <w:rFonts w:cs="Arial"/>
              </w:rPr>
              <w:t>Backend y Frontend desarrollados</w:t>
            </w:r>
          </w:p>
        </w:tc>
        <w:tc>
          <w:tcPr>
            <w:tcW w:w="2993" w:type="dxa"/>
          </w:tcPr>
          <w:p w14:paraId="67FAA225" w14:textId="316C53FE" w:rsidR="00AF4BEB" w:rsidRPr="00AF4BEB" w:rsidRDefault="00AF4BEB" w:rsidP="00AF4BEB">
            <w:pPr>
              <w:rPr>
                <w:rFonts w:cs="Arial"/>
                <w:iCs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hd w:val="clear" w:color="auto" w:fill="F7F7F8"/>
              </w:rPr>
              <w:t>Repositorio del</w:t>
            </w:r>
            <w:r w:rsidRPr="00AF4BEB">
              <w:rPr>
                <w:rFonts w:cs="Arial"/>
                <w:color w:val="000000" w:themeColor="text1"/>
                <w:shd w:val="clear" w:color="auto" w:fill="F7F7F8"/>
              </w:rPr>
              <w:t xml:space="preserve"> Backend y Frontend necesari</w:t>
            </w:r>
            <w:r>
              <w:rPr>
                <w:rFonts w:cs="Arial"/>
                <w:color w:val="000000" w:themeColor="text1"/>
                <w:shd w:val="clear" w:color="auto" w:fill="F7F7F8"/>
              </w:rPr>
              <w:t>os</w:t>
            </w:r>
            <w:r w:rsidRPr="00AF4BEB">
              <w:rPr>
                <w:rFonts w:cs="Arial"/>
                <w:color w:val="000000" w:themeColor="text1"/>
                <w:shd w:val="clear" w:color="auto" w:fill="F7F7F8"/>
              </w:rPr>
              <w:t xml:space="preserve"> para el correcto funcionamiento de la plataforma web, basado en el marco de trabajo Django.</w:t>
            </w:r>
          </w:p>
        </w:tc>
        <w:tc>
          <w:tcPr>
            <w:tcW w:w="2993" w:type="dxa"/>
          </w:tcPr>
          <w:p w14:paraId="152B4E1F" w14:textId="6286D4B4" w:rsidR="00AF4BEB" w:rsidRPr="00AF4BEB" w:rsidRDefault="00AF4BEB" w:rsidP="0029086C">
            <w:pPr>
              <w:rPr>
                <w:rFonts w:cs="Arial"/>
                <w:iCs/>
                <w:color w:val="000000" w:themeColor="text1"/>
                <w:szCs w:val="22"/>
              </w:rPr>
            </w:pPr>
            <w:r>
              <w:rPr>
                <w:rFonts w:cs="Arial"/>
                <w:iCs/>
                <w:color w:val="000000" w:themeColor="text1"/>
                <w:szCs w:val="22"/>
              </w:rPr>
              <w:t>Se debe entregar un repositorio en GitHub donde se deposite toda la información y desarrollos referentes al proyecto.</w:t>
            </w:r>
          </w:p>
        </w:tc>
      </w:tr>
      <w:tr w:rsidR="00AF4BEB" w:rsidRPr="0068455B" w14:paraId="6503EC23" w14:textId="77777777" w:rsidTr="0029086C">
        <w:trPr>
          <w:jc w:val="center"/>
        </w:trPr>
        <w:tc>
          <w:tcPr>
            <w:tcW w:w="3190" w:type="dxa"/>
          </w:tcPr>
          <w:p w14:paraId="4699A9BD" w14:textId="55A8B5BA" w:rsidR="00AF4BEB" w:rsidRPr="00AF4BEB" w:rsidRDefault="00AF4BEB" w:rsidP="00AF4BEB">
            <w:pPr>
              <w:rPr>
                <w:rFonts w:cs="Arial"/>
              </w:rPr>
            </w:pPr>
            <w:r w:rsidRPr="00AF4BEB">
              <w:rPr>
                <w:rFonts w:cs="Arial"/>
              </w:rPr>
              <w:t>Prototipo de la plataforma</w:t>
            </w:r>
          </w:p>
        </w:tc>
        <w:tc>
          <w:tcPr>
            <w:tcW w:w="2993" w:type="dxa"/>
          </w:tcPr>
          <w:p w14:paraId="10118C2F" w14:textId="58192CF9" w:rsidR="00AF4BEB" w:rsidRDefault="00AF4BEB" w:rsidP="00AF4BEB">
            <w:pPr>
              <w:rPr>
                <w:rFonts w:cs="Arial"/>
                <w:color w:val="000000" w:themeColor="text1"/>
                <w:shd w:val="clear" w:color="auto" w:fill="F7F7F8"/>
              </w:rPr>
            </w:pPr>
            <w:r w:rsidRPr="00AF4BEB">
              <w:rPr>
                <w:rFonts w:cs="Arial"/>
                <w:color w:val="000000" w:themeColor="text1"/>
                <w:shd w:val="clear" w:color="auto" w:fill="F7F7F8"/>
              </w:rPr>
              <w:t xml:space="preserve">Prototipo de la plataforma web creada, con todas las funcionalidades básicas </w:t>
            </w:r>
            <w:r w:rsidRPr="00AF4BEB">
              <w:rPr>
                <w:rFonts w:cs="Arial"/>
                <w:color w:val="000000" w:themeColor="text1"/>
                <w:shd w:val="clear" w:color="auto" w:fill="F7F7F8"/>
              </w:rPr>
              <w:lastRenderedPageBreak/>
              <w:t>implementadas y listo para ser probado.</w:t>
            </w:r>
          </w:p>
        </w:tc>
        <w:tc>
          <w:tcPr>
            <w:tcW w:w="2993" w:type="dxa"/>
          </w:tcPr>
          <w:p w14:paraId="0C3B965C" w14:textId="6A605D43" w:rsidR="00AF4BEB" w:rsidRDefault="00AF4BEB" w:rsidP="0029086C">
            <w:pPr>
              <w:rPr>
                <w:rFonts w:cs="Arial"/>
                <w:iCs/>
                <w:color w:val="000000" w:themeColor="text1"/>
                <w:szCs w:val="22"/>
              </w:rPr>
            </w:pPr>
            <w:r w:rsidRPr="00AF4BEB">
              <w:rPr>
                <w:rFonts w:cs="Arial"/>
                <w:iCs/>
                <w:color w:val="000000" w:themeColor="text1"/>
                <w:szCs w:val="22"/>
              </w:rPr>
              <w:lastRenderedPageBreak/>
              <w:t xml:space="preserve">El prototipo debe ser funcional y permitir la interacción con los usuarios </w:t>
            </w:r>
            <w:r w:rsidRPr="00AF4BEB">
              <w:rPr>
                <w:rFonts w:cs="Arial"/>
                <w:iCs/>
                <w:color w:val="000000" w:themeColor="text1"/>
                <w:szCs w:val="22"/>
              </w:rPr>
              <w:lastRenderedPageBreak/>
              <w:t>para evaluar su usabilidad y eficiencia.</w:t>
            </w:r>
          </w:p>
        </w:tc>
      </w:tr>
      <w:tr w:rsidR="00AF4BEB" w:rsidRPr="0068455B" w14:paraId="3A7BB8A3" w14:textId="77777777" w:rsidTr="0029086C">
        <w:trPr>
          <w:jc w:val="center"/>
        </w:trPr>
        <w:tc>
          <w:tcPr>
            <w:tcW w:w="3190" w:type="dxa"/>
          </w:tcPr>
          <w:p w14:paraId="2EBD3687" w14:textId="212651FC" w:rsidR="00AF4BEB" w:rsidRPr="00AF4BEB" w:rsidRDefault="009F223A" w:rsidP="00AF4BEB">
            <w:pPr>
              <w:rPr>
                <w:rFonts w:cs="Arial"/>
              </w:rPr>
            </w:pPr>
            <w:r w:rsidRPr="009F223A">
              <w:rPr>
                <w:rFonts w:cs="Arial"/>
              </w:rPr>
              <w:t>Informe de pruebas</w:t>
            </w:r>
          </w:p>
        </w:tc>
        <w:tc>
          <w:tcPr>
            <w:tcW w:w="2993" w:type="dxa"/>
          </w:tcPr>
          <w:p w14:paraId="2BE19F7A" w14:textId="587719C5" w:rsidR="00AF4BEB" w:rsidRPr="00AF4BEB" w:rsidRDefault="009F223A" w:rsidP="00AF4BEB">
            <w:pPr>
              <w:rPr>
                <w:rFonts w:cs="Arial"/>
                <w:color w:val="000000" w:themeColor="text1"/>
                <w:shd w:val="clear" w:color="auto" w:fill="F7F7F8"/>
              </w:rPr>
            </w:pPr>
            <w:r w:rsidRPr="009F223A">
              <w:rPr>
                <w:rFonts w:cs="Arial"/>
                <w:color w:val="000000" w:themeColor="text1"/>
                <w:shd w:val="clear" w:color="auto" w:fill="F7F7F8"/>
              </w:rPr>
              <w:t>Informe detallado que documente las pruebas realizadas al prototipo, identificando y corrigiendo los fallos detectados.</w:t>
            </w:r>
          </w:p>
        </w:tc>
        <w:tc>
          <w:tcPr>
            <w:tcW w:w="2993" w:type="dxa"/>
          </w:tcPr>
          <w:p w14:paraId="09AFDB46" w14:textId="1A902CE7" w:rsidR="00AF4BEB" w:rsidRPr="00AF4BEB" w:rsidRDefault="009F223A" w:rsidP="0029086C">
            <w:pPr>
              <w:rPr>
                <w:rFonts w:cs="Arial"/>
                <w:iCs/>
                <w:color w:val="000000" w:themeColor="text1"/>
                <w:szCs w:val="22"/>
              </w:rPr>
            </w:pPr>
            <w:r w:rsidRPr="009F223A">
              <w:rPr>
                <w:rFonts w:cs="Arial"/>
                <w:iCs/>
                <w:color w:val="000000" w:themeColor="text1"/>
                <w:szCs w:val="22"/>
              </w:rPr>
              <w:t>El informe debe incluir una descripción clara de las pruebas realizadas, los resultados obtenidos y las acciones correctivas aplicadas.</w:t>
            </w:r>
          </w:p>
        </w:tc>
      </w:tr>
      <w:tr w:rsidR="009F223A" w:rsidRPr="0068455B" w14:paraId="74ADA21D" w14:textId="77777777" w:rsidTr="0029086C">
        <w:trPr>
          <w:jc w:val="center"/>
        </w:trPr>
        <w:tc>
          <w:tcPr>
            <w:tcW w:w="3190" w:type="dxa"/>
          </w:tcPr>
          <w:p w14:paraId="49B69CBB" w14:textId="5A9B3D11" w:rsidR="009F223A" w:rsidRPr="009F223A" w:rsidRDefault="009F223A" w:rsidP="00AF4BEB">
            <w:pPr>
              <w:rPr>
                <w:rFonts w:cs="Arial"/>
              </w:rPr>
            </w:pPr>
            <w:r>
              <w:rPr>
                <w:rFonts w:cs="Arial"/>
              </w:rPr>
              <w:t>Manual de Usuario</w:t>
            </w:r>
          </w:p>
        </w:tc>
        <w:tc>
          <w:tcPr>
            <w:tcW w:w="2993" w:type="dxa"/>
          </w:tcPr>
          <w:p w14:paraId="7DA79223" w14:textId="53DD27AF" w:rsidR="009F223A" w:rsidRPr="009F223A" w:rsidRDefault="009F223A" w:rsidP="00AF4BEB">
            <w:pPr>
              <w:rPr>
                <w:rFonts w:cs="Arial"/>
                <w:color w:val="000000" w:themeColor="text1"/>
                <w:shd w:val="clear" w:color="auto" w:fill="F7F7F8"/>
              </w:rPr>
            </w:pPr>
            <w:r w:rsidRPr="009F223A">
              <w:rPr>
                <w:rFonts w:cs="Arial"/>
                <w:color w:val="000000" w:themeColor="text1"/>
                <w:shd w:val="clear" w:color="auto" w:fill="F7F7F8"/>
              </w:rPr>
              <w:t>Manual de Usuario completo y detallado, que proporción instrucciones claras y paso a paso sobre cómo utilizar la plataforma web, dirigido a</w:t>
            </w:r>
            <w:r w:rsidR="006136B9">
              <w:rPr>
                <w:rFonts w:cs="Arial"/>
                <w:color w:val="000000" w:themeColor="text1"/>
                <w:shd w:val="clear" w:color="auto" w:fill="F7F7F8"/>
              </w:rPr>
              <w:t xml:space="preserve"> los usuarios de la plataforma.</w:t>
            </w:r>
          </w:p>
        </w:tc>
        <w:tc>
          <w:tcPr>
            <w:tcW w:w="2993" w:type="dxa"/>
          </w:tcPr>
          <w:p w14:paraId="209E519C" w14:textId="011DA861" w:rsidR="009F223A" w:rsidRPr="009F223A" w:rsidRDefault="009F223A" w:rsidP="0029086C">
            <w:pPr>
              <w:rPr>
                <w:rFonts w:cs="Arial"/>
                <w:iCs/>
                <w:color w:val="000000" w:themeColor="text1"/>
                <w:szCs w:val="22"/>
              </w:rPr>
            </w:pPr>
            <w:r w:rsidRPr="009F223A">
              <w:rPr>
                <w:rFonts w:cs="Arial"/>
                <w:iCs/>
                <w:color w:val="000000" w:themeColor="text1"/>
                <w:szCs w:val="22"/>
              </w:rPr>
              <w:t>El manual debe ser fácil de entender, incluir capturas de pantalla y describir todas las funcionalidades de la plataforma.</w:t>
            </w:r>
          </w:p>
        </w:tc>
      </w:tr>
      <w:tr w:rsidR="009F223A" w:rsidRPr="0068455B" w14:paraId="128F18D7" w14:textId="77777777" w:rsidTr="0029086C">
        <w:trPr>
          <w:jc w:val="center"/>
        </w:trPr>
        <w:tc>
          <w:tcPr>
            <w:tcW w:w="3190" w:type="dxa"/>
          </w:tcPr>
          <w:p w14:paraId="3AE285AA" w14:textId="027415EC" w:rsidR="009F223A" w:rsidRDefault="001D546F" w:rsidP="00AF4BEB">
            <w:pPr>
              <w:rPr>
                <w:rFonts w:cs="Arial"/>
              </w:rPr>
            </w:pPr>
            <w:r w:rsidRPr="001D546F">
              <w:rPr>
                <w:rFonts w:cs="Arial"/>
              </w:rPr>
              <w:t>Manual de Administración</w:t>
            </w:r>
          </w:p>
        </w:tc>
        <w:tc>
          <w:tcPr>
            <w:tcW w:w="2993" w:type="dxa"/>
          </w:tcPr>
          <w:p w14:paraId="1F2E8F78" w14:textId="7AE83F28" w:rsidR="009F223A" w:rsidRPr="009F223A" w:rsidRDefault="001D546F" w:rsidP="00AF4BEB">
            <w:pPr>
              <w:rPr>
                <w:rFonts w:cs="Arial"/>
                <w:color w:val="000000" w:themeColor="text1"/>
                <w:shd w:val="clear" w:color="auto" w:fill="F7F7F8"/>
              </w:rPr>
            </w:pPr>
            <w:r w:rsidRPr="001D546F">
              <w:rPr>
                <w:rFonts w:cs="Arial"/>
                <w:color w:val="000000" w:themeColor="text1"/>
                <w:shd w:val="clear" w:color="auto" w:fill="F7F7F8"/>
              </w:rPr>
              <w:t>Manual de Administración completo, que brinda instrucciones detalladas sobre cómo administrar y administrar la plataforma web, dirigido al personal encargado de mantener y actualizar el sistema.</w:t>
            </w:r>
          </w:p>
        </w:tc>
        <w:tc>
          <w:tcPr>
            <w:tcW w:w="2993" w:type="dxa"/>
          </w:tcPr>
          <w:p w14:paraId="5842B7B9" w14:textId="7F87B845" w:rsidR="009F223A" w:rsidRPr="009F223A" w:rsidRDefault="001D546F" w:rsidP="0029086C">
            <w:pPr>
              <w:rPr>
                <w:rFonts w:cs="Arial"/>
                <w:iCs/>
                <w:color w:val="000000" w:themeColor="text1"/>
                <w:szCs w:val="22"/>
              </w:rPr>
            </w:pPr>
            <w:r w:rsidRPr="001D546F">
              <w:rPr>
                <w:rFonts w:cs="Arial"/>
                <w:iCs/>
                <w:color w:val="000000" w:themeColor="text1"/>
                <w:szCs w:val="22"/>
              </w:rPr>
              <w:t>El manual debe cubrir aspectos técnicos, como la gestión de usuarios, la administración de proyectos y la solución de problemas comunes.</w:t>
            </w:r>
          </w:p>
        </w:tc>
      </w:tr>
    </w:tbl>
    <w:p w14:paraId="5B4AFBE9" w14:textId="35C2DDFD" w:rsidR="00515A0C" w:rsidRDefault="00515A0C" w:rsidP="00515A0C">
      <w:pPr>
        <w:pStyle w:val="Ttulo1"/>
        <w:numPr>
          <w:ilvl w:val="0"/>
          <w:numId w:val="0"/>
        </w:numPr>
        <w:rPr>
          <w:b w:val="0"/>
          <w:bCs/>
          <w:sz w:val="22"/>
          <w:szCs w:val="22"/>
          <w:lang w:eastAsia="es-ES"/>
        </w:rPr>
      </w:pPr>
      <w:bookmarkStart w:id="9" w:name="_Toc456166942"/>
      <w:bookmarkEnd w:id="8"/>
      <w:r>
        <w:rPr>
          <w:b w:val="0"/>
          <w:bCs/>
          <w:sz w:val="22"/>
          <w:szCs w:val="22"/>
          <w:lang w:eastAsia="es-ES"/>
        </w:rPr>
        <w:t>No se entregarán:</w:t>
      </w:r>
    </w:p>
    <w:p w14:paraId="610466B3" w14:textId="3D94E318" w:rsidR="00515A0C" w:rsidRPr="00773D41" w:rsidRDefault="00515A0C" w:rsidP="00515A0C">
      <w:pPr>
        <w:pStyle w:val="Ttulo1"/>
        <w:numPr>
          <w:ilvl w:val="0"/>
          <w:numId w:val="31"/>
        </w:numPr>
        <w:rPr>
          <w:b w:val="0"/>
          <w:bCs/>
          <w:sz w:val="22"/>
          <w:szCs w:val="22"/>
          <w:lang w:eastAsia="es-ES"/>
        </w:rPr>
      </w:pPr>
      <w:r w:rsidRPr="00515A0C">
        <w:rPr>
          <w:b w:val="0"/>
          <w:bCs/>
          <w:sz w:val="22"/>
          <w:szCs w:val="22"/>
          <w:lang w:eastAsia="es-ES"/>
        </w:rPr>
        <w:t xml:space="preserve">Pruebas de laboratorio: El proyecto se basará en información secundaria y pruebas </w:t>
      </w:r>
      <w:r w:rsidRPr="00773D41">
        <w:rPr>
          <w:b w:val="0"/>
          <w:bCs/>
          <w:sz w:val="22"/>
          <w:szCs w:val="22"/>
          <w:lang w:eastAsia="es-ES"/>
        </w:rPr>
        <w:t>en entorno de desarrollo, no se realizarán pruebas en un entorno de laboratorio.</w:t>
      </w:r>
    </w:p>
    <w:p w14:paraId="66D66607" w14:textId="1B9DA9DF" w:rsidR="00515A0C" w:rsidRPr="00515A0C" w:rsidRDefault="00515A0C" w:rsidP="00515A0C">
      <w:pPr>
        <w:pStyle w:val="Ttulo1"/>
        <w:numPr>
          <w:ilvl w:val="0"/>
          <w:numId w:val="31"/>
        </w:numPr>
        <w:rPr>
          <w:b w:val="0"/>
          <w:bCs/>
          <w:sz w:val="22"/>
          <w:szCs w:val="22"/>
          <w:lang w:eastAsia="es-ES"/>
        </w:rPr>
      </w:pPr>
      <w:r w:rsidRPr="00515A0C">
        <w:rPr>
          <w:b w:val="0"/>
          <w:bCs/>
          <w:sz w:val="22"/>
          <w:szCs w:val="22"/>
          <w:lang w:eastAsia="es-ES"/>
        </w:rPr>
        <w:t>Seguimiento, mantenimiento y soporte técnico continuo: Una vez finalizado el proyecto y entregada la plataforma web funcional, no se proporcionará seguimiento, mantenimiento o soporte técnico a largo plazo para el sistema desarrollado.</w:t>
      </w:r>
    </w:p>
    <w:p w14:paraId="19C741AD" w14:textId="4468A0C4" w:rsidR="00ED5941" w:rsidRPr="00515A0C" w:rsidRDefault="00ED5941" w:rsidP="00ED5941">
      <w:pPr>
        <w:pStyle w:val="Ttulo1"/>
        <w:numPr>
          <w:ilvl w:val="0"/>
          <w:numId w:val="26"/>
        </w:numPr>
        <w:rPr>
          <w:lang w:eastAsia="es-ES"/>
        </w:rPr>
      </w:pPr>
      <w:r w:rsidRPr="006E23C7">
        <w:rPr>
          <w:lang w:eastAsia="es-ES"/>
        </w:rPr>
        <w:t>Productos y resultados esperados a mediano o largo plazo</w:t>
      </w:r>
      <w:bookmarkEnd w:id="9"/>
    </w:p>
    <w:p w14:paraId="6649DE60" w14:textId="77777777" w:rsidR="006E23C7" w:rsidRDefault="006E23C7" w:rsidP="00ED5941">
      <w:pPr>
        <w:rPr>
          <w:rFonts w:cs="Arial"/>
          <w:i/>
          <w:color w:val="0000FF"/>
          <w:sz w:val="20"/>
        </w:rPr>
      </w:pPr>
    </w:p>
    <w:tbl>
      <w:tblPr>
        <w:tblStyle w:val="Tablaconcuadrcula"/>
        <w:tblW w:w="9176" w:type="dxa"/>
        <w:jc w:val="center"/>
        <w:tblLayout w:type="fixed"/>
        <w:tblLook w:val="04A0" w:firstRow="1" w:lastRow="0" w:firstColumn="1" w:lastColumn="0" w:noHBand="0" w:noVBand="1"/>
      </w:tblPr>
      <w:tblGrid>
        <w:gridCol w:w="3190"/>
        <w:gridCol w:w="2993"/>
        <w:gridCol w:w="2993"/>
      </w:tblGrid>
      <w:tr w:rsidR="006E23C7" w:rsidRPr="0068455B" w14:paraId="62CEE4CA" w14:textId="77777777" w:rsidTr="00FF79A9">
        <w:trPr>
          <w:jc w:val="center"/>
        </w:trPr>
        <w:tc>
          <w:tcPr>
            <w:tcW w:w="3190" w:type="dxa"/>
          </w:tcPr>
          <w:p w14:paraId="0BDBA8DA" w14:textId="57EA0448" w:rsidR="006E23C7" w:rsidRPr="0068455B" w:rsidRDefault="006E23C7" w:rsidP="00FF79A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PRODUCTO ESPERADO A MEDIANO O LARGO PLAZO</w:t>
            </w:r>
          </w:p>
        </w:tc>
        <w:tc>
          <w:tcPr>
            <w:tcW w:w="2993" w:type="dxa"/>
          </w:tcPr>
          <w:p w14:paraId="04E95C7C" w14:textId="77777777" w:rsidR="006E23C7" w:rsidRPr="0068455B" w:rsidRDefault="006E23C7" w:rsidP="00FF79A9">
            <w:pPr>
              <w:jc w:val="center"/>
              <w:rPr>
                <w:rFonts w:cs="Arial"/>
                <w:b/>
              </w:rPr>
            </w:pPr>
            <w:r w:rsidRPr="0068455B">
              <w:rPr>
                <w:rFonts w:cs="Arial"/>
                <w:b/>
              </w:rPr>
              <w:t>INDICADOR</w:t>
            </w:r>
            <w:r>
              <w:rPr>
                <w:rFonts w:cs="Arial"/>
                <w:b/>
              </w:rPr>
              <w:t xml:space="preserve"> DE CUMPLIMIENTO</w:t>
            </w:r>
          </w:p>
        </w:tc>
        <w:tc>
          <w:tcPr>
            <w:tcW w:w="2993" w:type="dxa"/>
          </w:tcPr>
          <w:p w14:paraId="078DB7C0" w14:textId="77777777" w:rsidR="006E23C7" w:rsidRPr="0068455B" w:rsidRDefault="006E23C7" w:rsidP="00FF79A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OBSERVACIONES</w:t>
            </w:r>
          </w:p>
        </w:tc>
      </w:tr>
      <w:tr w:rsidR="006E23C7" w:rsidRPr="006E23C7" w14:paraId="4276E55C" w14:textId="77777777" w:rsidTr="00FF79A9">
        <w:trPr>
          <w:jc w:val="center"/>
        </w:trPr>
        <w:tc>
          <w:tcPr>
            <w:tcW w:w="3190" w:type="dxa"/>
          </w:tcPr>
          <w:p w14:paraId="52AAF601" w14:textId="4796C624" w:rsidR="006E23C7" w:rsidRPr="00515A0C" w:rsidRDefault="00773D41" w:rsidP="00FF79A9">
            <w:pPr>
              <w:rPr>
                <w:rFonts w:cs="Arial"/>
                <w:iCs/>
                <w:color w:val="000000" w:themeColor="text1"/>
                <w:szCs w:val="22"/>
              </w:rPr>
            </w:pPr>
            <w:r w:rsidRPr="00773D41">
              <w:rPr>
                <w:rFonts w:cs="Arial"/>
                <w:iCs/>
                <w:color w:val="000000" w:themeColor="text1"/>
                <w:szCs w:val="22"/>
              </w:rPr>
              <w:t>Mayor Conexión</w:t>
            </w:r>
          </w:p>
        </w:tc>
        <w:tc>
          <w:tcPr>
            <w:tcW w:w="2993" w:type="dxa"/>
          </w:tcPr>
          <w:p w14:paraId="03AC628D" w14:textId="513B2A08" w:rsidR="006E23C7" w:rsidRPr="00515A0C" w:rsidRDefault="00773D41" w:rsidP="00FF79A9">
            <w:pPr>
              <w:rPr>
                <w:rFonts w:cs="Arial"/>
                <w:iCs/>
                <w:color w:val="000000" w:themeColor="text1"/>
                <w:szCs w:val="22"/>
              </w:rPr>
            </w:pPr>
            <w:r w:rsidRPr="00773D41">
              <w:rPr>
                <w:rFonts w:cs="Arial"/>
                <w:iCs/>
                <w:color w:val="000000" w:themeColor="text1"/>
                <w:szCs w:val="22"/>
              </w:rPr>
              <w:t xml:space="preserve">Se logrará una mayor conexión entre las empresas, personas y proyectos con necesidades ambientales o sociales y </w:t>
            </w:r>
            <w:r w:rsidRPr="00773D41">
              <w:rPr>
                <w:rFonts w:cs="Arial"/>
                <w:iCs/>
                <w:color w:val="000000" w:themeColor="text1"/>
                <w:szCs w:val="22"/>
              </w:rPr>
              <w:lastRenderedPageBreak/>
              <w:t>aquellos que pueden brindar soluciones.</w:t>
            </w:r>
          </w:p>
        </w:tc>
        <w:tc>
          <w:tcPr>
            <w:tcW w:w="2993" w:type="dxa"/>
          </w:tcPr>
          <w:p w14:paraId="074D7B11" w14:textId="488A9516" w:rsidR="006E23C7" w:rsidRPr="00515A0C" w:rsidRDefault="00773D41" w:rsidP="00FF79A9">
            <w:pPr>
              <w:rPr>
                <w:rFonts w:cs="Arial"/>
                <w:iCs/>
                <w:color w:val="000000" w:themeColor="text1"/>
                <w:szCs w:val="22"/>
              </w:rPr>
            </w:pPr>
            <w:r w:rsidRPr="00773D41">
              <w:rPr>
                <w:rFonts w:cs="Arial"/>
                <w:iCs/>
                <w:color w:val="000000" w:themeColor="text1"/>
                <w:szCs w:val="22"/>
              </w:rPr>
              <w:lastRenderedPageBreak/>
              <w:t>Esto permitirá un intercambio más efectivo de recursos, conocimientos y experiencias, impulsando la sostenibilidad en diferentes territorios.</w:t>
            </w:r>
          </w:p>
        </w:tc>
      </w:tr>
      <w:tr w:rsidR="00515A0C" w:rsidRPr="006E23C7" w14:paraId="7E2B9FD8" w14:textId="77777777" w:rsidTr="00FF79A9">
        <w:trPr>
          <w:jc w:val="center"/>
        </w:trPr>
        <w:tc>
          <w:tcPr>
            <w:tcW w:w="3190" w:type="dxa"/>
          </w:tcPr>
          <w:p w14:paraId="0924E3CE" w14:textId="09F7DBEC" w:rsidR="00515A0C" w:rsidRPr="00515A0C" w:rsidRDefault="00773D41" w:rsidP="00FF79A9">
            <w:pPr>
              <w:rPr>
                <w:rFonts w:cs="Arial"/>
                <w:iCs/>
                <w:color w:val="000000" w:themeColor="text1"/>
                <w:szCs w:val="22"/>
              </w:rPr>
            </w:pPr>
            <w:r w:rsidRPr="00773D41">
              <w:rPr>
                <w:rFonts w:cs="Arial"/>
                <w:iCs/>
                <w:color w:val="000000" w:themeColor="text1"/>
                <w:szCs w:val="22"/>
              </w:rPr>
              <w:t>Desarrollo de Iniciativas Sostenibles</w:t>
            </w:r>
          </w:p>
        </w:tc>
        <w:tc>
          <w:tcPr>
            <w:tcW w:w="2993" w:type="dxa"/>
          </w:tcPr>
          <w:p w14:paraId="674414D9" w14:textId="73C3B0D1" w:rsidR="00515A0C" w:rsidRPr="00515A0C" w:rsidRDefault="00773D41" w:rsidP="00FF79A9">
            <w:pPr>
              <w:rPr>
                <w:rFonts w:cs="Arial"/>
                <w:iCs/>
                <w:color w:val="000000" w:themeColor="text1"/>
                <w:szCs w:val="22"/>
              </w:rPr>
            </w:pPr>
            <w:r w:rsidRPr="00773D41">
              <w:rPr>
                <w:rFonts w:cs="Arial"/>
                <w:iCs/>
                <w:color w:val="000000" w:themeColor="text1"/>
                <w:szCs w:val="22"/>
              </w:rPr>
              <w:t>A través de la plataforma, se fomentará el desarrollo de iniciativas sostenibles que aborden las necesidades ambientales y sociales.</w:t>
            </w:r>
          </w:p>
        </w:tc>
        <w:tc>
          <w:tcPr>
            <w:tcW w:w="2993" w:type="dxa"/>
          </w:tcPr>
          <w:p w14:paraId="39E0BFD2" w14:textId="4DA7C506" w:rsidR="00515A0C" w:rsidRPr="00515A0C" w:rsidRDefault="00773D41" w:rsidP="00FF79A9">
            <w:pPr>
              <w:rPr>
                <w:rFonts w:cs="Arial"/>
                <w:iCs/>
                <w:color w:val="000000" w:themeColor="text1"/>
                <w:szCs w:val="22"/>
              </w:rPr>
            </w:pPr>
            <w:r w:rsidRPr="00773D41">
              <w:rPr>
                <w:rFonts w:cs="Arial"/>
                <w:iCs/>
                <w:color w:val="000000" w:themeColor="text1"/>
                <w:szCs w:val="22"/>
              </w:rPr>
              <w:t>Estas iniciativas podrán incluir proyectos de reforestación, conservación de recursos naturales, educación ambiental, promoción de la responsabilidad social empresarial, entre otros.</w:t>
            </w:r>
          </w:p>
        </w:tc>
      </w:tr>
      <w:tr w:rsidR="00515A0C" w:rsidRPr="006E23C7" w14:paraId="52A288C3" w14:textId="77777777" w:rsidTr="00FF79A9">
        <w:trPr>
          <w:jc w:val="center"/>
        </w:trPr>
        <w:tc>
          <w:tcPr>
            <w:tcW w:w="3190" w:type="dxa"/>
          </w:tcPr>
          <w:p w14:paraId="6DCD669B" w14:textId="7C9B7066" w:rsidR="00515A0C" w:rsidRPr="00515A0C" w:rsidRDefault="00773D41" w:rsidP="00FF79A9">
            <w:pPr>
              <w:rPr>
                <w:rFonts w:cs="Arial"/>
                <w:iCs/>
                <w:color w:val="000000" w:themeColor="text1"/>
                <w:szCs w:val="22"/>
              </w:rPr>
            </w:pPr>
            <w:r w:rsidRPr="00773D41">
              <w:rPr>
                <w:rFonts w:cs="Arial"/>
                <w:iCs/>
                <w:color w:val="000000" w:themeColor="text1"/>
                <w:szCs w:val="22"/>
              </w:rPr>
              <w:t>Impacto Positivo</w:t>
            </w:r>
          </w:p>
        </w:tc>
        <w:tc>
          <w:tcPr>
            <w:tcW w:w="2993" w:type="dxa"/>
          </w:tcPr>
          <w:p w14:paraId="7BE62777" w14:textId="4CD97E70" w:rsidR="00515A0C" w:rsidRPr="00515A0C" w:rsidRDefault="00773D41" w:rsidP="00FF79A9">
            <w:pPr>
              <w:rPr>
                <w:rFonts w:cs="Arial"/>
                <w:iCs/>
                <w:color w:val="000000" w:themeColor="text1"/>
                <w:szCs w:val="22"/>
              </w:rPr>
            </w:pPr>
            <w:r w:rsidRPr="00773D41">
              <w:rPr>
                <w:rFonts w:cs="Arial"/>
                <w:iCs/>
                <w:color w:val="000000" w:themeColor="text1"/>
                <w:szCs w:val="22"/>
              </w:rPr>
              <w:t>El proyecto contribuirá a generar un impacto positivo en el medio ambiente y en la sociedad.</w:t>
            </w:r>
          </w:p>
        </w:tc>
        <w:tc>
          <w:tcPr>
            <w:tcW w:w="2993" w:type="dxa"/>
          </w:tcPr>
          <w:p w14:paraId="4784F472" w14:textId="635393BD" w:rsidR="00515A0C" w:rsidRPr="00515A0C" w:rsidRDefault="00773D41" w:rsidP="00FF79A9">
            <w:pPr>
              <w:rPr>
                <w:rFonts w:cs="Arial"/>
                <w:iCs/>
                <w:color w:val="000000" w:themeColor="text1"/>
                <w:szCs w:val="22"/>
              </w:rPr>
            </w:pPr>
            <w:r w:rsidRPr="00773D41">
              <w:rPr>
                <w:rFonts w:cs="Arial"/>
                <w:iCs/>
                <w:color w:val="000000" w:themeColor="text1"/>
                <w:szCs w:val="22"/>
              </w:rPr>
              <w:t>Al facilitar la conexión entre las necesidades y las soluciones, promoverá la implementación de acciones que mejorarán la calidad de vida, protegerán los ecosistemas y promoverán la equidad social.</w:t>
            </w:r>
            <w:r w:rsidR="00515A0C" w:rsidRPr="00515A0C">
              <w:rPr>
                <w:rFonts w:cs="Arial"/>
                <w:iCs/>
                <w:color w:val="000000" w:themeColor="text1"/>
                <w:szCs w:val="22"/>
              </w:rPr>
              <w:t>.</w:t>
            </w:r>
          </w:p>
        </w:tc>
      </w:tr>
      <w:tr w:rsidR="00515A0C" w:rsidRPr="006E23C7" w14:paraId="6E0182C3" w14:textId="77777777" w:rsidTr="00FF79A9">
        <w:trPr>
          <w:jc w:val="center"/>
        </w:trPr>
        <w:tc>
          <w:tcPr>
            <w:tcW w:w="3190" w:type="dxa"/>
          </w:tcPr>
          <w:p w14:paraId="214B4155" w14:textId="7139C12D" w:rsidR="00515A0C" w:rsidRPr="00515A0C" w:rsidRDefault="00773D41" w:rsidP="00515A0C">
            <w:pPr>
              <w:rPr>
                <w:rFonts w:cs="Arial"/>
                <w:iCs/>
                <w:color w:val="000000" w:themeColor="text1"/>
                <w:szCs w:val="22"/>
              </w:rPr>
            </w:pPr>
            <w:r w:rsidRPr="00773D41">
              <w:rPr>
                <w:rFonts w:cs="Arial"/>
                <w:iCs/>
                <w:color w:val="000000" w:themeColor="text1"/>
                <w:szCs w:val="22"/>
              </w:rPr>
              <w:t>Visibilidad y Reconocimiento</w:t>
            </w:r>
          </w:p>
        </w:tc>
        <w:tc>
          <w:tcPr>
            <w:tcW w:w="2993" w:type="dxa"/>
          </w:tcPr>
          <w:p w14:paraId="5F1616A5" w14:textId="5528EFB0" w:rsidR="00515A0C" w:rsidRPr="00515A0C" w:rsidRDefault="00773D41" w:rsidP="00FF79A9">
            <w:pPr>
              <w:rPr>
                <w:rFonts w:cs="Arial"/>
                <w:iCs/>
                <w:color w:val="000000" w:themeColor="text1"/>
                <w:szCs w:val="22"/>
              </w:rPr>
            </w:pPr>
            <w:r w:rsidRPr="00773D41">
              <w:rPr>
                <w:rFonts w:cs="Arial"/>
                <w:iCs/>
                <w:color w:val="000000" w:themeColor="text1"/>
                <w:szCs w:val="22"/>
              </w:rPr>
              <w:t>Los participantes en el proyecto recibirán visibilidad y reconocimiento por su contribución a la sostenibilidad ambiental y social.</w:t>
            </w:r>
          </w:p>
        </w:tc>
        <w:tc>
          <w:tcPr>
            <w:tcW w:w="2993" w:type="dxa"/>
          </w:tcPr>
          <w:p w14:paraId="6D6F9DB1" w14:textId="0B3A892A" w:rsidR="00515A0C" w:rsidRPr="00515A0C" w:rsidRDefault="00773D41" w:rsidP="00FF79A9">
            <w:pPr>
              <w:rPr>
                <w:rFonts w:cs="Arial"/>
                <w:iCs/>
                <w:color w:val="000000" w:themeColor="text1"/>
                <w:szCs w:val="22"/>
              </w:rPr>
            </w:pPr>
            <w:r w:rsidRPr="00773D41">
              <w:rPr>
                <w:rFonts w:cs="Arial"/>
                <w:iCs/>
                <w:color w:val="000000" w:themeColor="text1"/>
                <w:szCs w:val="22"/>
              </w:rPr>
              <w:t>Esto les permitirá fortalecer su reputación, generar nuevas oportunidades de negocio y consolidarse como actores clave en el campo de la sostenibilidad.</w:t>
            </w:r>
          </w:p>
        </w:tc>
      </w:tr>
    </w:tbl>
    <w:p w14:paraId="7419BF13" w14:textId="402FFFCD" w:rsidR="007A5C2E" w:rsidRDefault="00295927" w:rsidP="007A5C2E">
      <w:pPr>
        <w:pStyle w:val="Ttulo1"/>
        <w:numPr>
          <w:ilvl w:val="0"/>
          <w:numId w:val="26"/>
        </w:numPr>
      </w:pPr>
      <w:bookmarkStart w:id="10" w:name="_Toc456166943"/>
      <w:r w:rsidRPr="00DE1EE0">
        <w:t>Marco teórico</w:t>
      </w:r>
      <w:bookmarkEnd w:id="10"/>
    </w:p>
    <w:p w14:paraId="5ED58922" w14:textId="13E6263D" w:rsidR="004302EB" w:rsidRDefault="004302EB" w:rsidP="004302EB">
      <w:r>
        <w:t>1. Conceptos básicos del diseño y desarrollo de la plataforma WEB:</w:t>
      </w:r>
    </w:p>
    <w:p w14:paraId="102B0770" w14:textId="77777777" w:rsidR="004302EB" w:rsidRDefault="004302EB" w:rsidP="004302EB">
      <w:pPr>
        <w:ind w:firstLine="708"/>
      </w:pPr>
      <w:r>
        <w:t>- Arquitectura de la información: Es la estructura y organización de la plataforma, que incluye la disposición de páginas, menús, enlaces y categorías para facilitar la navegación del usuario.</w:t>
      </w:r>
    </w:p>
    <w:p w14:paraId="57D2F804" w14:textId="059A571F" w:rsidR="004302EB" w:rsidRDefault="004302EB" w:rsidP="004302EB">
      <w:pPr>
        <w:ind w:firstLine="708"/>
      </w:pPr>
      <w:r>
        <w:t>- Experiencia de usuario: Se refiere a cómo los usuarios interactúan con la plataforma, incluyendo aspectos como la usabilidad, la accesibilidad, el diseño visual y la interacción intuitiva.</w:t>
      </w:r>
    </w:p>
    <w:p w14:paraId="2FC60002" w14:textId="1130E071" w:rsidR="004302EB" w:rsidRDefault="004302EB" w:rsidP="004302EB">
      <w:pPr>
        <w:ind w:firstLine="708"/>
      </w:pPr>
      <w:r>
        <w:t>- Diseño responsivo: Es la capacidad de la plataforma para adaptarse y verse correctamente en diferentes dispositivos y tamaños de pantalla.</w:t>
      </w:r>
    </w:p>
    <w:p w14:paraId="122BC40D" w14:textId="630A2676" w:rsidR="004302EB" w:rsidRDefault="004302EB" w:rsidP="00853A8A">
      <w:pPr>
        <w:ind w:firstLine="708"/>
      </w:pPr>
      <w:r>
        <w:t xml:space="preserve">-  Desarrollo frontend: </w:t>
      </w:r>
      <w:r w:rsidR="00853A8A">
        <w:t>es la</w:t>
      </w:r>
      <w:r>
        <w:t xml:space="preserve"> implementación de la interfaz de usuario de la plataforma utilizando tecnologías como HTML, CSS y JavaScript para crear elementos visuales y funcionales.</w:t>
      </w:r>
    </w:p>
    <w:p w14:paraId="6C5DC539" w14:textId="4443076C" w:rsidR="004302EB" w:rsidRDefault="00853A8A" w:rsidP="00853A8A">
      <w:pPr>
        <w:ind w:firstLine="708"/>
      </w:pPr>
      <w:r>
        <w:lastRenderedPageBreak/>
        <w:t>-</w:t>
      </w:r>
      <w:r w:rsidR="004302EB">
        <w:t xml:space="preserve"> Desarrollo backend: Implica la creación de la lógica y funcionalidad detrás de la plataforma utilizando lenguajes de programación como Python, PHP, Ruby, entre otros, y el manejo de bases de datos para almacenar y gestionar la información.</w:t>
      </w:r>
    </w:p>
    <w:p w14:paraId="6CC98B42" w14:textId="1DC2AA2F" w:rsidR="004302EB" w:rsidRDefault="00853A8A" w:rsidP="00853A8A">
      <w:pPr>
        <w:ind w:firstLine="708"/>
      </w:pPr>
      <w:r>
        <w:t>-</w:t>
      </w:r>
      <w:r w:rsidR="004302EB">
        <w:t xml:space="preserve"> Seguridad: Es fundamental para proteger los datos de los usuarios y garantizar la integridad de la plataforma. Incluye medidas como encriptación, autenticación de usuarios y protección contra ataques informáticos.</w:t>
      </w:r>
    </w:p>
    <w:p w14:paraId="40596D38" w14:textId="18844132" w:rsidR="004302EB" w:rsidRDefault="00853A8A" w:rsidP="00853A8A">
      <w:pPr>
        <w:ind w:firstLine="708"/>
      </w:pPr>
      <w:r>
        <w:t>-</w:t>
      </w:r>
      <w:r w:rsidR="004302EB">
        <w:t xml:space="preserve"> Pruebas y depuración: Se llevan a cabo pruebas exhaustivas para identificar y corregir errores, asegurando que la plataforma funcione de manera adecuada y cumpla con los requisitos establecidos.</w:t>
      </w:r>
    </w:p>
    <w:p w14:paraId="3F571663" w14:textId="77777777" w:rsidR="003E66C8" w:rsidRDefault="003E66C8" w:rsidP="00853A8A">
      <w:pPr>
        <w:ind w:firstLine="708"/>
      </w:pPr>
    </w:p>
    <w:p w14:paraId="77AC33B7" w14:textId="537B2ECB" w:rsidR="003E66C8" w:rsidRDefault="003E66C8" w:rsidP="003E66C8">
      <w:r>
        <w:t xml:space="preserve">2. Plataformas y tecnologías para apoyar la </w:t>
      </w:r>
      <w:r w:rsidR="00773D41">
        <w:t>conexión entre proyectos empresas y personas en el ámbito social y ambiental</w:t>
      </w:r>
      <w:r>
        <w:t>:</w:t>
      </w:r>
    </w:p>
    <w:p w14:paraId="08DB0AEB" w14:textId="5FEF3969" w:rsidR="0010073C" w:rsidRDefault="0010073C" w:rsidP="0010073C">
      <w:pPr>
        <w:ind w:firstLine="708"/>
      </w:pPr>
      <w:r>
        <w:t>- Plataforma de Conexión Ambiental: Conecta empresas, personas y proyectos con necesidades ambientales o sociales para promover colaboraciones y alianzas sostenibles.</w:t>
      </w:r>
    </w:p>
    <w:p w14:paraId="3A93FCA6" w14:textId="3C63E905" w:rsidR="0010073C" w:rsidRDefault="0010073C" w:rsidP="0010073C">
      <w:pPr>
        <w:ind w:firstLine="708"/>
      </w:pPr>
      <w:r>
        <w:t>- Sostenibilidad Comunitaria: Vincula personas, comunidades y organizaciones sin ánimo de lucro que ofrecen soluciones relacionadas con la sostenibilidad, fomentando el desarrollo comunitario.</w:t>
      </w:r>
    </w:p>
    <w:p w14:paraId="53AB761B" w14:textId="2D3DF16F" w:rsidR="0010073C" w:rsidRDefault="0010073C" w:rsidP="0010073C">
      <w:pPr>
        <w:ind w:firstLine="708"/>
      </w:pPr>
      <w:r>
        <w:t>- ConectaRSE: Facilita la conexión entre empresas y proyectos de responsabilidad social con necesidades ambientales o sociales, promoviendo iniciativas sostenibles.</w:t>
      </w:r>
    </w:p>
    <w:p w14:paraId="44B3E116" w14:textId="5A84A1BF" w:rsidR="0010073C" w:rsidRDefault="0010073C" w:rsidP="0010073C">
      <w:pPr>
        <w:ind w:firstLine="708"/>
      </w:pPr>
      <w:r>
        <w:t>- SocioAmbienta: Conecta personas y empresas interesadas en proyectos y actividades ambientales o sociales, impulsando la sostenibilidad y el cuidado del medio ambiente.</w:t>
      </w:r>
    </w:p>
    <w:p w14:paraId="7E96833D" w14:textId="3E7CF30A" w:rsidR="003E66C8" w:rsidRDefault="0010073C" w:rsidP="0010073C">
      <w:pPr>
        <w:ind w:firstLine="708"/>
      </w:pPr>
      <w:r>
        <w:t>- Red de Acción Social: Conecta personas y organizaciones que trabajan en proyectos sociales, promoviendo el desarrollo comunitario y la inclusión social.</w:t>
      </w:r>
    </w:p>
    <w:p w14:paraId="3FF1314E" w14:textId="77777777" w:rsidR="0010073C" w:rsidRDefault="0010073C" w:rsidP="0010073C">
      <w:pPr>
        <w:ind w:firstLine="708"/>
      </w:pPr>
    </w:p>
    <w:p w14:paraId="7D7B386B" w14:textId="4268B2E1" w:rsidR="003E66C8" w:rsidRDefault="003E66C8" w:rsidP="003E66C8">
      <w:r>
        <w:t>3. Beneficios de la implementación de plataforma tecnológica en la solución del problema:</w:t>
      </w:r>
    </w:p>
    <w:p w14:paraId="7AC2FAF2" w14:textId="777A4DC1" w:rsidR="003E66C8" w:rsidRDefault="003E66C8" w:rsidP="0010073C">
      <w:pPr>
        <w:ind w:firstLine="708"/>
      </w:pPr>
      <w:r>
        <w:t>- Eficiencia y agilidad: La plataforma web permite agilizar y simplificar el proceso, evitando trámites engorrosos y reduciendo el tiempo necesario para encontrar financiación y establecer acuerdos.</w:t>
      </w:r>
    </w:p>
    <w:p w14:paraId="28BA0302" w14:textId="2A05D26F" w:rsidR="003E66C8" w:rsidRDefault="003E66C8" w:rsidP="0010073C">
      <w:pPr>
        <w:ind w:firstLine="708"/>
      </w:pPr>
      <w:r>
        <w:t>- Mayor alcance y visibilidad: A través de la plataforma, se puede llegar a un mayor</w:t>
      </w:r>
      <w:r w:rsidR="0010073C">
        <w:t xml:space="preserve"> número de personas y empresas </w:t>
      </w:r>
      <w:r>
        <w:t xml:space="preserve">interesadas en </w:t>
      </w:r>
      <w:r w:rsidR="0010073C">
        <w:t>el impacto social y ambiental</w:t>
      </w:r>
      <w:r>
        <w:t>, ampliando las oportunidades de colaboración y aumentando la diversidad de proyectos.</w:t>
      </w:r>
    </w:p>
    <w:p w14:paraId="6AF3B653" w14:textId="4DE409E5" w:rsidR="003E66C8" w:rsidRDefault="003E66C8" w:rsidP="0010073C">
      <w:pPr>
        <w:ind w:firstLine="708"/>
      </w:pPr>
      <w:r>
        <w:t>- Transparencia y trazabilidad: La plataforma proporciona un marco transparente y seguro para el intercambio de información y la gestión de proyectos. Permite realizar un seguimiento detallado de las actividades, los recursos invertidos y los resultados obtenidos.</w:t>
      </w:r>
    </w:p>
    <w:p w14:paraId="22A6769B" w14:textId="26354B47" w:rsidR="003E66C8" w:rsidRDefault="003E66C8" w:rsidP="003E66C8">
      <w:pPr>
        <w:ind w:firstLine="708"/>
      </w:pPr>
      <w:r>
        <w:lastRenderedPageBreak/>
        <w:t xml:space="preserve">- Acceso a recursos y conocimientos: La conexión en línea entre </w:t>
      </w:r>
      <w:r w:rsidR="0010073C">
        <w:t>los diferentes actores,</w:t>
      </w:r>
      <w:r>
        <w:t xml:space="preserve"> facilita el acceso a recursos financieros, técnicos y científicos necesarios para llevar a cabo proyectos exitosos. Además, promueve el intercambio de conocimientos y buenas práctica</w:t>
      </w:r>
      <w:r w:rsidR="0010073C">
        <w:t>s</w:t>
      </w:r>
      <w:r>
        <w:t>.</w:t>
      </w:r>
    </w:p>
    <w:p w14:paraId="6720EACD" w14:textId="77777777" w:rsidR="003E66C8" w:rsidRDefault="003E66C8" w:rsidP="003E66C8"/>
    <w:p w14:paraId="74DCBA26" w14:textId="1FA07E74" w:rsidR="003E66C8" w:rsidRDefault="003E66C8" w:rsidP="003E66C8">
      <w:pPr>
        <w:ind w:firstLine="708"/>
      </w:pPr>
      <w:r>
        <w:t>- Escalabilidad y replicabilidad: La plataforma puede ser escalable y replicable en diferentes regiones, permitiendo la expansión de la colaboración en proyectos a nivel nacional e incluso internacional.</w:t>
      </w:r>
    </w:p>
    <w:p w14:paraId="313B8522" w14:textId="77777777" w:rsidR="00214FFD" w:rsidRDefault="00214FFD" w:rsidP="003E66C8">
      <w:pPr>
        <w:ind w:firstLine="708"/>
      </w:pPr>
    </w:p>
    <w:p w14:paraId="29286FC4" w14:textId="6DD92D81" w:rsidR="00214FFD" w:rsidRDefault="00214FFD" w:rsidP="00214FFD">
      <w:r>
        <w:t>4. Marco legal y normativo relacionado con un sitio WEB:</w:t>
      </w:r>
    </w:p>
    <w:p w14:paraId="370F3061" w14:textId="35933D1D" w:rsidR="00214FFD" w:rsidRDefault="00214FFD" w:rsidP="00214FFD">
      <w:pPr>
        <w:ind w:firstLine="708"/>
      </w:pPr>
      <w:r>
        <w:t>- Ley Estatutaria de Protección de Datos Personales (Ley 1581 de 2012): Esta ley establece los principios, derechos y obligaciones para el tratamiento de datos personales en Colombia. Un sitio web debe cumplir con los requisitos de esta ley, obteniendo el consentimiento informado de los usuarios para la recolección y uso de sus datos personales, y garantizando su protección y confidencialidad.</w:t>
      </w:r>
    </w:p>
    <w:p w14:paraId="452002CD" w14:textId="05244EA0" w:rsidR="00214FFD" w:rsidRDefault="00214FFD" w:rsidP="00214FFD">
      <w:pPr>
        <w:ind w:firstLine="708"/>
      </w:pPr>
      <w:r>
        <w:t>- Ley de Comercio Electrónico (Ley 527 de 1999): Esta ley regula las transacciones electrónicas y comercio electrónico en Colombia. Un sitio web que realice ventas en línea debe cumplir con las disposiciones de esta ley, brindando información clara y precisa sobre los productos o servicios ofrecidos, condiciones de venta, políticas de devoluciones y protección al consumidor.</w:t>
      </w:r>
    </w:p>
    <w:p w14:paraId="5745A9F5" w14:textId="2B47F1F6" w:rsidR="00214FFD" w:rsidRDefault="00214FFD" w:rsidP="00214FFD">
      <w:pPr>
        <w:ind w:firstLine="708"/>
      </w:pPr>
      <w:r>
        <w:t>- Ley de Protección al Consumidor (Ley 1480 de 2011): Esta ley busca proteger los derechos de los consumidores en Colombia. Un sitio web debe cumplir con las disposiciones de esta ley, asegurando información veraz y suficiente sobre los productos o servicios, y garantizando la transparencia en las prácticas comerciales.</w:t>
      </w:r>
    </w:p>
    <w:p w14:paraId="26960308" w14:textId="15D86FDB" w:rsidR="00214FFD" w:rsidRDefault="00214FFD" w:rsidP="00214FFD">
      <w:pPr>
        <w:ind w:firstLine="708"/>
      </w:pPr>
      <w:r>
        <w:t>- Ley de Derechos de Autor (Ley 23 de 1982): Esta ley protege los derechos de autor en Colombia. Un sitio web debe respetar los derechos de autor y las licencias de contenido utilizado, evitando la reproducción o distribución no autorizada de obras protegidas.</w:t>
      </w:r>
    </w:p>
    <w:p w14:paraId="4CA3D839" w14:textId="2E4C7743" w:rsidR="00214FFD" w:rsidRDefault="00214FFD" w:rsidP="00214FFD">
      <w:pPr>
        <w:ind w:firstLine="708"/>
      </w:pPr>
      <w:r>
        <w:t>- Resolución 1797 de 2020: Esta resolución establece las obligaciones para el uso de cookies y tecnologías similares en Colombia. Un sitio web debe cumplir con las disposiciones de esta resolución, informando y obteniendo el consentimiento de los usuarios para el uso de cookies y proporcionando opciones de configuración.</w:t>
      </w:r>
    </w:p>
    <w:p w14:paraId="15275BBF" w14:textId="77777777" w:rsidR="00214FFD" w:rsidRDefault="00214FFD" w:rsidP="007A5C2E"/>
    <w:p w14:paraId="3F56C161" w14:textId="1EA0B86A" w:rsidR="00853A8A" w:rsidRDefault="00C44CD1" w:rsidP="00853A8A">
      <w:r>
        <w:t>5</w:t>
      </w:r>
      <w:r w:rsidR="007A5C2E">
        <w:t xml:space="preserve">. Beneficios y desafíos de la conexión entre </w:t>
      </w:r>
      <w:r>
        <w:t>proyectos</w:t>
      </w:r>
      <w:r w:rsidR="007A5C2E">
        <w:t xml:space="preserve"> y empresas</w:t>
      </w:r>
      <w:r>
        <w:t xml:space="preserve"> o personas:</w:t>
      </w:r>
    </w:p>
    <w:p w14:paraId="03B363CF" w14:textId="59BC78DF" w:rsidR="00853A8A" w:rsidRDefault="00853A8A" w:rsidP="00853A8A">
      <w:r>
        <w:t>Los beneficios más destacables son:</w:t>
      </w:r>
    </w:p>
    <w:p w14:paraId="491BEA49" w14:textId="7991AFCA" w:rsidR="00853A8A" w:rsidRDefault="00853A8A" w:rsidP="00853A8A">
      <w:pPr>
        <w:ind w:firstLine="708"/>
      </w:pPr>
      <w:r>
        <w:t>- Mayor alcance y eficacia: La colaboración permite abordar</w:t>
      </w:r>
      <w:r w:rsidR="0010073C">
        <w:t xml:space="preserve"> proyectos</w:t>
      </w:r>
      <w:r>
        <w:t xml:space="preserve"> a mayor escala y lograr resultados más efectivos en la restauración de los </w:t>
      </w:r>
      <w:r w:rsidR="0010073C">
        <w:t>social y ambiental</w:t>
      </w:r>
      <w:r>
        <w:t>.</w:t>
      </w:r>
    </w:p>
    <w:p w14:paraId="13ACB3FE" w14:textId="0D6682C4" w:rsidR="00853A8A" w:rsidRDefault="00853A8A" w:rsidP="00853A8A">
      <w:pPr>
        <w:ind w:firstLine="708"/>
      </w:pPr>
      <w:r>
        <w:lastRenderedPageBreak/>
        <w:t>- Recursos financieros y técnicos: Las empresas</w:t>
      </w:r>
      <w:r w:rsidR="0010073C">
        <w:t xml:space="preserve"> o personas</w:t>
      </w:r>
      <w:r>
        <w:t xml:space="preserve"> financiadoras aportan los recursos necesarios para llevar a cabo los proyectos, mientras que los propietarios de </w:t>
      </w:r>
      <w:r w:rsidR="0010073C">
        <w:t>los proyectos</w:t>
      </w:r>
      <w:r>
        <w:t xml:space="preserve"> brindan el acceso a las áreas </w:t>
      </w:r>
      <w:r w:rsidR="0010073C">
        <w:t>requeridas para su desarrollo e implementación</w:t>
      </w:r>
      <w:r>
        <w:t>.</w:t>
      </w:r>
    </w:p>
    <w:p w14:paraId="07A79E44" w14:textId="5F370450" w:rsidR="00853A8A" w:rsidRDefault="00853A8A" w:rsidP="00853A8A">
      <w:pPr>
        <w:ind w:firstLine="708"/>
      </w:pPr>
      <w:r>
        <w:t>- Intercambio de conocimientos: La colaboración entre ambas partes permite compartir experiencias y conocimientos especializados, lo que contribuye a la implementación exitosa de los proyectos y al desarrollo de mejores prácticas.</w:t>
      </w:r>
    </w:p>
    <w:p w14:paraId="7EF5FBED" w14:textId="2013E60F" w:rsidR="00853A8A" w:rsidRDefault="00853A8A" w:rsidP="00853A8A">
      <w:pPr>
        <w:ind w:firstLine="708"/>
      </w:pPr>
      <w:r>
        <w:t>- Compromiso a largo plazo: Establecer alianzas promueve una visión a largo plazo en la conservación y restauración</w:t>
      </w:r>
      <w:r w:rsidR="00C44CD1">
        <w:t xml:space="preserve"> social y ambiental</w:t>
      </w:r>
      <w:r>
        <w:t xml:space="preserve">, generando un compromiso sostenible en </w:t>
      </w:r>
      <w:r w:rsidR="00C44CD1">
        <w:t>el área de afectación</w:t>
      </w:r>
      <w:r>
        <w:t>.</w:t>
      </w:r>
    </w:p>
    <w:p w14:paraId="3FCC8B2F" w14:textId="039D1DDD" w:rsidR="00853A8A" w:rsidRDefault="00853A8A" w:rsidP="00853A8A">
      <w:r>
        <w:t>Sin embargo, también existen desafíos y obstáculos tales como:</w:t>
      </w:r>
    </w:p>
    <w:p w14:paraId="324952E6" w14:textId="38335B0B" w:rsidR="00853A8A" w:rsidRDefault="00853A8A" w:rsidP="00853A8A">
      <w:pPr>
        <w:ind w:firstLine="708"/>
      </w:pPr>
      <w:r>
        <w:t>- Diferentes objetivos y expectativas: Las partes pueden tener diferentes prioridades y objetivos, lo que puede dificultar la alineación de intereses y la toma de decisiones conjuntas.</w:t>
      </w:r>
    </w:p>
    <w:p w14:paraId="4C0EE7A1" w14:textId="3DCA1218" w:rsidR="00853A8A" w:rsidRDefault="00853A8A" w:rsidP="00853A8A">
      <w:pPr>
        <w:ind w:firstLine="708"/>
      </w:pPr>
      <w:r>
        <w:t>- Coordinación y comunicación: La gestión efectiva de proyectos requiere una comunicación clara y una coordinación adecuada entre las partes involucradas, lo cual puede ser un desafío en proyectos de gran envergadura.</w:t>
      </w:r>
    </w:p>
    <w:p w14:paraId="33D85BB6" w14:textId="366D8D84" w:rsidR="00853A8A" w:rsidRDefault="00853A8A" w:rsidP="00853A8A">
      <w:pPr>
        <w:ind w:firstLine="708"/>
      </w:pPr>
      <w:r>
        <w:t>- Sostenibilidad financiera: Mantener la financiación a largo plazo puede ser un desafío, ya que los proyectos suelen requerir inversiones a largo plazo para garantizar su éxito y sostenibilidad.</w:t>
      </w:r>
    </w:p>
    <w:p w14:paraId="20742EF4" w14:textId="3E841D93" w:rsidR="003E66C8" w:rsidRDefault="00853A8A" w:rsidP="00C44CD1">
      <w:pPr>
        <w:ind w:firstLine="708"/>
      </w:pPr>
      <w:r>
        <w:t xml:space="preserve">- Cumplimiento normativo y legal: Los proyectos </w:t>
      </w:r>
      <w:r w:rsidR="00C44CD1">
        <w:t>normalmente</w:t>
      </w:r>
      <w:r>
        <w:t xml:space="preserve"> deben cumplir con regulaciones y permisos, lo que puede requerir un conocimiento especializado y un cumplimiento riguroso de las normativas.</w:t>
      </w:r>
    </w:p>
    <w:p w14:paraId="243A0728" w14:textId="77777777" w:rsidR="003E66C8" w:rsidRDefault="003E66C8" w:rsidP="003E66C8"/>
    <w:p w14:paraId="38496114" w14:textId="0E4F43D4" w:rsidR="001E62C9" w:rsidRDefault="00F36D33" w:rsidP="008B3E90">
      <w:pPr>
        <w:pStyle w:val="Ttulo1"/>
        <w:numPr>
          <w:ilvl w:val="0"/>
          <w:numId w:val="26"/>
        </w:numPr>
      </w:pPr>
      <w:bookmarkStart w:id="11" w:name="_Toc456166944"/>
      <w:bookmarkStart w:id="12" w:name="_Hlk137557279"/>
      <w:r>
        <w:t>Enfoque y metodología</w:t>
      </w:r>
      <w:bookmarkEnd w:id="11"/>
    </w:p>
    <w:p w14:paraId="7B047991" w14:textId="77777777" w:rsidR="00A42D94" w:rsidRDefault="00A42D94" w:rsidP="00A42D94">
      <w:r>
        <w:t>Recolección de información:</w:t>
      </w:r>
    </w:p>
    <w:p w14:paraId="75B89B32" w14:textId="1F047F64" w:rsidR="00A42D94" w:rsidRDefault="00A42D94" w:rsidP="00A42D94">
      <w:r>
        <w:t xml:space="preserve">- </w:t>
      </w:r>
      <w:r w:rsidR="00023ED1">
        <w:t>Dada la naturaleza del proyecto de desarrollo, los datos necesarios son cualitativos</w:t>
      </w:r>
      <w:r w:rsidR="00C44CD1">
        <w:t>.</w:t>
      </w:r>
    </w:p>
    <w:p w14:paraId="4EA644CB" w14:textId="40C863C8" w:rsidR="00A42D94" w:rsidRDefault="00A42D94" w:rsidP="00A42D94">
      <w:r>
        <w:t>- Para la recolección, se realizarán entrevistas</w:t>
      </w:r>
      <w:r w:rsidR="00C44CD1">
        <w:t xml:space="preserve"> con personas y</w:t>
      </w:r>
      <w:r>
        <w:t xml:space="preserve"> empresas financiadoras, con el fin de obtener su perspectiva sobre las necesidades, expectativas y desafíos relacionados con la conexión en proyectos.</w:t>
      </w:r>
    </w:p>
    <w:p w14:paraId="6D400C2E" w14:textId="77777777" w:rsidR="00023ED1" w:rsidRDefault="00023ED1" w:rsidP="00A42D94"/>
    <w:p w14:paraId="5BA9F4A3" w14:textId="77777777" w:rsidR="00A42D94" w:rsidRDefault="00A42D94" w:rsidP="00A42D94">
      <w:r>
        <w:t>Procedimiento:</w:t>
      </w:r>
    </w:p>
    <w:p w14:paraId="221B09B4" w14:textId="14597251" w:rsidR="00A42D94" w:rsidRDefault="00A42D94" w:rsidP="00A42D94">
      <w:r>
        <w:t xml:space="preserve">1. Análisis de requisitos: Se realizará un estudio detallado de los requisitos y necesidades de los propietarios de </w:t>
      </w:r>
      <w:r w:rsidR="00C44CD1">
        <w:t>proyectos</w:t>
      </w:r>
      <w:r>
        <w:t xml:space="preserve"> y las empresas</w:t>
      </w:r>
      <w:r w:rsidR="00C44CD1">
        <w:t xml:space="preserve"> o empresas</w:t>
      </w:r>
      <w:r>
        <w:t xml:space="preserve"> financiadoras para establecer los criterios de conexión en la plataforma web.</w:t>
      </w:r>
    </w:p>
    <w:p w14:paraId="024FF4DE" w14:textId="77777777" w:rsidR="00A42D94" w:rsidRDefault="00A42D94" w:rsidP="00A42D94">
      <w:r>
        <w:lastRenderedPageBreak/>
        <w:t>2. Diseño y desarrollo de la plataforma web: Se desarrollará el backend y frontend de la plataforma utilizando el framework Django, siguiendo las mejores prácticas de desarrollo web.</w:t>
      </w:r>
    </w:p>
    <w:p w14:paraId="50719E26" w14:textId="77777777" w:rsidR="00A42D94" w:rsidRDefault="00A42D94" w:rsidP="00A42D94">
      <w:r>
        <w:t>3. Pruebas y corrección de errores: Se realizarán pruebas exhaustivas de la plataforma para identificar y corregir cualquier fallo o error que pueda afectar su funcionamiento adecuado.</w:t>
      </w:r>
    </w:p>
    <w:p w14:paraId="31CCE5CF" w14:textId="77777777" w:rsidR="00A42D94" w:rsidRDefault="00A42D94" w:rsidP="00A42D94">
      <w:r>
        <w:t>4. Implementación y despliegue: Se implementará la plataforma en un entorno de producción, asegurando su disponibilidad y accesibilidad para los usuarios.</w:t>
      </w:r>
    </w:p>
    <w:p w14:paraId="1C99040D" w14:textId="4D65780D" w:rsidR="00A42D94" w:rsidRDefault="00A42D94" w:rsidP="00A42D94">
      <w:r>
        <w:t xml:space="preserve">5. Capacitación y soporte: Se brindará capacitación y soporte técnico a </w:t>
      </w:r>
      <w:r w:rsidR="00C44CD1">
        <w:t>usuarios</w:t>
      </w:r>
      <w:r>
        <w:t xml:space="preserve"> para asegurar una correcta utilización de la plataforma.</w:t>
      </w:r>
    </w:p>
    <w:p w14:paraId="353D35FF" w14:textId="77777777" w:rsidR="00A42D94" w:rsidRDefault="00A42D94" w:rsidP="00A42D94"/>
    <w:p w14:paraId="084D5839" w14:textId="77777777" w:rsidR="00A42D94" w:rsidRDefault="00A42D94" w:rsidP="00A42D94">
      <w:r>
        <w:t>Análisis de datos:</w:t>
      </w:r>
    </w:p>
    <w:p w14:paraId="6FB9553B" w14:textId="60800979" w:rsidR="00A42D94" w:rsidRDefault="00A42D94" w:rsidP="00A42D94">
      <w:r>
        <w:t>- Para el análisis cualitativo de la información recolectada en las entrevistas, se utilizará el enfoque de análisis temático para identificar patrones, tendencias y principales temas emergentes</w:t>
      </w:r>
      <w:r w:rsidR="00023ED1">
        <w:t xml:space="preserve">. </w:t>
      </w:r>
    </w:p>
    <w:p w14:paraId="2AE9F04B" w14:textId="3E12FA9C" w:rsidR="007724B1" w:rsidRDefault="007724B1" w:rsidP="008B3E90">
      <w:pPr>
        <w:pStyle w:val="Ttulo1"/>
        <w:numPr>
          <w:ilvl w:val="0"/>
          <w:numId w:val="26"/>
        </w:numPr>
      </w:pPr>
      <w:bookmarkStart w:id="13" w:name="_Toc456166945"/>
      <w:bookmarkEnd w:id="12"/>
      <w:r>
        <w:lastRenderedPageBreak/>
        <w:t>Plan operativo</w:t>
      </w:r>
      <w:bookmarkEnd w:id="13"/>
    </w:p>
    <w:p w14:paraId="6BB43327" w14:textId="0E4A3DB4" w:rsidR="001E62C9" w:rsidRDefault="005A45F6" w:rsidP="008B3E90">
      <w:pPr>
        <w:pStyle w:val="Ttulo2"/>
        <w:numPr>
          <w:ilvl w:val="1"/>
          <w:numId w:val="26"/>
        </w:numPr>
        <w:rPr>
          <w:color w:val="0000FF"/>
        </w:rPr>
      </w:pPr>
      <w:bookmarkStart w:id="14" w:name="_Toc456166946"/>
      <w:r w:rsidRPr="005648DA">
        <w:t>Cronograma</w:t>
      </w:r>
      <w:r>
        <w:t xml:space="preserve"> </w:t>
      </w:r>
      <w:bookmarkEnd w:id="14"/>
    </w:p>
    <w:p w14:paraId="730C9153" w14:textId="3EE6DD89" w:rsidR="00C42FC2" w:rsidRPr="00C42FC2" w:rsidRDefault="00C44CD1" w:rsidP="00C42FC2">
      <w:pPr>
        <w:rPr>
          <w:lang w:eastAsia="es-ES"/>
        </w:rPr>
      </w:pPr>
      <w:r>
        <w:rPr>
          <w:noProof/>
        </w:rPr>
        <w:drawing>
          <wp:inline distT="0" distB="0" distL="0" distR="0" wp14:anchorId="39CDB0D4" wp14:editId="2305899D">
            <wp:extent cx="5610225" cy="6715125"/>
            <wp:effectExtent l="0" t="0" r="9525" b="9525"/>
            <wp:docPr id="13776279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2792A" w14:textId="3DD5EFBC" w:rsidR="001E62C9" w:rsidRDefault="005A45F6" w:rsidP="008B3E90">
      <w:pPr>
        <w:pStyle w:val="Ttulo2"/>
        <w:numPr>
          <w:ilvl w:val="1"/>
          <w:numId w:val="26"/>
        </w:numPr>
        <w:rPr>
          <w:color w:val="0000FF"/>
        </w:rPr>
      </w:pPr>
      <w:bookmarkStart w:id="15" w:name="_Toc456166947"/>
      <w:r w:rsidRPr="00CF6470">
        <w:rPr>
          <w:color w:val="000000" w:themeColor="text1"/>
        </w:rPr>
        <w:lastRenderedPageBreak/>
        <w:t>P</w:t>
      </w:r>
      <w:r>
        <w:t xml:space="preserve">resupuesto </w:t>
      </w:r>
      <w:bookmarkEnd w:id="15"/>
    </w:p>
    <w:p w14:paraId="6AB27B6E" w14:textId="77777777" w:rsidR="00CF6470" w:rsidRPr="00CF6470" w:rsidRDefault="00CF6470" w:rsidP="00CF6470">
      <w:pPr>
        <w:ind w:left="360"/>
        <w:rPr>
          <w:bCs/>
          <w:color w:val="000000" w:themeColor="text1"/>
          <w:szCs w:val="22"/>
          <w:lang w:eastAsia="es-ES"/>
        </w:rPr>
      </w:pPr>
    </w:p>
    <w:p w14:paraId="5C3625D8" w14:textId="77777777" w:rsidR="00CF6470" w:rsidRPr="00CF6470" w:rsidRDefault="00CF6470" w:rsidP="00CF6470">
      <w:pPr>
        <w:ind w:left="360"/>
        <w:rPr>
          <w:bCs/>
          <w:color w:val="000000" w:themeColor="text1"/>
          <w:szCs w:val="22"/>
          <w:lang w:eastAsia="es-ES"/>
        </w:rPr>
      </w:pPr>
      <w:r w:rsidRPr="00CF6470">
        <w:rPr>
          <w:bCs/>
          <w:color w:val="000000" w:themeColor="text1"/>
          <w:szCs w:val="22"/>
          <w:lang w:eastAsia="es-ES"/>
        </w:rPr>
        <w:t>Recursos Físicos:</w:t>
      </w:r>
    </w:p>
    <w:p w14:paraId="2456A51D" w14:textId="0E9C1487" w:rsidR="00CF6470" w:rsidRPr="00CF6470" w:rsidRDefault="00CF6470" w:rsidP="00CF6470">
      <w:pPr>
        <w:ind w:left="360"/>
        <w:rPr>
          <w:bCs/>
          <w:color w:val="000000" w:themeColor="text1"/>
          <w:szCs w:val="22"/>
          <w:lang w:eastAsia="es-ES"/>
        </w:rPr>
      </w:pPr>
      <w:r w:rsidRPr="00CF6470">
        <w:rPr>
          <w:bCs/>
          <w:color w:val="000000" w:themeColor="text1"/>
          <w:szCs w:val="22"/>
          <w:lang w:eastAsia="es-ES"/>
        </w:rPr>
        <w:t xml:space="preserve">- Equipo de cómputo: </w:t>
      </w:r>
      <w:r>
        <w:rPr>
          <w:bCs/>
          <w:color w:val="000000" w:themeColor="text1"/>
          <w:szCs w:val="22"/>
          <w:lang w:eastAsia="es-ES"/>
        </w:rPr>
        <w:t>1</w:t>
      </w:r>
      <w:r w:rsidRPr="00CF6470">
        <w:rPr>
          <w:bCs/>
          <w:color w:val="000000" w:themeColor="text1"/>
          <w:szCs w:val="22"/>
          <w:lang w:eastAsia="es-ES"/>
        </w:rPr>
        <w:t xml:space="preserve"> computador para el desarrollo.</w:t>
      </w:r>
    </w:p>
    <w:p w14:paraId="2B09149D" w14:textId="60C8D847" w:rsidR="00CF6470" w:rsidRPr="00CF6470" w:rsidRDefault="00CF6470" w:rsidP="00CF6470">
      <w:pPr>
        <w:ind w:left="360"/>
        <w:rPr>
          <w:bCs/>
          <w:color w:val="000000" w:themeColor="text1"/>
          <w:szCs w:val="22"/>
          <w:lang w:eastAsia="es-ES"/>
        </w:rPr>
      </w:pPr>
      <w:r w:rsidRPr="00CF6470">
        <w:rPr>
          <w:bCs/>
          <w:color w:val="000000" w:themeColor="text1"/>
          <w:szCs w:val="22"/>
          <w:lang w:eastAsia="es-ES"/>
        </w:rPr>
        <w:t>- Software: Licencia de desarrollo web</w:t>
      </w:r>
      <w:r>
        <w:rPr>
          <w:bCs/>
          <w:color w:val="000000" w:themeColor="text1"/>
          <w:szCs w:val="22"/>
          <w:lang w:eastAsia="es-ES"/>
        </w:rPr>
        <w:t>,</w:t>
      </w:r>
      <w:r w:rsidRPr="00CF6470">
        <w:rPr>
          <w:bCs/>
          <w:color w:val="000000" w:themeColor="text1"/>
          <w:szCs w:val="22"/>
          <w:lang w:eastAsia="es-ES"/>
        </w:rPr>
        <w:t xml:space="preserve"> herramientas de programación</w:t>
      </w:r>
      <w:r>
        <w:rPr>
          <w:bCs/>
          <w:color w:val="000000" w:themeColor="text1"/>
          <w:szCs w:val="22"/>
          <w:lang w:eastAsia="es-ES"/>
        </w:rPr>
        <w:t>, asesorías y capacitaciones</w:t>
      </w:r>
      <w:r w:rsidRPr="00CF6470">
        <w:rPr>
          <w:bCs/>
          <w:color w:val="000000" w:themeColor="text1"/>
          <w:szCs w:val="22"/>
          <w:lang w:eastAsia="es-ES"/>
        </w:rPr>
        <w:t>.</w:t>
      </w:r>
    </w:p>
    <w:p w14:paraId="1668A507" w14:textId="77777777" w:rsidR="00CF6470" w:rsidRPr="00CF6470" w:rsidRDefault="00CF6470" w:rsidP="00CF6470">
      <w:pPr>
        <w:ind w:left="360"/>
        <w:rPr>
          <w:bCs/>
          <w:color w:val="000000" w:themeColor="text1"/>
          <w:szCs w:val="22"/>
          <w:lang w:eastAsia="es-ES"/>
        </w:rPr>
      </w:pPr>
      <w:r w:rsidRPr="00CF6470">
        <w:rPr>
          <w:bCs/>
          <w:color w:val="000000" w:themeColor="text1"/>
          <w:szCs w:val="22"/>
          <w:lang w:eastAsia="es-ES"/>
        </w:rPr>
        <w:t>- Insumos: Papelería, impresiones y fotocopias para documentación del proyecto.</w:t>
      </w:r>
    </w:p>
    <w:p w14:paraId="478FB6CA" w14:textId="77777777" w:rsidR="00CF6470" w:rsidRPr="00CF6470" w:rsidRDefault="00CF6470" w:rsidP="00CF6470">
      <w:pPr>
        <w:ind w:left="360"/>
        <w:rPr>
          <w:bCs/>
          <w:color w:val="000000" w:themeColor="text1"/>
          <w:szCs w:val="22"/>
          <w:lang w:eastAsia="es-ES"/>
        </w:rPr>
      </w:pPr>
      <w:r w:rsidRPr="00CF6470">
        <w:rPr>
          <w:bCs/>
          <w:color w:val="000000" w:themeColor="text1"/>
          <w:szCs w:val="22"/>
          <w:lang w:eastAsia="es-ES"/>
        </w:rPr>
        <w:t>- Servicios de laboratorio: No aplicable para este proyecto.</w:t>
      </w:r>
    </w:p>
    <w:p w14:paraId="6F643487" w14:textId="77777777" w:rsidR="00CF6470" w:rsidRPr="00CF6470" w:rsidRDefault="00CF6470" w:rsidP="00CF6470">
      <w:pPr>
        <w:ind w:left="360"/>
        <w:rPr>
          <w:bCs/>
          <w:color w:val="000000" w:themeColor="text1"/>
          <w:szCs w:val="22"/>
          <w:lang w:eastAsia="es-ES"/>
        </w:rPr>
      </w:pPr>
    </w:p>
    <w:p w14:paraId="72401461" w14:textId="77777777" w:rsidR="00CF6470" w:rsidRPr="00CF6470" w:rsidRDefault="00CF6470" w:rsidP="00CF6470">
      <w:pPr>
        <w:ind w:left="360"/>
        <w:rPr>
          <w:bCs/>
          <w:color w:val="000000" w:themeColor="text1"/>
          <w:szCs w:val="22"/>
          <w:lang w:eastAsia="es-ES"/>
        </w:rPr>
      </w:pPr>
      <w:r w:rsidRPr="00CF6470">
        <w:rPr>
          <w:bCs/>
          <w:color w:val="000000" w:themeColor="text1"/>
          <w:szCs w:val="22"/>
          <w:lang w:eastAsia="es-ES"/>
        </w:rPr>
        <w:t>Costos Estimados:</w:t>
      </w:r>
    </w:p>
    <w:p w14:paraId="76635E01" w14:textId="2A105DE5" w:rsidR="00CF6470" w:rsidRPr="00CF6470" w:rsidRDefault="00CF6470" w:rsidP="00CF6470">
      <w:pPr>
        <w:ind w:left="360"/>
        <w:rPr>
          <w:bCs/>
          <w:color w:val="000000" w:themeColor="text1"/>
          <w:szCs w:val="22"/>
          <w:lang w:eastAsia="es-ES"/>
        </w:rPr>
      </w:pPr>
      <w:r w:rsidRPr="00CF6470">
        <w:rPr>
          <w:bCs/>
          <w:color w:val="000000" w:themeColor="text1"/>
          <w:szCs w:val="22"/>
          <w:lang w:eastAsia="es-ES"/>
        </w:rPr>
        <w:t>- Equipo</w:t>
      </w:r>
      <w:r>
        <w:rPr>
          <w:bCs/>
          <w:color w:val="000000" w:themeColor="text1"/>
          <w:szCs w:val="22"/>
          <w:lang w:eastAsia="es-ES"/>
        </w:rPr>
        <w:t xml:space="preserve"> </w:t>
      </w:r>
      <w:r w:rsidRPr="00CF6470">
        <w:rPr>
          <w:bCs/>
          <w:color w:val="000000" w:themeColor="text1"/>
          <w:szCs w:val="22"/>
          <w:lang w:eastAsia="es-ES"/>
        </w:rPr>
        <w:t xml:space="preserve">de cómputo: </w:t>
      </w:r>
      <w:r>
        <w:rPr>
          <w:bCs/>
          <w:color w:val="000000" w:themeColor="text1"/>
          <w:szCs w:val="22"/>
          <w:lang w:eastAsia="es-ES"/>
        </w:rPr>
        <w:t>4’000.000 COP</w:t>
      </w:r>
      <w:r w:rsidRPr="00CF6470">
        <w:rPr>
          <w:bCs/>
          <w:color w:val="000000" w:themeColor="text1"/>
          <w:szCs w:val="22"/>
          <w:lang w:eastAsia="es-ES"/>
        </w:rPr>
        <w:t>.</w:t>
      </w:r>
    </w:p>
    <w:p w14:paraId="5D1A5614" w14:textId="5CAC1650" w:rsidR="00CF6470" w:rsidRPr="00CF6470" w:rsidRDefault="00CF6470" w:rsidP="00CF6470">
      <w:pPr>
        <w:ind w:left="360"/>
        <w:rPr>
          <w:bCs/>
          <w:color w:val="000000" w:themeColor="text1"/>
          <w:szCs w:val="22"/>
          <w:lang w:val="en-US" w:eastAsia="es-ES"/>
        </w:rPr>
      </w:pPr>
      <w:r w:rsidRPr="00CF6470">
        <w:rPr>
          <w:bCs/>
          <w:color w:val="000000" w:themeColor="text1"/>
          <w:szCs w:val="22"/>
          <w:lang w:val="en-US" w:eastAsia="es-ES"/>
        </w:rPr>
        <w:t>- Software: 1’000.000 COP.</w:t>
      </w:r>
    </w:p>
    <w:p w14:paraId="56653812" w14:textId="47E62DD7" w:rsidR="00CF6470" w:rsidRPr="00CF6470" w:rsidRDefault="00CF6470" w:rsidP="00CF6470">
      <w:pPr>
        <w:ind w:left="360"/>
        <w:rPr>
          <w:bCs/>
          <w:color w:val="000000" w:themeColor="text1"/>
          <w:szCs w:val="22"/>
          <w:lang w:val="en-US" w:eastAsia="es-ES"/>
        </w:rPr>
      </w:pPr>
      <w:r w:rsidRPr="00CF6470">
        <w:rPr>
          <w:bCs/>
          <w:color w:val="000000" w:themeColor="text1"/>
          <w:szCs w:val="22"/>
          <w:lang w:val="en-US" w:eastAsia="es-ES"/>
        </w:rPr>
        <w:t xml:space="preserve">- Insumos: 200.000 </w:t>
      </w:r>
      <w:r>
        <w:rPr>
          <w:bCs/>
          <w:color w:val="000000" w:themeColor="text1"/>
          <w:szCs w:val="22"/>
          <w:lang w:val="en-US" w:eastAsia="es-ES"/>
        </w:rPr>
        <w:t>COP</w:t>
      </w:r>
      <w:r w:rsidRPr="00CF6470">
        <w:rPr>
          <w:bCs/>
          <w:color w:val="000000" w:themeColor="text1"/>
          <w:szCs w:val="22"/>
          <w:lang w:val="en-US" w:eastAsia="es-ES"/>
        </w:rPr>
        <w:t>.</w:t>
      </w:r>
    </w:p>
    <w:p w14:paraId="0424FF95" w14:textId="77777777" w:rsidR="00CF6470" w:rsidRPr="00CF6470" w:rsidRDefault="00CF6470" w:rsidP="00CF6470">
      <w:pPr>
        <w:ind w:left="360"/>
        <w:rPr>
          <w:bCs/>
          <w:color w:val="000000" w:themeColor="text1"/>
          <w:szCs w:val="22"/>
          <w:lang w:eastAsia="es-ES"/>
        </w:rPr>
      </w:pPr>
      <w:r w:rsidRPr="00CF6470">
        <w:rPr>
          <w:bCs/>
          <w:color w:val="000000" w:themeColor="text1"/>
          <w:szCs w:val="22"/>
          <w:lang w:eastAsia="es-ES"/>
        </w:rPr>
        <w:t>- Servicios de laboratorio: No aplicable.</w:t>
      </w:r>
    </w:p>
    <w:p w14:paraId="1A6D9FF8" w14:textId="77777777" w:rsidR="00CF6470" w:rsidRPr="00CF6470" w:rsidRDefault="00CF6470" w:rsidP="00CF6470">
      <w:pPr>
        <w:ind w:left="360"/>
        <w:rPr>
          <w:bCs/>
          <w:color w:val="000000" w:themeColor="text1"/>
          <w:szCs w:val="22"/>
          <w:lang w:eastAsia="es-ES"/>
        </w:rPr>
      </w:pPr>
    </w:p>
    <w:p w14:paraId="7A9EA057" w14:textId="77777777" w:rsidR="00CF6470" w:rsidRPr="00CF6470" w:rsidRDefault="00CF6470" w:rsidP="00CF6470">
      <w:pPr>
        <w:ind w:left="360"/>
        <w:rPr>
          <w:bCs/>
          <w:color w:val="000000" w:themeColor="text1"/>
          <w:szCs w:val="22"/>
          <w:lang w:eastAsia="es-ES"/>
        </w:rPr>
      </w:pPr>
      <w:r w:rsidRPr="00CF6470">
        <w:rPr>
          <w:bCs/>
          <w:color w:val="000000" w:themeColor="text1"/>
          <w:szCs w:val="22"/>
          <w:lang w:eastAsia="es-ES"/>
        </w:rPr>
        <w:t>Financiamiento:</w:t>
      </w:r>
    </w:p>
    <w:p w14:paraId="327A331A" w14:textId="45542969" w:rsidR="00CF6470" w:rsidRPr="00CF6470" w:rsidRDefault="00CF6470" w:rsidP="00CF6470">
      <w:pPr>
        <w:ind w:left="360"/>
        <w:rPr>
          <w:bCs/>
          <w:color w:val="000000" w:themeColor="text1"/>
          <w:szCs w:val="22"/>
          <w:lang w:eastAsia="es-ES"/>
        </w:rPr>
      </w:pPr>
      <w:r w:rsidRPr="00CF6470">
        <w:rPr>
          <w:bCs/>
          <w:color w:val="000000" w:themeColor="text1"/>
          <w:szCs w:val="22"/>
          <w:lang w:eastAsia="es-ES"/>
        </w:rPr>
        <w:t xml:space="preserve">- Esfera Ambiente &amp; Paisaje SAS BIC: </w:t>
      </w:r>
      <w:r>
        <w:rPr>
          <w:bCs/>
          <w:color w:val="000000" w:themeColor="text1"/>
          <w:szCs w:val="22"/>
          <w:lang w:eastAsia="es-ES"/>
        </w:rPr>
        <w:t>5’200.000 COP</w:t>
      </w:r>
      <w:r w:rsidRPr="00CF6470">
        <w:rPr>
          <w:bCs/>
          <w:color w:val="000000" w:themeColor="text1"/>
          <w:szCs w:val="22"/>
          <w:lang w:eastAsia="es-ES"/>
        </w:rPr>
        <w:t>.</w:t>
      </w:r>
    </w:p>
    <w:p w14:paraId="15072BEA" w14:textId="77777777" w:rsidR="00CF6470" w:rsidRPr="00CF6470" w:rsidRDefault="00CF6470" w:rsidP="00CF6470">
      <w:pPr>
        <w:ind w:left="360"/>
        <w:rPr>
          <w:bCs/>
          <w:color w:val="000000" w:themeColor="text1"/>
          <w:szCs w:val="22"/>
          <w:lang w:eastAsia="es-ES"/>
        </w:rPr>
      </w:pPr>
    </w:p>
    <w:p w14:paraId="4F2C5DB7" w14:textId="1D94AF51" w:rsidR="00CF6470" w:rsidRPr="00CF6470" w:rsidRDefault="00CF6470" w:rsidP="00CF6470">
      <w:pPr>
        <w:ind w:left="360"/>
        <w:rPr>
          <w:b/>
          <w:color w:val="000000" w:themeColor="text1"/>
          <w:szCs w:val="22"/>
          <w:lang w:eastAsia="es-ES"/>
        </w:rPr>
      </w:pPr>
      <w:r w:rsidRPr="00CF6470">
        <w:rPr>
          <w:b/>
          <w:color w:val="000000" w:themeColor="text1"/>
          <w:szCs w:val="22"/>
          <w:lang w:eastAsia="es-ES"/>
        </w:rPr>
        <w:t xml:space="preserve">Total del Presupuesto: 5’200.000 </w:t>
      </w:r>
      <w:r w:rsidR="00BD6875">
        <w:rPr>
          <w:b/>
          <w:color w:val="000000" w:themeColor="text1"/>
          <w:szCs w:val="22"/>
          <w:lang w:eastAsia="es-ES"/>
        </w:rPr>
        <w:t>COP</w:t>
      </w:r>
    </w:p>
    <w:p w14:paraId="49E4EDAA" w14:textId="2AD9DFB5" w:rsidR="00256A13" w:rsidRPr="00256A13" w:rsidRDefault="006E438D" w:rsidP="00256A13">
      <w:pPr>
        <w:pStyle w:val="Ttulo1"/>
        <w:numPr>
          <w:ilvl w:val="0"/>
          <w:numId w:val="26"/>
        </w:numPr>
      </w:pPr>
      <w:bookmarkStart w:id="16" w:name="_Toc456166948"/>
      <w:r>
        <w:t>Considerac</w:t>
      </w:r>
      <w:r w:rsidR="006E28DC">
        <w:t>i</w:t>
      </w:r>
      <w:r w:rsidR="007724B1">
        <w:t>ones éticas</w:t>
      </w:r>
      <w:bookmarkEnd w:id="16"/>
    </w:p>
    <w:p w14:paraId="0D6BCC70" w14:textId="46946D6D" w:rsidR="00256A13" w:rsidRPr="00256A13" w:rsidRDefault="00256A13" w:rsidP="00256A13">
      <w:pPr>
        <w:rPr>
          <w:color w:val="000000" w:themeColor="text1"/>
        </w:rPr>
      </w:pPr>
      <w:r w:rsidRPr="00256A13">
        <w:rPr>
          <w:color w:val="000000" w:themeColor="text1"/>
        </w:rPr>
        <w:t>1. Aceptación del error y autocrítica: Es fundamental reconocer que los errores pueden ocurrir durante el desarrollo del proyecto. En caso de que se presenten, es necesario asumir la responsabilidad correspondiente, aprender de ellos y buscar soluciones adecuadas.</w:t>
      </w:r>
    </w:p>
    <w:p w14:paraId="7B8E958A" w14:textId="350BBC05" w:rsidR="00256A13" w:rsidRPr="00256A13" w:rsidRDefault="00BD6875" w:rsidP="00256A13">
      <w:pPr>
        <w:rPr>
          <w:color w:val="000000" w:themeColor="text1"/>
        </w:rPr>
      </w:pPr>
      <w:r>
        <w:rPr>
          <w:color w:val="000000" w:themeColor="text1"/>
        </w:rPr>
        <w:t>2</w:t>
      </w:r>
      <w:r w:rsidR="00256A13" w:rsidRPr="00256A13">
        <w:rPr>
          <w:color w:val="000000" w:themeColor="text1"/>
        </w:rPr>
        <w:t>. Responsabilidad social: El proyecto debe considerar su impacto social y procurar contribuir de manera positiva al bienestar de las comunidades involucradas y al medio ambiente. Se deben tener en cuenta los efectos tanto positivos como negativos que las actividades del proyecto puedan generar a corto, mediano y largo plazo.</w:t>
      </w:r>
    </w:p>
    <w:p w14:paraId="2BFAD65E" w14:textId="77777777" w:rsidR="00256A13" w:rsidRPr="00256A13" w:rsidRDefault="00256A13" w:rsidP="00256A13">
      <w:pPr>
        <w:rPr>
          <w:color w:val="000000" w:themeColor="text1"/>
        </w:rPr>
      </w:pPr>
    </w:p>
    <w:p w14:paraId="37A17091" w14:textId="369AD975" w:rsidR="00256A13" w:rsidRPr="00256A13" w:rsidRDefault="00BD6875" w:rsidP="00256A13">
      <w:pPr>
        <w:rPr>
          <w:color w:val="000000" w:themeColor="text1"/>
        </w:rPr>
      </w:pPr>
      <w:r>
        <w:rPr>
          <w:color w:val="000000" w:themeColor="text1"/>
        </w:rPr>
        <w:lastRenderedPageBreak/>
        <w:t>3</w:t>
      </w:r>
      <w:r w:rsidR="00256A13" w:rsidRPr="00256A13">
        <w:rPr>
          <w:color w:val="000000" w:themeColor="text1"/>
        </w:rPr>
        <w:t>. Manejo de información y confidencialidad: En caso de que el proyecto requiera un manejo especial de la información o la firma de un acuerdo de confidencialidad, se deben establecer los procedimientos y salvaguardias necesarios para garantizar la privacidad y protección de los datos</w:t>
      </w:r>
      <w:r>
        <w:rPr>
          <w:color w:val="000000" w:themeColor="text1"/>
        </w:rPr>
        <w:t xml:space="preserve"> en todo momento</w:t>
      </w:r>
      <w:r w:rsidR="00256A13" w:rsidRPr="00256A13">
        <w:rPr>
          <w:color w:val="000000" w:themeColor="text1"/>
        </w:rPr>
        <w:t>.</w:t>
      </w:r>
    </w:p>
    <w:p w14:paraId="320A0A6D" w14:textId="41C94C16" w:rsidR="00F7711D" w:rsidRDefault="000C523C" w:rsidP="008B3E90">
      <w:pPr>
        <w:pStyle w:val="Ttulo1"/>
        <w:numPr>
          <w:ilvl w:val="0"/>
          <w:numId w:val="26"/>
        </w:numPr>
      </w:pPr>
      <w:bookmarkStart w:id="17" w:name="_Toc456166949"/>
      <w:r>
        <w:t>Referencias</w:t>
      </w:r>
      <w:bookmarkEnd w:id="17"/>
      <w:r>
        <w:t xml:space="preserve"> </w:t>
      </w:r>
    </w:p>
    <w:p w14:paraId="69599AFA" w14:textId="59D77157" w:rsidR="00E235B6" w:rsidRPr="00E235B6" w:rsidRDefault="00E235B6" w:rsidP="00E235B6">
      <w:pPr>
        <w:numPr>
          <w:ilvl w:val="0"/>
          <w:numId w:val="32"/>
        </w:numPr>
        <w:rPr>
          <w:iCs/>
          <w:color w:val="000000" w:themeColor="text1"/>
          <w:szCs w:val="22"/>
          <w:lang w:val="es-CO"/>
        </w:rPr>
      </w:pPr>
      <w:r w:rsidRPr="00712942">
        <w:rPr>
          <w:iCs/>
          <w:color w:val="000000" w:themeColor="text1"/>
          <w:szCs w:val="22"/>
          <w:lang w:val="es-CO"/>
        </w:rPr>
        <w:t xml:space="preserve">Chesbrough, H. (2010). </w:t>
      </w:r>
      <w:r w:rsidRPr="00E235B6">
        <w:rPr>
          <w:iCs/>
          <w:color w:val="000000" w:themeColor="text1"/>
          <w:szCs w:val="22"/>
          <w:lang w:val="es-CO"/>
        </w:rPr>
        <w:t>Innovación abierta: El nuevo imperativo para crear y sacar provecho de la tecnología. Prensa empresarial de Harvard.</w:t>
      </w:r>
    </w:p>
    <w:p w14:paraId="2D9B6055" w14:textId="77777777" w:rsidR="00E235B6" w:rsidRPr="00E235B6" w:rsidRDefault="00E235B6" w:rsidP="00E235B6">
      <w:pPr>
        <w:numPr>
          <w:ilvl w:val="0"/>
          <w:numId w:val="32"/>
        </w:numPr>
        <w:rPr>
          <w:iCs/>
          <w:color w:val="000000" w:themeColor="text1"/>
          <w:szCs w:val="22"/>
          <w:lang w:val="es-CO"/>
        </w:rPr>
      </w:pPr>
      <w:r w:rsidRPr="00E235B6">
        <w:rPr>
          <w:iCs/>
          <w:color w:val="000000" w:themeColor="text1"/>
          <w:szCs w:val="22"/>
          <w:lang w:val="en-US"/>
        </w:rPr>
        <w:t xml:space="preserve">Bryson, JM, Crosby, BC y Stone, MM (2015). </w:t>
      </w:r>
      <w:r w:rsidRPr="00E235B6">
        <w:rPr>
          <w:iCs/>
          <w:color w:val="000000" w:themeColor="text1"/>
          <w:szCs w:val="22"/>
          <w:lang w:val="es-CO"/>
        </w:rPr>
        <w:t>Diseño e implementación de colaboraciones intersectoriales: necesarias y desafiantes. Revista de Administración Pública, 75(5), 647-663.</w:t>
      </w:r>
    </w:p>
    <w:p w14:paraId="3CCB6BDB" w14:textId="77777777" w:rsidR="00E235B6" w:rsidRPr="00E235B6" w:rsidRDefault="00E235B6" w:rsidP="00E235B6">
      <w:pPr>
        <w:numPr>
          <w:ilvl w:val="0"/>
          <w:numId w:val="32"/>
        </w:numPr>
        <w:rPr>
          <w:iCs/>
          <w:color w:val="000000" w:themeColor="text1"/>
          <w:szCs w:val="22"/>
          <w:lang w:val="es-CO"/>
        </w:rPr>
      </w:pPr>
      <w:r w:rsidRPr="00E235B6">
        <w:rPr>
          <w:iCs/>
          <w:color w:val="000000" w:themeColor="text1"/>
          <w:szCs w:val="22"/>
          <w:lang w:val="en-US"/>
        </w:rPr>
        <w:t>Austin, JE, Stevenson, HH y Wei</w:t>
      </w:r>
      <w:r w:rsidRPr="00E235B6">
        <w:rPr>
          <w:rFonts w:ascii="Cambria Math" w:hAnsi="Cambria Math" w:cs="Cambria Math"/>
          <w:iCs/>
          <w:color w:val="000000" w:themeColor="text1"/>
          <w:szCs w:val="22"/>
          <w:lang w:val="en-US"/>
        </w:rPr>
        <w:t>‐</w:t>
      </w:r>
      <w:r w:rsidRPr="00E235B6">
        <w:rPr>
          <w:iCs/>
          <w:color w:val="000000" w:themeColor="text1"/>
          <w:szCs w:val="22"/>
          <w:lang w:val="en-US"/>
        </w:rPr>
        <w:t xml:space="preserve">Skillern, J. (2006). </w:t>
      </w:r>
      <w:r w:rsidRPr="00E235B6">
        <w:rPr>
          <w:iCs/>
          <w:color w:val="000000" w:themeColor="text1"/>
          <w:szCs w:val="22"/>
          <w:lang w:val="es-CO"/>
        </w:rPr>
        <w:t xml:space="preserve">Emprendimiento social y comercial: </w:t>
      </w:r>
      <w:r w:rsidRPr="00E235B6">
        <w:rPr>
          <w:rFonts w:cs="Arial"/>
          <w:iCs/>
          <w:color w:val="000000" w:themeColor="text1"/>
          <w:szCs w:val="22"/>
          <w:lang w:val="es-CO"/>
        </w:rPr>
        <w:t>¿</w:t>
      </w:r>
      <w:r w:rsidRPr="00E235B6">
        <w:rPr>
          <w:iCs/>
          <w:color w:val="000000" w:themeColor="text1"/>
          <w:szCs w:val="22"/>
          <w:lang w:val="es-CO"/>
        </w:rPr>
        <w:t>igual, diferente o ambos? Teor</w:t>
      </w:r>
      <w:r w:rsidRPr="00E235B6">
        <w:rPr>
          <w:rFonts w:cs="Arial"/>
          <w:iCs/>
          <w:color w:val="000000" w:themeColor="text1"/>
          <w:szCs w:val="22"/>
          <w:lang w:val="es-CO"/>
        </w:rPr>
        <w:t>í</w:t>
      </w:r>
      <w:r w:rsidRPr="00E235B6">
        <w:rPr>
          <w:iCs/>
          <w:color w:val="000000" w:themeColor="text1"/>
          <w:szCs w:val="22"/>
          <w:lang w:val="es-CO"/>
        </w:rPr>
        <w:t>a y pr</w:t>
      </w:r>
      <w:r w:rsidRPr="00E235B6">
        <w:rPr>
          <w:rFonts w:cs="Arial"/>
          <w:iCs/>
          <w:color w:val="000000" w:themeColor="text1"/>
          <w:szCs w:val="22"/>
          <w:lang w:val="es-CO"/>
        </w:rPr>
        <w:t>á</w:t>
      </w:r>
      <w:r w:rsidRPr="00E235B6">
        <w:rPr>
          <w:iCs/>
          <w:color w:val="000000" w:themeColor="text1"/>
          <w:szCs w:val="22"/>
          <w:lang w:val="es-CO"/>
        </w:rPr>
        <w:t>ctica del esp</w:t>
      </w:r>
      <w:r w:rsidRPr="00E235B6">
        <w:rPr>
          <w:rFonts w:cs="Arial"/>
          <w:iCs/>
          <w:color w:val="000000" w:themeColor="text1"/>
          <w:szCs w:val="22"/>
          <w:lang w:val="es-CO"/>
        </w:rPr>
        <w:t>í</w:t>
      </w:r>
      <w:r w:rsidRPr="00E235B6">
        <w:rPr>
          <w:iCs/>
          <w:color w:val="000000" w:themeColor="text1"/>
          <w:szCs w:val="22"/>
          <w:lang w:val="es-CO"/>
        </w:rPr>
        <w:t>ritu empresarial, 30(1), 1-22.</w:t>
      </w:r>
    </w:p>
    <w:p w14:paraId="62F57544" w14:textId="77777777" w:rsidR="00E235B6" w:rsidRPr="00E235B6" w:rsidRDefault="00E235B6" w:rsidP="00E235B6">
      <w:pPr>
        <w:numPr>
          <w:ilvl w:val="0"/>
          <w:numId w:val="32"/>
        </w:numPr>
        <w:rPr>
          <w:iCs/>
          <w:color w:val="000000" w:themeColor="text1"/>
          <w:szCs w:val="22"/>
          <w:lang w:val="es-CO"/>
        </w:rPr>
      </w:pPr>
      <w:r w:rsidRPr="00E235B6">
        <w:rPr>
          <w:iCs/>
          <w:color w:val="000000" w:themeColor="text1"/>
          <w:szCs w:val="22"/>
          <w:lang w:val="en-US"/>
        </w:rPr>
        <w:t xml:space="preserve">Howaldt, J. y Schwarz, M. (2010). </w:t>
      </w:r>
      <w:r w:rsidRPr="00E235B6">
        <w:rPr>
          <w:iCs/>
          <w:color w:val="000000" w:themeColor="text1"/>
          <w:szCs w:val="22"/>
          <w:lang w:val="es-CO"/>
        </w:rPr>
        <w:t>Innovación social: Conceptos, campos de investigación y tendencias internacionales. Revista Europea de Teoría Social, 13(3), 341-362.</w:t>
      </w:r>
    </w:p>
    <w:p w14:paraId="7DA0A131" w14:textId="77777777" w:rsidR="00E235B6" w:rsidRPr="00E235B6" w:rsidRDefault="00E235B6" w:rsidP="00E235B6">
      <w:pPr>
        <w:numPr>
          <w:ilvl w:val="0"/>
          <w:numId w:val="32"/>
        </w:numPr>
        <w:rPr>
          <w:iCs/>
          <w:color w:val="000000" w:themeColor="text1"/>
          <w:szCs w:val="22"/>
          <w:lang w:val="es-CO"/>
        </w:rPr>
      </w:pPr>
      <w:r w:rsidRPr="00E235B6">
        <w:rPr>
          <w:iCs/>
          <w:color w:val="000000" w:themeColor="text1"/>
          <w:szCs w:val="22"/>
          <w:lang w:val="es-CO"/>
        </w:rPr>
        <w:t>Leadbeater, C. (2008). Pensamos: innovación en masa, no producción en masa. Libros de perfiles.</w:t>
      </w:r>
    </w:p>
    <w:p w14:paraId="1654DFCC" w14:textId="77777777" w:rsidR="00E235B6" w:rsidRPr="00E235B6" w:rsidRDefault="00E235B6" w:rsidP="00E235B6">
      <w:pPr>
        <w:numPr>
          <w:ilvl w:val="0"/>
          <w:numId w:val="32"/>
        </w:numPr>
        <w:rPr>
          <w:iCs/>
          <w:color w:val="000000" w:themeColor="text1"/>
          <w:szCs w:val="22"/>
          <w:lang w:val="es-CO"/>
        </w:rPr>
      </w:pPr>
      <w:r w:rsidRPr="00E235B6">
        <w:rPr>
          <w:iCs/>
          <w:color w:val="000000" w:themeColor="text1"/>
          <w:szCs w:val="22"/>
          <w:lang w:val="en-US"/>
        </w:rPr>
        <w:t xml:space="preserve">Westley, F., Olsson, P., Folke, C., Homer-Dixon, T., Vredenburg, H., Loorbach, D., ... y Thompson, J. (2011). </w:t>
      </w:r>
      <w:r w:rsidRPr="00E235B6">
        <w:rPr>
          <w:iCs/>
          <w:color w:val="000000" w:themeColor="text1"/>
          <w:szCs w:val="22"/>
          <w:lang w:val="es-CO"/>
        </w:rPr>
        <w:t>Inclinándose hacia la sostenibilidad: caminos emergentes de transformación. Ambio, 40(7), 762-780.</w:t>
      </w:r>
    </w:p>
    <w:p w14:paraId="511A467D" w14:textId="77777777" w:rsidR="00E235B6" w:rsidRPr="00E235B6" w:rsidRDefault="00E235B6" w:rsidP="00E235B6">
      <w:pPr>
        <w:numPr>
          <w:ilvl w:val="0"/>
          <w:numId w:val="32"/>
        </w:numPr>
        <w:rPr>
          <w:iCs/>
          <w:color w:val="000000" w:themeColor="text1"/>
          <w:szCs w:val="22"/>
          <w:lang w:val="es-CO"/>
        </w:rPr>
      </w:pPr>
      <w:r w:rsidRPr="00E235B6">
        <w:rPr>
          <w:iCs/>
          <w:color w:val="000000" w:themeColor="text1"/>
          <w:szCs w:val="22"/>
          <w:lang w:val="es-CO"/>
        </w:rPr>
        <w:t>Mulgan, G. (2006). El proceso de innovación social. Innovaciones: Tecnología, Gobernanza, Globalización, 1(2), 145-162.</w:t>
      </w:r>
    </w:p>
    <w:p w14:paraId="780EF7C8" w14:textId="77777777" w:rsidR="00E235B6" w:rsidRPr="00E235B6" w:rsidRDefault="00E235B6" w:rsidP="00E235B6">
      <w:pPr>
        <w:numPr>
          <w:ilvl w:val="0"/>
          <w:numId w:val="32"/>
        </w:numPr>
        <w:rPr>
          <w:iCs/>
          <w:color w:val="000000" w:themeColor="text1"/>
          <w:szCs w:val="22"/>
          <w:lang w:val="es-CO"/>
        </w:rPr>
      </w:pPr>
      <w:r w:rsidRPr="00E235B6">
        <w:rPr>
          <w:iCs/>
          <w:color w:val="000000" w:themeColor="text1"/>
          <w:szCs w:val="22"/>
          <w:lang w:val="es-CO"/>
        </w:rPr>
        <w:t>Rogers, EM (2010). Difusión de innovaciones. Simón y Schuster.</w:t>
      </w:r>
    </w:p>
    <w:p w14:paraId="7144B3B5" w14:textId="77777777" w:rsidR="00E235B6" w:rsidRPr="00E235B6" w:rsidRDefault="00E235B6" w:rsidP="00E235B6">
      <w:pPr>
        <w:numPr>
          <w:ilvl w:val="0"/>
          <w:numId w:val="32"/>
        </w:numPr>
        <w:rPr>
          <w:iCs/>
          <w:color w:val="000000" w:themeColor="text1"/>
          <w:szCs w:val="22"/>
          <w:lang w:val="es-CO"/>
        </w:rPr>
      </w:pPr>
      <w:r w:rsidRPr="00E235B6">
        <w:rPr>
          <w:iCs/>
          <w:color w:val="000000" w:themeColor="text1"/>
          <w:szCs w:val="22"/>
          <w:lang w:val="en-US"/>
        </w:rPr>
        <w:t xml:space="preserve">Bocken, NM, Short, SW, Rana, P. y Evans, S. (2014). </w:t>
      </w:r>
      <w:r w:rsidRPr="00E235B6">
        <w:rPr>
          <w:iCs/>
          <w:color w:val="000000" w:themeColor="text1"/>
          <w:szCs w:val="22"/>
          <w:lang w:val="es-CO"/>
        </w:rPr>
        <w:t>Una revisión de la literatura y la práctica para desarrollar arquetipos de modelos de negocios sostenibles. Revista de Producción más Limpia, 65, 42-56.</w:t>
      </w:r>
    </w:p>
    <w:p w14:paraId="73AF10ED" w14:textId="77777777" w:rsidR="00E235B6" w:rsidRDefault="00E235B6" w:rsidP="00E235B6">
      <w:pPr>
        <w:numPr>
          <w:ilvl w:val="0"/>
          <w:numId w:val="32"/>
        </w:numPr>
        <w:rPr>
          <w:iCs/>
          <w:color w:val="000000" w:themeColor="text1"/>
          <w:szCs w:val="22"/>
          <w:lang w:val="es-CO"/>
        </w:rPr>
      </w:pPr>
      <w:r w:rsidRPr="00E235B6">
        <w:rPr>
          <w:iCs/>
          <w:color w:val="000000" w:themeColor="text1"/>
          <w:szCs w:val="22"/>
          <w:lang w:val="en-US"/>
        </w:rPr>
        <w:t xml:space="preserve">Howard-Grenville, JA, Buckle, SJ, Hoskins, BJ y George, G. (2014). </w:t>
      </w:r>
      <w:r w:rsidRPr="00E235B6">
        <w:rPr>
          <w:iCs/>
          <w:color w:val="000000" w:themeColor="text1"/>
          <w:szCs w:val="22"/>
          <w:lang w:val="es-CO"/>
        </w:rPr>
        <w:t>Cambio climático y gestión. Diario de la Academia de Administración, 57(3), 615-623.</w:t>
      </w:r>
    </w:p>
    <w:p w14:paraId="493D6E5B" w14:textId="77777777" w:rsidR="00E235B6" w:rsidRPr="00E235B6" w:rsidRDefault="00E235B6" w:rsidP="00E235B6">
      <w:pPr>
        <w:numPr>
          <w:ilvl w:val="0"/>
          <w:numId w:val="32"/>
        </w:numPr>
        <w:rPr>
          <w:iCs/>
          <w:color w:val="000000" w:themeColor="text1"/>
          <w:szCs w:val="22"/>
          <w:lang w:val="es-CO"/>
        </w:rPr>
      </w:pPr>
      <w:r w:rsidRPr="00E235B6">
        <w:rPr>
          <w:iCs/>
          <w:color w:val="000000" w:themeColor="text1"/>
          <w:szCs w:val="22"/>
          <w:lang w:val="es-CO"/>
        </w:rPr>
        <w:t>Plataforma de Conexión Ambiental: https://www.conexionambiental.com/</w:t>
      </w:r>
    </w:p>
    <w:p w14:paraId="54BF6F9A" w14:textId="77777777" w:rsidR="00E235B6" w:rsidRPr="00E235B6" w:rsidRDefault="00E235B6" w:rsidP="00E235B6">
      <w:pPr>
        <w:numPr>
          <w:ilvl w:val="0"/>
          <w:numId w:val="32"/>
        </w:numPr>
        <w:rPr>
          <w:iCs/>
          <w:color w:val="000000" w:themeColor="text1"/>
          <w:szCs w:val="22"/>
          <w:lang w:val="es-CO"/>
        </w:rPr>
      </w:pPr>
      <w:r w:rsidRPr="00E235B6">
        <w:rPr>
          <w:iCs/>
          <w:color w:val="000000" w:themeColor="text1"/>
          <w:szCs w:val="22"/>
          <w:lang w:val="es-CO"/>
        </w:rPr>
        <w:t>Sostenibilidad Comunitaria: https://www.sostenibilidadcomunitaria.org/</w:t>
      </w:r>
    </w:p>
    <w:p w14:paraId="4F2938EB" w14:textId="77777777" w:rsidR="00E235B6" w:rsidRPr="00E235B6" w:rsidRDefault="00E235B6" w:rsidP="00E235B6">
      <w:pPr>
        <w:numPr>
          <w:ilvl w:val="0"/>
          <w:numId w:val="32"/>
        </w:numPr>
        <w:rPr>
          <w:iCs/>
          <w:color w:val="000000" w:themeColor="text1"/>
          <w:szCs w:val="22"/>
          <w:lang w:val="es-CO"/>
        </w:rPr>
      </w:pPr>
      <w:r w:rsidRPr="00E235B6">
        <w:rPr>
          <w:iCs/>
          <w:color w:val="000000" w:themeColor="text1"/>
          <w:szCs w:val="22"/>
          <w:lang w:val="es-CO"/>
        </w:rPr>
        <w:t>ConectaRSE: https://www.conectar.org/</w:t>
      </w:r>
    </w:p>
    <w:p w14:paraId="7B795E44" w14:textId="77777777" w:rsidR="00E235B6" w:rsidRPr="00E235B6" w:rsidRDefault="00E235B6" w:rsidP="00E235B6">
      <w:pPr>
        <w:numPr>
          <w:ilvl w:val="0"/>
          <w:numId w:val="32"/>
        </w:numPr>
        <w:rPr>
          <w:iCs/>
          <w:color w:val="000000" w:themeColor="text1"/>
          <w:szCs w:val="22"/>
          <w:lang w:val="es-CO"/>
        </w:rPr>
      </w:pPr>
      <w:r w:rsidRPr="00E235B6">
        <w:rPr>
          <w:iCs/>
          <w:color w:val="000000" w:themeColor="text1"/>
          <w:szCs w:val="22"/>
          <w:lang w:val="es-CO"/>
        </w:rPr>
        <w:t>SocioAmbienta: https://www.socioambienta.org/</w:t>
      </w:r>
    </w:p>
    <w:p w14:paraId="6EEAB5EA" w14:textId="60766D45" w:rsidR="00096F1F" w:rsidRPr="00712942" w:rsidRDefault="00E235B6" w:rsidP="00E235B6">
      <w:pPr>
        <w:numPr>
          <w:ilvl w:val="0"/>
          <w:numId w:val="32"/>
        </w:numPr>
        <w:rPr>
          <w:iCs/>
          <w:color w:val="000000" w:themeColor="text1"/>
          <w:szCs w:val="22"/>
          <w:lang w:val="es-CO"/>
        </w:rPr>
        <w:sectPr w:rsidR="00096F1F" w:rsidRPr="00712942" w:rsidSect="008E24C9">
          <w:headerReference w:type="default" r:id="rId23"/>
          <w:pgSz w:w="12242" w:h="15842" w:code="1"/>
          <w:pgMar w:top="1701" w:right="1701" w:bottom="1701" w:left="1701" w:header="431" w:footer="720" w:gutter="0"/>
          <w:cols w:space="720"/>
        </w:sectPr>
      </w:pPr>
      <w:r w:rsidRPr="00E235B6">
        <w:rPr>
          <w:iCs/>
          <w:color w:val="000000" w:themeColor="text1"/>
          <w:szCs w:val="22"/>
          <w:lang w:val="es-CO"/>
        </w:rPr>
        <w:lastRenderedPageBreak/>
        <w:t>Red de Acción Social: https://www.redaccion-social.or</w:t>
      </w:r>
      <w:r w:rsidR="00712942">
        <w:rPr>
          <w:iCs/>
          <w:color w:val="000000" w:themeColor="text1"/>
          <w:szCs w:val="22"/>
          <w:lang w:val="es-CO"/>
        </w:rPr>
        <w:t>g/</w:t>
      </w:r>
    </w:p>
    <w:p w14:paraId="0F6E94C9" w14:textId="79D4D773" w:rsidR="006F3DEE" w:rsidRDefault="00712942" w:rsidP="006F3DEE">
      <w:r>
        <w:lastRenderedPageBreak/>
        <w:t>c</w:t>
      </w:r>
    </w:p>
    <w:sectPr w:rsidR="006F3DEE" w:rsidSect="00E416C7">
      <w:pgSz w:w="12242" w:h="15842" w:code="1"/>
      <w:pgMar w:top="1151" w:right="1469" w:bottom="720" w:left="1151" w:header="43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F57F0" w14:textId="77777777" w:rsidR="00E6625A" w:rsidRDefault="00E6625A">
      <w:r>
        <w:separator/>
      </w:r>
    </w:p>
  </w:endnote>
  <w:endnote w:type="continuationSeparator" w:id="0">
    <w:p w14:paraId="74E77A8B" w14:textId="77777777" w:rsidR="00E6625A" w:rsidRDefault="00E66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4D250" w14:textId="0F0F1579" w:rsidR="00FF79A9" w:rsidRDefault="00FF79A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CD53BCE" w14:textId="77777777" w:rsidR="00FF79A9" w:rsidRDefault="00FF79A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32BBB" w14:textId="77777777" w:rsidR="00FF79A9" w:rsidRPr="00E416C7" w:rsidRDefault="00FF79A9" w:rsidP="00E416C7">
    <w:pPr>
      <w:pStyle w:val="Encabezado"/>
      <w:ind w:right="360"/>
      <w:jc w:val="center"/>
      <w:rPr>
        <w:lang w:val="es-C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6F65D" w14:textId="77777777" w:rsidR="00FF79A9" w:rsidRDefault="00FF79A9" w:rsidP="008029AB">
    <w:pPr>
      <w:pStyle w:val="Piedepgina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1573929579"/>
      <w:docPartObj>
        <w:docPartGallery w:val="Page Numbers (Bottom of Page)"/>
        <w:docPartUnique/>
      </w:docPartObj>
    </w:sdtPr>
    <w:sdtEndPr>
      <w:rPr>
        <w:rFonts w:ascii="Arial" w:hAnsi="Arial" w:cs="Arial"/>
        <w:sz w:val="14"/>
        <w:szCs w:val="14"/>
      </w:rPr>
    </w:sdtEndPr>
    <w:sdtContent>
      <w:p w14:paraId="01B33C65" w14:textId="6891C731" w:rsidR="00FF79A9" w:rsidRPr="00B2313E" w:rsidRDefault="00FF79A9" w:rsidP="002C796E">
        <w:pPr>
          <w:pStyle w:val="Piedepgina"/>
          <w:jc w:val="right"/>
          <w:rPr>
            <w:rFonts w:ascii="Arial" w:hAnsi="Arial" w:cs="Arial"/>
            <w:sz w:val="14"/>
            <w:szCs w:val="14"/>
          </w:rPr>
        </w:pPr>
        <w:r w:rsidRPr="00B2313E">
          <w:rPr>
            <w:rFonts w:ascii="Arial" w:hAnsi="Arial" w:cs="Arial"/>
            <w:noProof/>
            <w:sz w:val="14"/>
            <w:szCs w:val="14"/>
            <w:lang w:val="es-CO"/>
          </w:rPr>
          <w:drawing>
            <wp:anchor distT="0" distB="0" distL="114300" distR="114300" simplePos="0" relativeHeight="251669504" behindDoc="0" locked="0" layoutInCell="1" allowOverlap="1" wp14:anchorId="243760C1" wp14:editId="4CEEE021">
              <wp:simplePos x="0" y="0"/>
              <wp:positionH relativeFrom="margin">
                <wp:align>center</wp:align>
              </wp:positionH>
              <wp:positionV relativeFrom="paragraph">
                <wp:posOffset>98327</wp:posOffset>
              </wp:positionV>
              <wp:extent cx="1848975" cy="288000"/>
              <wp:effectExtent l="0" t="0" r="0" b="0"/>
              <wp:wrapNone/>
              <wp:docPr id="80" name="Imagen 80" descr="C:\Users\ammagut\AppData\Local\Microsoft\Windows\INetCache\Content.Word\logos transparentes-05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C:\Users\ammagut\AppData\Local\Microsoft\Windows\INetCache\Content.Word\logos transparentes-05.pn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48975" cy="28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B2313E">
          <w:rPr>
            <w:rFonts w:ascii="Arial" w:hAnsi="Arial" w:cs="Arial"/>
            <w:sz w:val="14"/>
            <w:szCs w:val="14"/>
          </w:rPr>
          <w:t>Versión 2016</w:t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297F0" w14:textId="77777777" w:rsidR="00FF79A9" w:rsidRDefault="00FF79A9" w:rsidP="0044499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2DABAA4E" w14:textId="77777777" w:rsidR="00FF79A9" w:rsidRDefault="00FF79A9" w:rsidP="008029AB">
    <w:pPr>
      <w:pStyle w:val="Piedepgina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92D0A" w14:textId="77777777" w:rsidR="00FF79A9" w:rsidRDefault="00FF79A9" w:rsidP="00E416C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D91AC2E" w14:textId="77777777" w:rsidR="00FF79A9" w:rsidRDefault="00FF79A9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B9867" w14:textId="77777777" w:rsidR="00E6625A" w:rsidRDefault="00E6625A">
      <w:r>
        <w:separator/>
      </w:r>
    </w:p>
  </w:footnote>
  <w:footnote w:type="continuationSeparator" w:id="0">
    <w:p w14:paraId="1E4B3BB0" w14:textId="77777777" w:rsidR="00E6625A" w:rsidRDefault="00E662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9F543" w14:textId="698565E8" w:rsidR="00FF79A9" w:rsidRPr="00A7136A" w:rsidRDefault="00FF79A9" w:rsidP="00A7136A">
    <w:pPr>
      <w:pStyle w:val="Encabezado"/>
      <w:pBdr>
        <w:bottom w:val="single" w:sz="4" w:space="0" w:color="auto"/>
      </w:pBdr>
      <w:tabs>
        <w:tab w:val="right" w:pos="8789"/>
      </w:tabs>
      <w:ind w:left="567"/>
      <w:jc w:val="left"/>
      <w:rPr>
        <w:i/>
        <w:lang w:val="es-CO"/>
      </w:rPr>
    </w:pPr>
    <w:r>
      <w:rPr>
        <w:noProof/>
        <w:lang w:val="es-CO"/>
      </w:rPr>
      <w:drawing>
        <wp:anchor distT="0" distB="0" distL="114300" distR="114300" simplePos="0" relativeHeight="251665408" behindDoc="0" locked="0" layoutInCell="1" allowOverlap="1" wp14:anchorId="430654CC" wp14:editId="5B2F67DB">
          <wp:simplePos x="0" y="0"/>
          <wp:positionH relativeFrom="leftMargin">
            <wp:posOffset>216290</wp:posOffset>
          </wp:positionH>
          <wp:positionV relativeFrom="paragraph">
            <wp:posOffset>60228</wp:posOffset>
          </wp:positionV>
          <wp:extent cx="773723" cy="448334"/>
          <wp:effectExtent l="0" t="0" r="0" b="0"/>
          <wp:wrapNone/>
          <wp:docPr id="69" name="Imagen 69" descr="C:\Users\ammagut\AppData\Local\Microsoft\Windows\INetCache\Content.Word\logos transparentes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mmagut\AppData\Local\Microsoft\Windows\INetCache\Content.Word\logos transparentes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723" cy="4483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7136A" w:rsidRPr="004F671F">
      <w:rPr>
        <w:i/>
        <w:lang w:val="es-CO"/>
      </w:rPr>
      <w:t xml:space="preserve">Desarrollo de una Web como herramienta de conexión para la generación de acciones de sostenibilidad ambiental en </w:t>
    </w:r>
    <w:r w:rsidR="00525EF7">
      <w:rPr>
        <w:i/>
        <w:lang w:val="es-CO"/>
      </w:rPr>
      <w:t>Colombia</w:t>
    </w:r>
    <w:r w:rsidR="00A7136A">
      <w:rPr>
        <w:i/>
        <w:lang w:val="es-CO"/>
      </w:rPr>
      <w:t>. Propuesta de Trabajo de Grado</w:t>
    </w:r>
    <w:r>
      <w:rPr>
        <w:i/>
        <w:lang w:val="es-CO"/>
      </w:rPr>
      <w:tab/>
    </w:r>
    <w:r>
      <w:rPr>
        <w:i/>
        <w:lang w:val="es-CO"/>
      </w:rPr>
      <w:tab/>
    </w:r>
    <w:r w:rsidRPr="00B76CD8">
      <w:rPr>
        <w:i/>
        <w:lang w:val="es-CO"/>
      </w:rPr>
      <w:fldChar w:fldCharType="begin"/>
    </w:r>
    <w:r w:rsidRPr="00B76CD8">
      <w:rPr>
        <w:i/>
        <w:lang w:val="es-CO"/>
      </w:rPr>
      <w:instrText>PAGE   \* MERGEFORMAT</w:instrText>
    </w:r>
    <w:r w:rsidRPr="00B76CD8">
      <w:rPr>
        <w:i/>
        <w:lang w:val="es-CO"/>
      </w:rPr>
      <w:fldChar w:fldCharType="separate"/>
    </w:r>
    <w:r w:rsidRPr="008B3E90">
      <w:rPr>
        <w:i/>
        <w:noProof/>
      </w:rPr>
      <w:t>4</w:t>
    </w:r>
    <w:r w:rsidRPr="00B76CD8">
      <w:rPr>
        <w:i/>
        <w:lang w:val="es-CO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846BD" w14:textId="77777777" w:rsidR="00FF79A9" w:rsidRPr="00E416C7" w:rsidRDefault="00FF79A9" w:rsidP="00E416C7">
    <w:pPr>
      <w:pStyle w:val="Encabezado"/>
      <w:pBdr>
        <w:bottom w:val="single" w:sz="4" w:space="1" w:color="auto"/>
      </w:pBdr>
      <w:rPr>
        <w:lang w:val="es-CO"/>
      </w:rPr>
    </w:pPr>
    <w:r w:rsidRPr="004C7F33">
      <w:rPr>
        <w:noProof/>
        <w:lang w:val="es-CO"/>
      </w:rPr>
      <w:drawing>
        <wp:inline distT="0" distB="0" distL="0" distR="0" wp14:anchorId="02224161" wp14:editId="7732E9BF">
          <wp:extent cx="573405" cy="443865"/>
          <wp:effectExtent l="0" t="0" r="0" b="0"/>
          <wp:docPr id="7" name="Imagen 1" descr="LogoEIAPe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EIAPeq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" cy="443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es-CO"/>
      </w:rPr>
      <w:t xml:space="preserve">   </w:t>
    </w:r>
    <w:r>
      <w:rPr>
        <w:i/>
        <w:lang w:val="es-CO"/>
      </w:rPr>
      <w:t>Propuesta de trabajo de grado modalidad aplicación profesional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BC8C5" w14:textId="7EB14F0C" w:rsidR="00FF79A9" w:rsidRPr="00E416C7" w:rsidRDefault="00FF79A9" w:rsidP="0049290A">
    <w:pPr>
      <w:pStyle w:val="Encabezado"/>
      <w:pBdr>
        <w:bottom w:val="single" w:sz="4" w:space="1" w:color="auto"/>
      </w:pBdr>
      <w:tabs>
        <w:tab w:val="clear" w:pos="8504"/>
        <w:tab w:val="right" w:pos="8789"/>
      </w:tabs>
      <w:jc w:val="left"/>
      <w:rPr>
        <w:lang w:val="es-CO"/>
      </w:rPr>
    </w:pPr>
    <w:r>
      <w:rPr>
        <w:noProof/>
        <w:lang w:val="es-CO"/>
      </w:rPr>
      <w:drawing>
        <wp:anchor distT="0" distB="0" distL="114300" distR="114300" simplePos="0" relativeHeight="251660288" behindDoc="0" locked="0" layoutInCell="1" allowOverlap="1" wp14:anchorId="40F204B5" wp14:editId="4E92678A">
          <wp:simplePos x="0" y="0"/>
          <wp:positionH relativeFrom="leftMargin">
            <wp:posOffset>239835</wp:posOffset>
          </wp:positionH>
          <wp:positionV relativeFrom="paragraph">
            <wp:posOffset>51728</wp:posOffset>
          </wp:positionV>
          <wp:extent cx="773723" cy="448334"/>
          <wp:effectExtent l="0" t="0" r="0" b="0"/>
          <wp:wrapNone/>
          <wp:docPr id="1672173776" name="Imagen 1672173776" descr="C:\Users\ammagut\AppData\Local\Microsoft\Windows\INetCache\Content.Word\logos transparentes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mmagut\AppData\Local\Microsoft\Windows\INetCache\Content.Word\logos transparentes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723" cy="4483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7136A" w:rsidRPr="004F671F">
      <w:rPr>
        <w:i/>
        <w:lang w:val="es-CO"/>
      </w:rPr>
      <w:t>Desarrollo de una Web como herramienta de conexión para la generación de acciones de sostenibilidad ambiental en el Valle de Aburr</w:t>
    </w:r>
    <w:r w:rsidR="00A7136A">
      <w:rPr>
        <w:i/>
        <w:lang w:val="es-CO"/>
      </w:rPr>
      <w:t>a. Propuesta de Trabajo de Grado</w:t>
    </w:r>
    <w:r>
      <w:rPr>
        <w:i/>
        <w:lang w:val="es-CO"/>
      </w:rPr>
      <w:tab/>
    </w:r>
    <w:r w:rsidRPr="00B76CD8">
      <w:rPr>
        <w:i/>
        <w:lang w:val="es-CO"/>
      </w:rPr>
      <w:fldChar w:fldCharType="begin"/>
    </w:r>
    <w:r w:rsidRPr="00B76CD8">
      <w:rPr>
        <w:i/>
        <w:lang w:val="es-CO"/>
      </w:rPr>
      <w:instrText>PAGE   \* MERGEFORMAT</w:instrText>
    </w:r>
    <w:r w:rsidRPr="00B76CD8">
      <w:rPr>
        <w:i/>
        <w:lang w:val="es-CO"/>
      </w:rPr>
      <w:fldChar w:fldCharType="separate"/>
    </w:r>
    <w:r w:rsidRPr="008B3E90">
      <w:rPr>
        <w:i/>
        <w:noProof/>
      </w:rPr>
      <w:t>11</w:t>
    </w:r>
    <w:r w:rsidRPr="00B76CD8">
      <w:rPr>
        <w:i/>
        <w:lang w:val="es-CO"/>
      </w:rPr>
      <w:fldChar w:fldCharType="end"/>
    </w:r>
  </w:p>
  <w:p w14:paraId="10705F72" w14:textId="67B1D3EB" w:rsidR="00FF79A9" w:rsidRPr="0049290A" w:rsidRDefault="00FF79A9" w:rsidP="0049290A">
    <w:pPr>
      <w:pStyle w:val="Encabezado"/>
      <w:rPr>
        <w:lang w:val="es-CO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86C61" w14:textId="0A329E81" w:rsidR="00FF79A9" w:rsidRPr="00305914" w:rsidRDefault="00FF79A9" w:rsidP="00F60795">
    <w:pPr>
      <w:pStyle w:val="Encabezado"/>
      <w:pBdr>
        <w:bottom w:val="single" w:sz="4" w:space="1" w:color="auto"/>
      </w:pBdr>
      <w:tabs>
        <w:tab w:val="clear" w:pos="8504"/>
        <w:tab w:val="right" w:pos="8789"/>
      </w:tabs>
      <w:jc w:val="left"/>
      <w:rPr>
        <w:i/>
        <w:lang w:val="es-CO"/>
      </w:rPr>
    </w:pPr>
    <w:r>
      <w:rPr>
        <w:noProof/>
        <w:lang w:val="es-CO"/>
      </w:rPr>
      <w:drawing>
        <wp:anchor distT="0" distB="0" distL="114300" distR="114300" simplePos="0" relativeHeight="251667456" behindDoc="0" locked="0" layoutInCell="1" allowOverlap="1" wp14:anchorId="1392BB07" wp14:editId="7F1DC3B2">
          <wp:simplePos x="0" y="0"/>
          <wp:positionH relativeFrom="leftMargin">
            <wp:posOffset>239835</wp:posOffset>
          </wp:positionH>
          <wp:positionV relativeFrom="paragraph">
            <wp:posOffset>51728</wp:posOffset>
          </wp:positionV>
          <wp:extent cx="773723" cy="448334"/>
          <wp:effectExtent l="0" t="0" r="0" b="0"/>
          <wp:wrapNone/>
          <wp:docPr id="2018698355" name="Imagen 2018698355" descr="C:\Users\ammagut\AppData\Local\Microsoft\Windows\INetCache\Content.Word\logos transparentes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mmagut\AppData\Local\Microsoft\Windows\INetCache\Content.Word\logos transparentes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723" cy="4483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i/>
        <w:lang w:val="es-CO"/>
      </w:rPr>
      <w:t xml:space="preserve">        Propuesta de Trabajo de Grado Aplicación Profesional</w:t>
    </w:r>
    <w:r>
      <w:rPr>
        <w:i/>
        <w:lang w:val="es-CO"/>
      </w:rPr>
      <w:tab/>
    </w:r>
    <w:r w:rsidRPr="00B76CD8">
      <w:rPr>
        <w:i/>
        <w:lang w:val="es-CO"/>
      </w:rPr>
      <w:fldChar w:fldCharType="begin"/>
    </w:r>
    <w:r w:rsidRPr="00B76CD8">
      <w:rPr>
        <w:i/>
        <w:lang w:val="es-CO"/>
      </w:rPr>
      <w:instrText>PAGE   \* MERGEFORMAT</w:instrText>
    </w:r>
    <w:r w:rsidRPr="00B76CD8">
      <w:rPr>
        <w:i/>
        <w:lang w:val="es-CO"/>
      </w:rPr>
      <w:fldChar w:fldCharType="separate"/>
    </w:r>
    <w:r w:rsidRPr="008B3E90">
      <w:rPr>
        <w:i/>
        <w:noProof/>
      </w:rPr>
      <w:t>17</w:t>
    </w:r>
    <w:r w:rsidRPr="00B76CD8">
      <w:rPr>
        <w:i/>
        <w:lang w:val="es-CO"/>
      </w:rPr>
      <w:fldChar w:fldCharType="end"/>
    </w:r>
  </w:p>
  <w:p w14:paraId="14294411" w14:textId="4AE60206" w:rsidR="00FF79A9" w:rsidRPr="00F60795" w:rsidRDefault="00FF79A9" w:rsidP="00F60795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2F5B"/>
    <w:multiLevelType w:val="hybridMultilevel"/>
    <w:tmpl w:val="D1C88F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6383C"/>
    <w:multiLevelType w:val="multilevel"/>
    <w:tmpl w:val="1E10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5374CB"/>
    <w:multiLevelType w:val="hybridMultilevel"/>
    <w:tmpl w:val="D8A833B2"/>
    <w:lvl w:ilvl="0" w:tplc="377277C4">
      <w:start w:val="1"/>
      <w:numFmt w:val="bullet"/>
      <w:lvlText w:val="o"/>
      <w:lvlJc w:val="left"/>
      <w:pPr>
        <w:tabs>
          <w:tab w:val="num" w:pos="680"/>
        </w:tabs>
        <w:ind w:left="680" w:hanging="396"/>
      </w:pPr>
      <w:rPr>
        <w:rFonts w:ascii="Courier New" w:hAnsi="Courier New" w:hint="default"/>
      </w:rPr>
    </w:lvl>
    <w:lvl w:ilvl="1" w:tplc="9E72F814">
      <w:numFmt w:val="bullet"/>
      <w:lvlText w:val="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F61FF"/>
    <w:multiLevelType w:val="hybridMultilevel"/>
    <w:tmpl w:val="D674D6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562E7"/>
    <w:multiLevelType w:val="hybridMultilevel"/>
    <w:tmpl w:val="6B66A808"/>
    <w:lvl w:ilvl="0" w:tplc="F8B038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71669"/>
    <w:multiLevelType w:val="hybridMultilevel"/>
    <w:tmpl w:val="AA90F07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75A1E"/>
    <w:multiLevelType w:val="multilevel"/>
    <w:tmpl w:val="D2581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1145C9"/>
    <w:multiLevelType w:val="hybridMultilevel"/>
    <w:tmpl w:val="F7783BB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0D7739"/>
    <w:multiLevelType w:val="multilevel"/>
    <w:tmpl w:val="3F1A205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093C3F"/>
    <w:multiLevelType w:val="hybridMultilevel"/>
    <w:tmpl w:val="DF6845A8"/>
    <w:lvl w:ilvl="0" w:tplc="A2F63A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7A9BC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4CFFC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4087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F6352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F6A0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02B8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1A0A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74F35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42623"/>
    <w:multiLevelType w:val="hybridMultilevel"/>
    <w:tmpl w:val="79D8DE9C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EC0ABD0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FD5D8E"/>
    <w:multiLevelType w:val="hybridMultilevel"/>
    <w:tmpl w:val="B75841AE"/>
    <w:lvl w:ilvl="0" w:tplc="1646C4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FE6F80">
      <w:start w:val="17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8CE4E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D6A2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74C6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4A48B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D0A42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9A680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988A8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C2448"/>
    <w:multiLevelType w:val="multilevel"/>
    <w:tmpl w:val="F9084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771F34"/>
    <w:multiLevelType w:val="multilevel"/>
    <w:tmpl w:val="B8F03D3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3BF56F84"/>
    <w:multiLevelType w:val="hybridMultilevel"/>
    <w:tmpl w:val="C9507D4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782460"/>
    <w:multiLevelType w:val="hybridMultilevel"/>
    <w:tmpl w:val="931657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D72D8D"/>
    <w:multiLevelType w:val="hybridMultilevel"/>
    <w:tmpl w:val="68C0F6B8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16A3DB0"/>
    <w:multiLevelType w:val="hybridMultilevel"/>
    <w:tmpl w:val="A6DCB24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C5100F"/>
    <w:multiLevelType w:val="hybridMultilevel"/>
    <w:tmpl w:val="2310A18E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13799"/>
    <w:multiLevelType w:val="multilevel"/>
    <w:tmpl w:val="38BAB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6D6A73"/>
    <w:multiLevelType w:val="hybridMultilevel"/>
    <w:tmpl w:val="225222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D1271"/>
    <w:multiLevelType w:val="hybridMultilevel"/>
    <w:tmpl w:val="095C77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125520"/>
    <w:multiLevelType w:val="hybridMultilevel"/>
    <w:tmpl w:val="F8C8B3DE"/>
    <w:lvl w:ilvl="0" w:tplc="240A000F">
      <w:start w:val="1"/>
      <w:numFmt w:val="decimal"/>
      <w:lvlText w:val="%1."/>
      <w:lvlJc w:val="left"/>
      <w:pPr>
        <w:ind w:left="800" w:hanging="360"/>
      </w:pPr>
    </w:lvl>
    <w:lvl w:ilvl="1" w:tplc="240A0019" w:tentative="1">
      <w:start w:val="1"/>
      <w:numFmt w:val="lowerLetter"/>
      <w:lvlText w:val="%2."/>
      <w:lvlJc w:val="left"/>
      <w:pPr>
        <w:ind w:left="1520" w:hanging="360"/>
      </w:pPr>
    </w:lvl>
    <w:lvl w:ilvl="2" w:tplc="240A001B" w:tentative="1">
      <w:start w:val="1"/>
      <w:numFmt w:val="lowerRoman"/>
      <w:lvlText w:val="%3."/>
      <w:lvlJc w:val="right"/>
      <w:pPr>
        <w:ind w:left="2240" w:hanging="180"/>
      </w:pPr>
    </w:lvl>
    <w:lvl w:ilvl="3" w:tplc="240A000F" w:tentative="1">
      <w:start w:val="1"/>
      <w:numFmt w:val="decimal"/>
      <w:lvlText w:val="%4."/>
      <w:lvlJc w:val="left"/>
      <w:pPr>
        <w:ind w:left="2960" w:hanging="360"/>
      </w:pPr>
    </w:lvl>
    <w:lvl w:ilvl="4" w:tplc="240A0019" w:tentative="1">
      <w:start w:val="1"/>
      <w:numFmt w:val="lowerLetter"/>
      <w:lvlText w:val="%5."/>
      <w:lvlJc w:val="left"/>
      <w:pPr>
        <w:ind w:left="3680" w:hanging="360"/>
      </w:pPr>
    </w:lvl>
    <w:lvl w:ilvl="5" w:tplc="240A001B" w:tentative="1">
      <w:start w:val="1"/>
      <w:numFmt w:val="lowerRoman"/>
      <w:lvlText w:val="%6."/>
      <w:lvlJc w:val="right"/>
      <w:pPr>
        <w:ind w:left="4400" w:hanging="180"/>
      </w:pPr>
    </w:lvl>
    <w:lvl w:ilvl="6" w:tplc="240A000F" w:tentative="1">
      <w:start w:val="1"/>
      <w:numFmt w:val="decimal"/>
      <w:lvlText w:val="%7."/>
      <w:lvlJc w:val="left"/>
      <w:pPr>
        <w:ind w:left="5120" w:hanging="360"/>
      </w:pPr>
    </w:lvl>
    <w:lvl w:ilvl="7" w:tplc="240A0019" w:tentative="1">
      <w:start w:val="1"/>
      <w:numFmt w:val="lowerLetter"/>
      <w:lvlText w:val="%8."/>
      <w:lvlJc w:val="left"/>
      <w:pPr>
        <w:ind w:left="5840" w:hanging="360"/>
      </w:pPr>
    </w:lvl>
    <w:lvl w:ilvl="8" w:tplc="240A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3" w15:restartNumberingAfterBreak="0">
    <w:nsid w:val="57994283"/>
    <w:multiLevelType w:val="hybridMultilevel"/>
    <w:tmpl w:val="2310A18E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331774"/>
    <w:multiLevelType w:val="hybridMultilevel"/>
    <w:tmpl w:val="FB521BB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575720"/>
    <w:multiLevelType w:val="hybridMultilevel"/>
    <w:tmpl w:val="7444E262"/>
    <w:lvl w:ilvl="0" w:tplc="F8B038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E631A3"/>
    <w:multiLevelType w:val="hybridMultilevel"/>
    <w:tmpl w:val="D674D6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127E5D"/>
    <w:multiLevelType w:val="hybridMultilevel"/>
    <w:tmpl w:val="207EF4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93122F"/>
    <w:multiLevelType w:val="hybridMultilevel"/>
    <w:tmpl w:val="ABBCE0F8"/>
    <w:lvl w:ilvl="0" w:tplc="1820D9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EE54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D6BA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C673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681B2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7AD07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9269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BEC17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A4EE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AC06E6"/>
    <w:multiLevelType w:val="hybridMultilevel"/>
    <w:tmpl w:val="B322CD98"/>
    <w:lvl w:ilvl="0" w:tplc="DC18093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85524A9"/>
    <w:multiLevelType w:val="hybridMultilevel"/>
    <w:tmpl w:val="3356F5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475088">
    <w:abstractNumId w:val="13"/>
  </w:num>
  <w:num w:numId="2" w16cid:durableId="1362635003">
    <w:abstractNumId w:val="2"/>
  </w:num>
  <w:num w:numId="3" w16cid:durableId="17699484">
    <w:abstractNumId w:val="7"/>
  </w:num>
  <w:num w:numId="4" w16cid:durableId="156500250">
    <w:abstractNumId w:val="28"/>
  </w:num>
  <w:num w:numId="5" w16cid:durableId="762653921">
    <w:abstractNumId w:val="11"/>
  </w:num>
  <w:num w:numId="6" w16cid:durableId="544414480">
    <w:abstractNumId w:val="9"/>
  </w:num>
  <w:num w:numId="7" w16cid:durableId="1904296387">
    <w:abstractNumId w:val="24"/>
  </w:num>
  <w:num w:numId="8" w16cid:durableId="2013220309">
    <w:abstractNumId w:val="29"/>
  </w:num>
  <w:num w:numId="9" w16cid:durableId="340276930">
    <w:abstractNumId w:val="14"/>
  </w:num>
  <w:num w:numId="10" w16cid:durableId="1471435695">
    <w:abstractNumId w:val="17"/>
  </w:num>
  <w:num w:numId="11" w16cid:durableId="1517042758">
    <w:abstractNumId w:val="4"/>
  </w:num>
  <w:num w:numId="12" w16cid:durableId="1869638566">
    <w:abstractNumId w:val="25"/>
  </w:num>
  <w:num w:numId="13" w16cid:durableId="1222251615">
    <w:abstractNumId w:val="0"/>
  </w:num>
  <w:num w:numId="14" w16cid:durableId="417285616">
    <w:abstractNumId w:val="16"/>
  </w:num>
  <w:num w:numId="15" w16cid:durableId="360209340">
    <w:abstractNumId w:val="27"/>
  </w:num>
  <w:num w:numId="16" w16cid:durableId="1088578826">
    <w:abstractNumId w:val="13"/>
  </w:num>
  <w:num w:numId="17" w16cid:durableId="1336835856">
    <w:abstractNumId w:val="20"/>
  </w:num>
  <w:num w:numId="18" w16cid:durableId="354813809">
    <w:abstractNumId w:val="8"/>
  </w:num>
  <w:num w:numId="19" w16cid:durableId="1761681147">
    <w:abstractNumId w:val="21"/>
  </w:num>
  <w:num w:numId="20" w16cid:durableId="730857528">
    <w:abstractNumId w:val="22"/>
  </w:num>
  <w:num w:numId="21" w16cid:durableId="2056808871">
    <w:abstractNumId w:val="3"/>
  </w:num>
  <w:num w:numId="22" w16cid:durableId="1626689309">
    <w:abstractNumId w:val="26"/>
  </w:num>
  <w:num w:numId="23" w16cid:durableId="1777292864">
    <w:abstractNumId w:val="30"/>
  </w:num>
  <w:num w:numId="24" w16cid:durableId="720593898">
    <w:abstractNumId w:val="23"/>
  </w:num>
  <w:num w:numId="25" w16cid:durableId="2052416459">
    <w:abstractNumId w:val="18"/>
  </w:num>
  <w:num w:numId="26" w16cid:durableId="43144197">
    <w:abstractNumId w:val="10"/>
  </w:num>
  <w:num w:numId="27" w16cid:durableId="1469859350">
    <w:abstractNumId w:val="5"/>
  </w:num>
  <w:num w:numId="28" w16cid:durableId="1405882112">
    <w:abstractNumId w:val="19"/>
  </w:num>
  <w:num w:numId="29" w16cid:durableId="2006393355">
    <w:abstractNumId w:val="12"/>
  </w:num>
  <w:num w:numId="30" w16cid:durableId="614678460">
    <w:abstractNumId w:val="1"/>
  </w:num>
  <w:num w:numId="31" w16cid:durableId="900285791">
    <w:abstractNumId w:val="15"/>
  </w:num>
  <w:num w:numId="32" w16cid:durableId="1456635125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s-ES" w:vendorID="64" w:dllVersion="6" w:nlCheck="1" w:checkStyle="1"/>
  <w:activeWritingStyle w:appName="MSWord" w:lang="es-CO" w:vendorID="64" w:dllVersion="6" w:nlCheck="1" w:checkStyle="1"/>
  <w:activeWritingStyle w:appName="MSWord" w:lang="es-ES_tradnl" w:vendorID="64" w:dllVersion="6" w:nlCheck="1" w:checkStyle="1"/>
  <w:activeWritingStyle w:appName="MSWord" w:lang="es-MX" w:vendorID="64" w:dllVersion="6" w:nlCheck="1" w:checkStyle="1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4096" w:nlCheck="1" w:checkStyle="0"/>
  <w:activeWritingStyle w:appName="MSWord" w:lang="es-ES" w:vendorID="9" w:dllVersion="512" w:checkStyle="1"/>
  <w:activeWritingStyle w:appName="MSWord" w:lang="es-ES_tradnl" w:vendorID="9" w:dllVersion="512" w:checkStyle="1"/>
  <w:activeWritingStyle w:appName="MSWord" w:lang="es-CO" w:vendorID="9" w:dllVersion="512" w:checkStyle="1"/>
  <w:activeWritingStyle w:appName="MSWord" w:lang="es-MX" w:vendorID="9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7C8"/>
    <w:rsid w:val="00012AF1"/>
    <w:rsid w:val="00012BDC"/>
    <w:rsid w:val="00017540"/>
    <w:rsid w:val="00020CEB"/>
    <w:rsid w:val="00023ED1"/>
    <w:rsid w:val="0003361A"/>
    <w:rsid w:val="000348DE"/>
    <w:rsid w:val="00035060"/>
    <w:rsid w:val="000448A8"/>
    <w:rsid w:val="00050FF1"/>
    <w:rsid w:val="000647F2"/>
    <w:rsid w:val="000653DE"/>
    <w:rsid w:val="000733A7"/>
    <w:rsid w:val="0008469E"/>
    <w:rsid w:val="0008768C"/>
    <w:rsid w:val="00091295"/>
    <w:rsid w:val="00096F1F"/>
    <w:rsid w:val="000A2FD9"/>
    <w:rsid w:val="000A669A"/>
    <w:rsid w:val="000B6F5B"/>
    <w:rsid w:val="000C523C"/>
    <w:rsid w:val="000E284A"/>
    <w:rsid w:val="000F1CEF"/>
    <w:rsid w:val="0010073C"/>
    <w:rsid w:val="0010105E"/>
    <w:rsid w:val="00104431"/>
    <w:rsid w:val="00110C70"/>
    <w:rsid w:val="0011119D"/>
    <w:rsid w:val="00115ECB"/>
    <w:rsid w:val="00116FD0"/>
    <w:rsid w:val="00127574"/>
    <w:rsid w:val="0013621B"/>
    <w:rsid w:val="00136D80"/>
    <w:rsid w:val="00144DB8"/>
    <w:rsid w:val="00164BC0"/>
    <w:rsid w:val="00170763"/>
    <w:rsid w:val="00170F00"/>
    <w:rsid w:val="001715A5"/>
    <w:rsid w:val="0017172C"/>
    <w:rsid w:val="00174533"/>
    <w:rsid w:val="0017780B"/>
    <w:rsid w:val="001A196B"/>
    <w:rsid w:val="001B1819"/>
    <w:rsid w:val="001B7860"/>
    <w:rsid w:val="001C5213"/>
    <w:rsid w:val="001D1002"/>
    <w:rsid w:val="001D35AE"/>
    <w:rsid w:val="001D546F"/>
    <w:rsid w:val="001D6722"/>
    <w:rsid w:val="001E62C9"/>
    <w:rsid w:val="001E70BE"/>
    <w:rsid w:val="001F19B3"/>
    <w:rsid w:val="001F2D3A"/>
    <w:rsid w:val="001F5917"/>
    <w:rsid w:val="00201706"/>
    <w:rsid w:val="00214FFD"/>
    <w:rsid w:val="002217DF"/>
    <w:rsid w:val="00221827"/>
    <w:rsid w:val="00250129"/>
    <w:rsid w:val="00254D57"/>
    <w:rsid w:val="00255912"/>
    <w:rsid w:val="00256A13"/>
    <w:rsid w:val="00265042"/>
    <w:rsid w:val="002715C5"/>
    <w:rsid w:val="00275054"/>
    <w:rsid w:val="0029086C"/>
    <w:rsid w:val="00295927"/>
    <w:rsid w:val="00297486"/>
    <w:rsid w:val="002A3927"/>
    <w:rsid w:val="002A76A0"/>
    <w:rsid w:val="002B51B3"/>
    <w:rsid w:val="002B78AA"/>
    <w:rsid w:val="002C2B15"/>
    <w:rsid w:val="002C5394"/>
    <w:rsid w:val="002C796E"/>
    <w:rsid w:val="002D5211"/>
    <w:rsid w:val="002E4EE5"/>
    <w:rsid w:val="002F41E1"/>
    <w:rsid w:val="00305914"/>
    <w:rsid w:val="00305F53"/>
    <w:rsid w:val="00312282"/>
    <w:rsid w:val="003128E7"/>
    <w:rsid w:val="00321BD9"/>
    <w:rsid w:val="003222EB"/>
    <w:rsid w:val="00322323"/>
    <w:rsid w:val="00323A7B"/>
    <w:rsid w:val="00334B13"/>
    <w:rsid w:val="00334DC3"/>
    <w:rsid w:val="0033748A"/>
    <w:rsid w:val="00341854"/>
    <w:rsid w:val="003555DB"/>
    <w:rsid w:val="0035735D"/>
    <w:rsid w:val="00357699"/>
    <w:rsid w:val="00357F06"/>
    <w:rsid w:val="00377E98"/>
    <w:rsid w:val="0038198B"/>
    <w:rsid w:val="0038286D"/>
    <w:rsid w:val="0038367B"/>
    <w:rsid w:val="003844A8"/>
    <w:rsid w:val="003845E6"/>
    <w:rsid w:val="003877C8"/>
    <w:rsid w:val="00392732"/>
    <w:rsid w:val="00394A71"/>
    <w:rsid w:val="003A59AF"/>
    <w:rsid w:val="003B4FF2"/>
    <w:rsid w:val="003C26B2"/>
    <w:rsid w:val="003E262C"/>
    <w:rsid w:val="003E3565"/>
    <w:rsid w:val="003E3D86"/>
    <w:rsid w:val="003E4746"/>
    <w:rsid w:val="003E4D8B"/>
    <w:rsid w:val="003E526C"/>
    <w:rsid w:val="003E66C8"/>
    <w:rsid w:val="003F0CDD"/>
    <w:rsid w:val="003F2C42"/>
    <w:rsid w:val="003F5135"/>
    <w:rsid w:val="003F5235"/>
    <w:rsid w:val="003F64C5"/>
    <w:rsid w:val="003F694D"/>
    <w:rsid w:val="004117D5"/>
    <w:rsid w:val="004226D4"/>
    <w:rsid w:val="00424228"/>
    <w:rsid w:val="00426C04"/>
    <w:rsid w:val="004302EB"/>
    <w:rsid w:val="004313B0"/>
    <w:rsid w:val="00432768"/>
    <w:rsid w:val="00437753"/>
    <w:rsid w:val="00442874"/>
    <w:rsid w:val="00442B7E"/>
    <w:rsid w:val="00443A6A"/>
    <w:rsid w:val="00444997"/>
    <w:rsid w:val="00451D59"/>
    <w:rsid w:val="0045564B"/>
    <w:rsid w:val="00456B59"/>
    <w:rsid w:val="00462CB5"/>
    <w:rsid w:val="0047714B"/>
    <w:rsid w:val="0048271F"/>
    <w:rsid w:val="004828C5"/>
    <w:rsid w:val="004877AA"/>
    <w:rsid w:val="0049290A"/>
    <w:rsid w:val="0049464B"/>
    <w:rsid w:val="004953CE"/>
    <w:rsid w:val="00496DA3"/>
    <w:rsid w:val="004A1712"/>
    <w:rsid w:val="004A4649"/>
    <w:rsid w:val="004B229E"/>
    <w:rsid w:val="004B5444"/>
    <w:rsid w:val="004B61F9"/>
    <w:rsid w:val="004B7DA1"/>
    <w:rsid w:val="004C1A8C"/>
    <w:rsid w:val="004C2931"/>
    <w:rsid w:val="004C3D17"/>
    <w:rsid w:val="004C7F33"/>
    <w:rsid w:val="004D2601"/>
    <w:rsid w:val="004D7AB1"/>
    <w:rsid w:val="004F671F"/>
    <w:rsid w:val="00512EA1"/>
    <w:rsid w:val="0051368B"/>
    <w:rsid w:val="00515832"/>
    <w:rsid w:val="00515A0C"/>
    <w:rsid w:val="00524BB3"/>
    <w:rsid w:val="00525EF7"/>
    <w:rsid w:val="00532C87"/>
    <w:rsid w:val="0053621E"/>
    <w:rsid w:val="00537056"/>
    <w:rsid w:val="00541FFD"/>
    <w:rsid w:val="00542E14"/>
    <w:rsid w:val="00554707"/>
    <w:rsid w:val="005568C5"/>
    <w:rsid w:val="005648DA"/>
    <w:rsid w:val="00571B1B"/>
    <w:rsid w:val="00573B7E"/>
    <w:rsid w:val="00574D49"/>
    <w:rsid w:val="00591E2E"/>
    <w:rsid w:val="005A16D7"/>
    <w:rsid w:val="005A28B1"/>
    <w:rsid w:val="005A4448"/>
    <w:rsid w:val="005A45F6"/>
    <w:rsid w:val="005A5FB6"/>
    <w:rsid w:val="005B72EE"/>
    <w:rsid w:val="005C3E93"/>
    <w:rsid w:val="005D0BFB"/>
    <w:rsid w:val="005D16AA"/>
    <w:rsid w:val="005D1B76"/>
    <w:rsid w:val="005D663B"/>
    <w:rsid w:val="005E0D28"/>
    <w:rsid w:val="005E3D5D"/>
    <w:rsid w:val="005F61C1"/>
    <w:rsid w:val="005F6274"/>
    <w:rsid w:val="006036B0"/>
    <w:rsid w:val="006136B9"/>
    <w:rsid w:val="006229B5"/>
    <w:rsid w:val="0062321C"/>
    <w:rsid w:val="006242E3"/>
    <w:rsid w:val="006262FF"/>
    <w:rsid w:val="00631A6B"/>
    <w:rsid w:val="00632E77"/>
    <w:rsid w:val="00633C0B"/>
    <w:rsid w:val="00636F12"/>
    <w:rsid w:val="006549DA"/>
    <w:rsid w:val="00655FD3"/>
    <w:rsid w:val="00665236"/>
    <w:rsid w:val="00677FA9"/>
    <w:rsid w:val="0068419F"/>
    <w:rsid w:val="00685941"/>
    <w:rsid w:val="00690A99"/>
    <w:rsid w:val="006915BE"/>
    <w:rsid w:val="0069473F"/>
    <w:rsid w:val="006A1D9F"/>
    <w:rsid w:val="006B106D"/>
    <w:rsid w:val="006B52AC"/>
    <w:rsid w:val="006B5A69"/>
    <w:rsid w:val="006C26B0"/>
    <w:rsid w:val="006C2B9B"/>
    <w:rsid w:val="006C64CA"/>
    <w:rsid w:val="006D1243"/>
    <w:rsid w:val="006D263E"/>
    <w:rsid w:val="006E23C7"/>
    <w:rsid w:val="006E28DC"/>
    <w:rsid w:val="006E438D"/>
    <w:rsid w:val="006F31D6"/>
    <w:rsid w:val="006F3DEE"/>
    <w:rsid w:val="006F7A67"/>
    <w:rsid w:val="006F7E97"/>
    <w:rsid w:val="00711E26"/>
    <w:rsid w:val="00712942"/>
    <w:rsid w:val="0072021D"/>
    <w:rsid w:val="0073709A"/>
    <w:rsid w:val="00744FC8"/>
    <w:rsid w:val="00760092"/>
    <w:rsid w:val="00764F49"/>
    <w:rsid w:val="00770EA9"/>
    <w:rsid w:val="007724B1"/>
    <w:rsid w:val="00773D41"/>
    <w:rsid w:val="00785999"/>
    <w:rsid w:val="007874E0"/>
    <w:rsid w:val="00793172"/>
    <w:rsid w:val="00797AC1"/>
    <w:rsid w:val="007A13E0"/>
    <w:rsid w:val="007A3564"/>
    <w:rsid w:val="007A5C2E"/>
    <w:rsid w:val="007A777A"/>
    <w:rsid w:val="007C3790"/>
    <w:rsid w:val="007C4B10"/>
    <w:rsid w:val="007C6306"/>
    <w:rsid w:val="007C6751"/>
    <w:rsid w:val="007D1491"/>
    <w:rsid w:val="007D6914"/>
    <w:rsid w:val="007D7D12"/>
    <w:rsid w:val="007E2789"/>
    <w:rsid w:val="007E7338"/>
    <w:rsid w:val="007F43CE"/>
    <w:rsid w:val="007F4E2F"/>
    <w:rsid w:val="008029AB"/>
    <w:rsid w:val="008029E0"/>
    <w:rsid w:val="00811FAB"/>
    <w:rsid w:val="008130AA"/>
    <w:rsid w:val="008162D8"/>
    <w:rsid w:val="00817B9D"/>
    <w:rsid w:val="0082338D"/>
    <w:rsid w:val="0082409F"/>
    <w:rsid w:val="008242E9"/>
    <w:rsid w:val="00824F33"/>
    <w:rsid w:val="00834DB4"/>
    <w:rsid w:val="008356C5"/>
    <w:rsid w:val="00837984"/>
    <w:rsid w:val="00847639"/>
    <w:rsid w:val="00853A8A"/>
    <w:rsid w:val="0085557B"/>
    <w:rsid w:val="008559DA"/>
    <w:rsid w:val="00860502"/>
    <w:rsid w:val="00864577"/>
    <w:rsid w:val="00870CB0"/>
    <w:rsid w:val="00875A7B"/>
    <w:rsid w:val="008801F5"/>
    <w:rsid w:val="008847E3"/>
    <w:rsid w:val="008848F8"/>
    <w:rsid w:val="008A2431"/>
    <w:rsid w:val="008A2D04"/>
    <w:rsid w:val="008A621A"/>
    <w:rsid w:val="008A6FB4"/>
    <w:rsid w:val="008B011B"/>
    <w:rsid w:val="008B03F8"/>
    <w:rsid w:val="008B1791"/>
    <w:rsid w:val="008B3681"/>
    <w:rsid w:val="008B3E90"/>
    <w:rsid w:val="008B4304"/>
    <w:rsid w:val="008D15DB"/>
    <w:rsid w:val="008D1BAD"/>
    <w:rsid w:val="008D1CC9"/>
    <w:rsid w:val="008D6807"/>
    <w:rsid w:val="008E24C9"/>
    <w:rsid w:val="008E2F11"/>
    <w:rsid w:val="008E6327"/>
    <w:rsid w:val="008E7B29"/>
    <w:rsid w:val="008F321E"/>
    <w:rsid w:val="008F58B5"/>
    <w:rsid w:val="00903BDD"/>
    <w:rsid w:val="0091676A"/>
    <w:rsid w:val="00917A50"/>
    <w:rsid w:val="00921725"/>
    <w:rsid w:val="00922AAB"/>
    <w:rsid w:val="00933CBD"/>
    <w:rsid w:val="00937518"/>
    <w:rsid w:val="00941AD6"/>
    <w:rsid w:val="0094508F"/>
    <w:rsid w:val="00946B1C"/>
    <w:rsid w:val="00956E55"/>
    <w:rsid w:val="00971255"/>
    <w:rsid w:val="0097130D"/>
    <w:rsid w:val="0097245A"/>
    <w:rsid w:val="00976880"/>
    <w:rsid w:val="00995D7C"/>
    <w:rsid w:val="00996952"/>
    <w:rsid w:val="009A0E5E"/>
    <w:rsid w:val="009B133B"/>
    <w:rsid w:val="009B43D9"/>
    <w:rsid w:val="009C4F0E"/>
    <w:rsid w:val="009C5C74"/>
    <w:rsid w:val="009C6BFD"/>
    <w:rsid w:val="009D1172"/>
    <w:rsid w:val="009D1825"/>
    <w:rsid w:val="009D6407"/>
    <w:rsid w:val="009E25DF"/>
    <w:rsid w:val="009E434E"/>
    <w:rsid w:val="009E48D5"/>
    <w:rsid w:val="009F223A"/>
    <w:rsid w:val="009F70D4"/>
    <w:rsid w:val="00A10D7A"/>
    <w:rsid w:val="00A16D16"/>
    <w:rsid w:val="00A313C3"/>
    <w:rsid w:val="00A32AE0"/>
    <w:rsid w:val="00A35867"/>
    <w:rsid w:val="00A42D94"/>
    <w:rsid w:val="00A44249"/>
    <w:rsid w:val="00A50DCD"/>
    <w:rsid w:val="00A52ACA"/>
    <w:rsid w:val="00A618FB"/>
    <w:rsid w:val="00A7068A"/>
    <w:rsid w:val="00A7136A"/>
    <w:rsid w:val="00A73F64"/>
    <w:rsid w:val="00A75B4C"/>
    <w:rsid w:val="00A7797A"/>
    <w:rsid w:val="00AA4C89"/>
    <w:rsid w:val="00AA5874"/>
    <w:rsid w:val="00AB7606"/>
    <w:rsid w:val="00AC1838"/>
    <w:rsid w:val="00AC5EF6"/>
    <w:rsid w:val="00AC67CB"/>
    <w:rsid w:val="00AC738C"/>
    <w:rsid w:val="00AF3947"/>
    <w:rsid w:val="00AF422E"/>
    <w:rsid w:val="00AF4711"/>
    <w:rsid w:val="00AF4BEB"/>
    <w:rsid w:val="00AF5BF2"/>
    <w:rsid w:val="00B04C91"/>
    <w:rsid w:val="00B05778"/>
    <w:rsid w:val="00B065EC"/>
    <w:rsid w:val="00B2313E"/>
    <w:rsid w:val="00B32609"/>
    <w:rsid w:val="00B500C4"/>
    <w:rsid w:val="00B5052A"/>
    <w:rsid w:val="00B52877"/>
    <w:rsid w:val="00B565EE"/>
    <w:rsid w:val="00B605E4"/>
    <w:rsid w:val="00B7769D"/>
    <w:rsid w:val="00B8216B"/>
    <w:rsid w:val="00B82306"/>
    <w:rsid w:val="00B8579A"/>
    <w:rsid w:val="00B859AA"/>
    <w:rsid w:val="00B928E5"/>
    <w:rsid w:val="00B95D02"/>
    <w:rsid w:val="00BA518A"/>
    <w:rsid w:val="00BB6FC5"/>
    <w:rsid w:val="00BB7293"/>
    <w:rsid w:val="00BB7CA8"/>
    <w:rsid w:val="00BC047D"/>
    <w:rsid w:val="00BC7B90"/>
    <w:rsid w:val="00BD64E0"/>
    <w:rsid w:val="00BD6875"/>
    <w:rsid w:val="00BE0B6B"/>
    <w:rsid w:val="00BE549C"/>
    <w:rsid w:val="00C03050"/>
    <w:rsid w:val="00C076A4"/>
    <w:rsid w:val="00C10C44"/>
    <w:rsid w:val="00C16566"/>
    <w:rsid w:val="00C24200"/>
    <w:rsid w:val="00C24F98"/>
    <w:rsid w:val="00C26D70"/>
    <w:rsid w:val="00C31A64"/>
    <w:rsid w:val="00C32DF3"/>
    <w:rsid w:val="00C42FC2"/>
    <w:rsid w:val="00C44CD1"/>
    <w:rsid w:val="00C45C9C"/>
    <w:rsid w:val="00C503AE"/>
    <w:rsid w:val="00C5166A"/>
    <w:rsid w:val="00C567DD"/>
    <w:rsid w:val="00C56DE7"/>
    <w:rsid w:val="00C769EB"/>
    <w:rsid w:val="00C77E15"/>
    <w:rsid w:val="00C91A4A"/>
    <w:rsid w:val="00CB2E28"/>
    <w:rsid w:val="00CC01EF"/>
    <w:rsid w:val="00CC60E2"/>
    <w:rsid w:val="00CC76F7"/>
    <w:rsid w:val="00CD1088"/>
    <w:rsid w:val="00CD3EC8"/>
    <w:rsid w:val="00CE2A63"/>
    <w:rsid w:val="00CE4678"/>
    <w:rsid w:val="00CE4CD3"/>
    <w:rsid w:val="00CE5922"/>
    <w:rsid w:val="00CF28AE"/>
    <w:rsid w:val="00CF43BC"/>
    <w:rsid w:val="00CF6470"/>
    <w:rsid w:val="00D01823"/>
    <w:rsid w:val="00D0549E"/>
    <w:rsid w:val="00D06D45"/>
    <w:rsid w:val="00D07987"/>
    <w:rsid w:val="00D07FD8"/>
    <w:rsid w:val="00D107B3"/>
    <w:rsid w:val="00D1570B"/>
    <w:rsid w:val="00D238A6"/>
    <w:rsid w:val="00D259E2"/>
    <w:rsid w:val="00D27931"/>
    <w:rsid w:val="00D3041D"/>
    <w:rsid w:val="00D3193A"/>
    <w:rsid w:val="00D334B5"/>
    <w:rsid w:val="00D3360D"/>
    <w:rsid w:val="00D4037F"/>
    <w:rsid w:val="00D4652E"/>
    <w:rsid w:val="00D526DB"/>
    <w:rsid w:val="00D53FCB"/>
    <w:rsid w:val="00D56F3A"/>
    <w:rsid w:val="00D575F4"/>
    <w:rsid w:val="00D632E1"/>
    <w:rsid w:val="00D74231"/>
    <w:rsid w:val="00D815F6"/>
    <w:rsid w:val="00D83D19"/>
    <w:rsid w:val="00D83F78"/>
    <w:rsid w:val="00D86635"/>
    <w:rsid w:val="00D92453"/>
    <w:rsid w:val="00DA3783"/>
    <w:rsid w:val="00DA4B8A"/>
    <w:rsid w:val="00DA4C6C"/>
    <w:rsid w:val="00DA5024"/>
    <w:rsid w:val="00DA7254"/>
    <w:rsid w:val="00DB6D09"/>
    <w:rsid w:val="00DB7F57"/>
    <w:rsid w:val="00DC579D"/>
    <w:rsid w:val="00DC5852"/>
    <w:rsid w:val="00DC7964"/>
    <w:rsid w:val="00DD3068"/>
    <w:rsid w:val="00DD321D"/>
    <w:rsid w:val="00DD70B1"/>
    <w:rsid w:val="00DD7BDB"/>
    <w:rsid w:val="00DE1765"/>
    <w:rsid w:val="00DE1EE0"/>
    <w:rsid w:val="00DE61C0"/>
    <w:rsid w:val="00DF1CA8"/>
    <w:rsid w:val="00E009F2"/>
    <w:rsid w:val="00E10233"/>
    <w:rsid w:val="00E11096"/>
    <w:rsid w:val="00E133A5"/>
    <w:rsid w:val="00E1408A"/>
    <w:rsid w:val="00E1785F"/>
    <w:rsid w:val="00E22E9B"/>
    <w:rsid w:val="00E235B6"/>
    <w:rsid w:val="00E275FA"/>
    <w:rsid w:val="00E416C7"/>
    <w:rsid w:val="00E419CF"/>
    <w:rsid w:val="00E41FAD"/>
    <w:rsid w:val="00E44CED"/>
    <w:rsid w:val="00E51F3C"/>
    <w:rsid w:val="00E5202A"/>
    <w:rsid w:val="00E613D7"/>
    <w:rsid w:val="00E64A14"/>
    <w:rsid w:val="00E6625A"/>
    <w:rsid w:val="00E766B7"/>
    <w:rsid w:val="00E768F2"/>
    <w:rsid w:val="00E80B63"/>
    <w:rsid w:val="00E8729E"/>
    <w:rsid w:val="00EA6BBC"/>
    <w:rsid w:val="00EB1544"/>
    <w:rsid w:val="00EB2437"/>
    <w:rsid w:val="00EC1DA0"/>
    <w:rsid w:val="00ED2CD4"/>
    <w:rsid w:val="00ED476F"/>
    <w:rsid w:val="00ED5941"/>
    <w:rsid w:val="00EE4183"/>
    <w:rsid w:val="00EE7837"/>
    <w:rsid w:val="00F0680B"/>
    <w:rsid w:val="00F35D3B"/>
    <w:rsid w:val="00F36D33"/>
    <w:rsid w:val="00F403BD"/>
    <w:rsid w:val="00F54EA8"/>
    <w:rsid w:val="00F603FB"/>
    <w:rsid w:val="00F60795"/>
    <w:rsid w:val="00F60ACD"/>
    <w:rsid w:val="00F61ADD"/>
    <w:rsid w:val="00F628D1"/>
    <w:rsid w:val="00F71C9C"/>
    <w:rsid w:val="00F7232C"/>
    <w:rsid w:val="00F73A1D"/>
    <w:rsid w:val="00F7711D"/>
    <w:rsid w:val="00F82182"/>
    <w:rsid w:val="00F82371"/>
    <w:rsid w:val="00F936CB"/>
    <w:rsid w:val="00FA79B4"/>
    <w:rsid w:val="00FB002F"/>
    <w:rsid w:val="00FB2A40"/>
    <w:rsid w:val="00FB69CA"/>
    <w:rsid w:val="00FC028B"/>
    <w:rsid w:val="00FC0C72"/>
    <w:rsid w:val="00FD4DCC"/>
    <w:rsid w:val="00FD54A4"/>
    <w:rsid w:val="00FE165F"/>
    <w:rsid w:val="00FE2DF8"/>
    <w:rsid w:val="00FE40D3"/>
    <w:rsid w:val="00FE5F06"/>
    <w:rsid w:val="00FF16FD"/>
    <w:rsid w:val="00FF203B"/>
    <w:rsid w:val="00FF5C0C"/>
    <w:rsid w:val="00FF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E889A9"/>
  <w15:chartTrackingRefBased/>
  <w15:docId w15:val="{53FFD3D6-6427-460D-8090-AA9297DC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7338"/>
    <w:pPr>
      <w:spacing w:before="240"/>
      <w:jc w:val="both"/>
    </w:pPr>
    <w:rPr>
      <w:rFonts w:ascii="Arial" w:hAnsi="Arial"/>
      <w:sz w:val="22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648DA"/>
    <w:pPr>
      <w:keepNext/>
      <w:numPr>
        <w:numId w:val="1"/>
      </w:numPr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5A45F6"/>
    <w:pPr>
      <w:keepNext/>
      <w:widowControl w:val="0"/>
      <w:numPr>
        <w:ilvl w:val="1"/>
        <w:numId w:val="1"/>
      </w:numPr>
      <w:outlineLvl w:val="1"/>
    </w:pPr>
    <w:rPr>
      <w:b/>
      <w:snapToGrid w:val="0"/>
      <w:sz w:val="24"/>
      <w:lang w:eastAsia="es-ES"/>
    </w:rPr>
  </w:style>
  <w:style w:type="paragraph" w:styleId="Ttulo3">
    <w:name w:val="heading 3"/>
    <w:basedOn w:val="Normal"/>
    <w:next w:val="Normal"/>
    <w:qFormat/>
    <w:rsid w:val="00793172"/>
    <w:pPr>
      <w:keepNext/>
      <w:widowControl w:val="0"/>
      <w:numPr>
        <w:ilvl w:val="2"/>
        <w:numId w:val="1"/>
      </w:numPr>
      <w:jc w:val="center"/>
      <w:outlineLvl w:val="2"/>
    </w:pPr>
    <w:rPr>
      <w:b/>
      <w:snapToGrid w:val="0"/>
      <w:sz w:val="24"/>
      <w:lang w:eastAsia="es-ES"/>
    </w:rPr>
  </w:style>
  <w:style w:type="paragraph" w:styleId="Ttulo4">
    <w:name w:val="heading 4"/>
    <w:basedOn w:val="Normal"/>
    <w:next w:val="Normal"/>
    <w:qFormat/>
    <w:rsid w:val="00793172"/>
    <w:pPr>
      <w:keepNext/>
      <w:numPr>
        <w:ilvl w:val="3"/>
        <w:numId w:val="1"/>
      </w:numPr>
      <w:jc w:val="center"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qFormat/>
    <w:rsid w:val="00793172"/>
    <w:pPr>
      <w:keepNext/>
      <w:numPr>
        <w:ilvl w:val="4"/>
        <w:numId w:val="1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4"/>
    </w:pPr>
    <w:rPr>
      <w:b/>
      <w:color w:val="0000FF"/>
      <w:sz w:val="28"/>
      <w:lang w:val="es-ES_tradnl"/>
    </w:rPr>
  </w:style>
  <w:style w:type="paragraph" w:styleId="Ttulo6">
    <w:name w:val="heading 6"/>
    <w:basedOn w:val="Normal"/>
    <w:next w:val="Normal"/>
    <w:qFormat/>
    <w:rsid w:val="00793172"/>
    <w:pPr>
      <w:keepNext/>
      <w:numPr>
        <w:ilvl w:val="5"/>
        <w:numId w:val="1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5"/>
    </w:pPr>
    <w:rPr>
      <w:b/>
      <w:color w:val="0000FF"/>
      <w:sz w:val="36"/>
      <w:lang w:val="es-ES_tradnl"/>
    </w:rPr>
  </w:style>
  <w:style w:type="paragraph" w:styleId="Ttulo7">
    <w:name w:val="heading 7"/>
    <w:basedOn w:val="Normal"/>
    <w:next w:val="Normal"/>
    <w:qFormat/>
    <w:rsid w:val="00793172"/>
    <w:pPr>
      <w:keepNext/>
      <w:numPr>
        <w:ilvl w:val="6"/>
        <w:numId w:val="1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6"/>
    </w:pPr>
    <w:rPr>
      <w:b/>
      <w:color w:val="0000FF"/>
      <w:sz w:val="28"/>
      <w:lang w:val="es-ES_tradnl"/>
    </w:rPr>
  </w:style>
  <w:style w:type="paragraph" w:styleId="Ttulo8">
    <w:name w:val="heading 8"/>
    <w:basedOn w:val="Normal"/>
    <w:next w:val="Normal"/>
    <w:qFormat/>
    <w:rsid w:val="00793172"/>
    <w:pPr>
      <w:keepNext/>
      <w:widowControl w:val="0"/>
      <w:numPr>
        <w:ilvl w:val="7"/>
        <w:numId w:val="1"/>
      </w:numPr>
      <w:jc w:val="center"/>
      <w:outlineLvl w:val="7"/>
    </w:pPr>
    <w:rPr>
      <w:b/>
      <w:snapToGrid w:val="0"/>
      <w:color w:val="0000FF"/>
      <w:sz w:val="28"/>
      <w:lang w:val="es-ES_tradnl" w:eastAsia="es-ES"/>
    </w:rPr>
  </w:style>
  <w:style w:type="paragraph" w:styleId="Ttulo9">
    <w:name w:val="heading 9"/>
    <w:basedOn w:val="Normal"/>
    <w:next w:val="Normal"/>
    <w:qFormat/>
    <w:rsid w:val="00793172"/>
    <w:pPr>
      <w:keepNext/>
      <w:widowControl w:val="0"/>
      <w:numPr>
        <w:ilvl w:val="8"/>
        <w:numId w:val="1"/>
      </w:numPr>
      <w:jc w:val="center"/>
      <w:outlineLvl w:val="8"/>
    </w:pPr>
    <w:rPr>
      <w:b/>
      <w:snapToGrid w:val="0"/>
      <w:color w:val="0000FF"/>
      <w:sz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8029AB"/>
    <w:pPr>
      <w:tabs>
        <w:tab w:val="center" w:pos="4252"/>
        <w:tab w:val="right" w:pos="8504"/>
      </w:tabs>
    </w:pPr>
    <w:rPr>
      <w:rFonts w:ascii="Verdana" w:hAnsi="Verdana"/>
      <w:lang w:val="es-ES_tradnl"/>
    </w:rPr>
  </w:style>
  <w:style w:type="paragraph" w:styleId="Textoindependiente2">
    <w:name w:val="Body Text 2"/>
    <w:basedOn w:val="Normal"/>
    <w:rsid w:val="00FF5C0C"/>
    <w:pPr>
      <w:numPr>
        <w:ilvl w:val="12"/>
      </w:numPr>
    </w:pPr>
    <w:rPr>
      <w:color w:val="0000FF"/>
      <w:lang w:val="es-ES_tradnl"/>
    </w:rPr>
  </w:style>
  <w:style w:type="paragraph" w:styleId="Textoindependiente3">
    <w:name w:val="Body Text 3"/>
    <w:basedOn w:val="Normal"/>
    <w:rsid w:val="00FF5C0C"/>
    <w:pPr>
      <w:numPr>
        <w:ilvl w:val="12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rPr>
      <w:i/>
      <w:color w:val="0000FF"/>
      <w:lang w:val="es-ES_tradnl"/>
    </w:rPr>
  </w:style>
  <w:style w:type="character" w:styleId="Nmerodepgina">
    <w:name w:val="page number"/>
    <w:basedOn w:val="Fuentedeprrafopredeter"/>
    <w:rsid w:val="00FF5C0C"/>
  </w:style>
  <w:style w:type="paragraph" w:styleId="Textoindependiente">
    <w:name w:val="Body Text"/>
    <w:basedOn w:val="Normal"/>
    <w:rsid w:val="00FF5C0C"/>
  </w:style>
  <w:style w:type="paragraph" w:customStyle="1" w:styleId="Ttulo10">
    <w:name w:val="Título1"/>
    <w:basedOn w:val="Normal"/>
    <w:qFormat/>
    <w:rsid w:val="00F73A1D"/>
    <w:pPr>
      <w:spacing w:before="60" w:after="60"/>
      <w:jc w:val="center"/>
    </w:pPr>
    <w:rPr>
      <w:b/>
      <w:i/>
      <w:smallCaps/>
      <w:sz w:val="32"/>
      <w:szCs w:val="32"/>
      <w:lang w:val="es-ES_tradnl"/>
    </w:rPr>
  </w:style>
  <w:style w:type="paragraph" w:styleId="Mapadeldocumento">
    <w:name w:val="Document Map"/>
    <w:basedOn w:val="Normal"/>
    <w:semiHidden/>
    <w:rsid w:val="00FF5C0C"/>
    <w:pPr>
      <w:shd w:val="clear" w:color="auto" w:fill="000080"/>
    </w:pPr>
    <w:rPr>
      <w:rFonts w:ascii="Tahoma" w:hAnsi="Tahoma"/>
    </w:rPr>
  </w:style>
  <w:style w:type="paragraph" w:styleId="Encabezado">
    <w:name w:val="header"/>
    <w:basedOn w:val="Normal"/>
    <w:rsid w:val="008029AB"/>
    <w:pPr>
      <w:tabs>
        <w:tab w:val="center" w:pos="4252"/>
        <w:tab w:val="right" w:pos="8504"/>
      </w:tabs>
    </w:pPr>
    <w:rPr>
      <w:sz w:val="20"/>
    </w:rPr>
  </w:style>
  <w:style w:type="paragraph" w:styleId="Textonotapie">
    <w:name w:val="footnote text"/>
    <w:basedOn w:val="Normal"/>
    <w:semiHidden/>
    <w:rsid w:val="00FF5C0C"/>
  </w:style>
  <w:style w:type="character" w:styleId="Refdenotaalpie">
    <w:name w:val="footnote reference"/>
    <w:semiHidden/>
    <w:rsid w:val="00FF5C0C"/>
    <w:rPr>
      <w:vertAlign w:val="superscript"/>
    </w:rPr>
  </w:style>
  <w:style w:type="paragraph" w:styleId="Sangradetextonormal">
    <w:name w:val="Body Text Indent"/>
    <w:aliases w:val="Sangría de t. independiente"/>
    <w:basedOn w:val="Normal"/>
    <w:rsid w:val="00FF5C0C"/>
    <w:pPr>
      <w:pBdr>
        <w:top w:val="single" w:sz="6" w:space="1" w:color="auto"/>
        <w:left w:val="single" w:sz="6" w:space="1" w:color="auto"/>
        <w:bottom w:val="single" w:sz="6" w:space="0" w:color="auto"/>
        <w:right w:val="single" w:sz="6" w:space="0" w:color="auto"/>
      </w:pBdr>
      <w:ind w:right="165" w:firstLine="480"/>
      <w:outlineLvl w:val="0"/>
    </w:pPr>
  </w:style>
  <w:style w:type="paragraph" w:styleId="Textodebloque">
    <w:name w:val="Block Text"/>
    <w:basedOn w:val="Normal"/>
    <w:rsid w:val="00FF5C0C"/>
    <w:pPr>
      <w:pBdr>
        <w:top w:val="single" w:sz="6" w:space="0" w:color="auto"/>
        <w:left w:val="single" w:sz="6" w:space="4" w:color="auto"/>
        <w:bottom w:val="single" w:sz="6" w:space="17" w:color="auto"/>
        <w:right w:val="single" w:sz="6" w:space="0" w:color="auto"/>
      </w:pBdr>
      <w:ind w:left="851" w:right="165" w:hanging="851"/>
    </w:pPr>
  </w:style>
  <w:style w:type="paragraph" w:styleId="Sangra3detindependiente">
    <w:name w:val="Body Text Indent 3"/>
    <w:basedOn w:val="Normal"/>
    <w:rsid w:val="00FF5C0C"/>
    <w:pPr>
      <w:ind w:left="540" w:hanging="540"/>
    </w:pPr>
    <w:rPr>
      <w:b/>
      <w:snapToGrid w:val="0"/>
      <w:color w:val="000000"/>
      <w:sz w:val="36"/>
      <w:lang w:val="es-ES_tradnl" w:eastAsia="es-ES"/>
    </w:rPr>
  </w:style>
  <w:style w:type="character" w:styleId="Refdenotaalfinal">
    <w:name w:val="endnote reference"/>
    <w:semiHidden/>
    <w:rsid w:val="00FF5C0C"/>
    <w:rPr>
      <w:vertAlign w:val="superscript"/>
    </w:rPr>
  </w:style>
  <w:style w:type="paragraph" w:customStyle="1" w:styleId="Imagen">
    <w:name w:val="Imagen"/>
    <w:basedOn w:val="Normal"/>
    <w:next w:val="Normal"/>
    <w:rsid w:val="00FF5C0C"/>
    <w:pPr>
      <w:keepNext/>
      <w:spacing w:after="240"/>
    </w:pPr>
    <w:rPr>
      <w:rFonts w:ascii="Courier New" w:hAnsi="Courier New"/>
      <w:position w:val="6"/>
      <w:lang w:val="en-US"/>
    </w:rPr>
  </w:style>
  <w:style w:type="character" w:styleId="Hipervnculo">
    <w:name w:val="Hyperlink"/>
    <w:uiPriority w:val="99"/>
    <w:rsid w:val="00FF5C0C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9375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5648DA"/>
    <w:rPr>
      <w:rFonts w:ascii="Arial" w:hAnsi="Arial"/>
      <w:b/>
      <w:sz w:val="28"/>
      <w:lang w:val="es-ES" w:eastAsia="es-CO" w:bidi="ar-SA"/>
    </w:rPr>
  </w:style>
  <w:style w:type="character" w:styleId="Refdecomentario">
    <w:name w:val="annotation reference"/>
    <w:semiHidden/>
    <w:rsid w:val="00E1785F"/>
    <w:rPr>
      <w:sz w:val="16"/>
      <w:szCs w:val="16"/>
    </w:rPr>
  </w:style>
  <w:style w:type="paragraph" w:styleId="Textocomentario">
    <w:name w:val="annotation text"/>
    <w:basedOn w:val="Normal"/>
    <w:semiHidden/>
    <w:rsid w:val="00E1785F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E1785F"/>
    <w:rPr>
      <w:b/>
      <w:bCs/>
    </w:rPr>
  </w:style>
  <w:style w:type="paragraph" w:styleId="Textodeglobo">
    <w:name w:val="Balloon Text"/>
    <w:basedOn w:val="Normal"/>
    <w:semiHidden/>
    <w:rsid w:val="00E1785F"/>
    <w:rPr>
      <w:rFonts w:ascii="Tahoma" w:hAnsi="Tahoma" w:cs="Tahoma"/>
      <w:sz w:val="16"/>
      <w:szCs w:val="16"/>
    </w:rPr>
  </w:style>
  <w:style w:type="paragraph" w:customStyle="1" w:styleId="Sugerencias">
    <w:name w:val="Sugerencias"/>
    <w:basedOn w:val="Normal"/>
    <w:link w:val="SugerenciasCar"/>
    <w:rsid w:val="00CC76F7"/>
    <w:rPr>
      <w:i/>
      <w:color w:val="0000FF"/>
      <w:sz w:val="20"/>
    </w:rPr>
  </w:style>
  <w:style w:type="character" w:customStyle="1" w:styleId="SugerenciasCar">
    <w:name w:val="Sugerencias Car"/>
    <w:link w:val="Sugerencias"/>
    <w:rsid w:val="007C6751"/>
    <w:rPr>
      <w:rFonts w:ascii="Arial" w:hAnsi="Arial"/>
      <w:i/>
      <w:color w:val="0000FF"/>
      <w:lang w:val="es-ES" w:eastAsia="es-CO" w:bidi="ar-SA"/>
    </w:rPr>
  </w:style>
  <w:style w:type="paragraph" w:styleId="TDC1">
    <w:name w:val="toc 1"/>
    <w:basedOn w:val="Normal"/>
    <w:next w:val="Normal"/>
    <w:autoRedefine/>
    <w:uiPriority w:val="39"/>
    <w:rsid w:val="00050FF1"/>
    <w:rPr>
      <w:caps/>
      <w:szCs w:val="22"/>
    </w:rPr>
  </w:style>
  <w:style w:type="paragraph" w:styleId="TDC2">
    <w:name w:val="toc 2"/>
    <w:basedOn w:val="Normal"/>
    <w:next w:val="Normal"/>
    <w:autoRedefine/>
    <w:uiPriority w:val="39"/>
    <w:rsid w:val="005A45F6"/>
    <w:pPr>
      <w:ind w:left="220"/>
    </w:pPr>
  </w:style>
  <w:style w:type="paragraph" w:styleId="TDC3">
    <w:name w:val="toc 3"/>
    <w:basedOn w:val="Normal"/>
    <w:next w:val="Normal"/>
    <w:autoRedefine/>
    <w:semiHidden/>
    <w:rsid w:val="00050FF1"/>
    <w:pPr>
      <w:ind w:left="440"/>
    </w:pPr>
  </w:style>
  <w:style w:type="character" w:customStyle="1" w:styleId="SugerenciasCarCar">
    <w:name w:val="Sugerencias Car Car"/>
    <w:rsid w:val="00837984"/>
    <w:rPr>
      <w:rFonts w:ascii="Arial" w:hAnsi="Arial"/>
      <w:i/>
      <w:color w:val="0000FF"/>
      <w:lang w:val="es-ES" w:eastAsia="es-CO" w:bidi="ar-SA"/>
    </w:rPr>
  </w:style>
  <w:style w:type="paragraph" w:customStyle="1" w:styleId="Complementario">
    <w:name w:val="Complementario"/>
    <w:basedOn w:val="Ttulo1"/>
    <w:rsid w:val="00F7711D"/>
    <w:pPr>
      <w:pageBreakBefore/>
      <w:numPr>
        <w:numId w:val="0"/>
      </w:numPr>
      <w:spacing w:before="600" w:after="360"/>
      <w:jc w:val="center"/>
    </w:pPr>
    <w:rPr>
      <w:caps/>
      <w:szCs w:val="28"/>
    </w:rPr>
  </w:style>
  <w:style w:type="paragraph" w:styleId="Subttulo">
    <w:name w:val="Subtitle"/>
    <w:basedOn w:val="Normal"/>
    <w:next w:val="Normal"/>
    <w:link w:val="SubttuloCar"/>
    <w:qFormat/>
    <w:rsid w:val="00D259E2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tuloCar">
    <w:name w:val="Subtítulo Car"/>
    <w:link w:val="Subttulo"/>
    <w:rsid w:val="00D259E2"/>
    <w:rPr>
      <w:rFonts w:ascii="Cambria" w:eastAsia="Times New Roman" w:hAnsi="Cambria" w:cs="Times New Roman"/>
      <w:sz w:val="24"/>
      <w:szCs w:val="24"/>
      <w:lang w:eastAsia="es-CO"/>
    </w:rPr>
  </w:style>
  <w:style w:type="character" w:styleId="Hipervnculovisitado">
    <w:name w:val="FollowedHyperlink"/>
    <w:rsid w:val="00CE4678"/>
    <w:rPr>
      <w:color w:val="800080"/>
      <w:u w:val="single"/>
    </w:rPr>
  </w:style>
  <w:style w:type="paragraph" w:customStyle="1" w:styleId="Default">
    <w:name w:val="Default"/>
    <w:rsid w:val="007D7D12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01823"/>
    <w:pPr>
      <w:ind w:left="708"/>
    </w:pPr>
  </w:style>
  <w:style w:type="paragraph" w:styleId="Bibliografa">
    <w:name w:val="Bibliography"/>
    <w:basedOn w:val="Normal"/>
    <w:next w:val="Normal"/>
    <w:uiPriority w:val="37"/>
    <w:unhideWhenUsed/>
    <w:rsid w:val="00764F49"/>
  </w:style>
  <w:style w:type="character" w:customStyle="1" w:styleId="PiedepginaCar">
    <w:name w:val="Pie de página Car"/>
    <w:basedOn w:val="Fuentedeprrafopredeter"/>
    <w:link w:val="Piedepgina"/>
    <w:uiPriority w:val="99"/>
    <w:rsid w:val="002217DF"/>
    <w:rPr>
      <w:rFonts w:ascii="Verdana" w:hAnsi="Verdana"/>
      <w:sz w:val="22"/>
      <w:lang w:val="es-ES_tradnl"/>
    </w:rPr>
  </w:style>
  <w:style w:type="paragraph" w:customStyle="1" w:styleId="rtejustify">
    <w:name w:val="rtejustify"/>
    <w:basedOn w:val="Normal"/>
    <w:rsid w:val="00BC7B90"/>
    <w:pPr>
      <w:spacing w:before="0" w:after="216"/>
    </w:pPr>
    <w:rPr>
      <w:rFonts w:ascii="Times New Roman" w:hAnsi="Times New Roman"/>
      <w:sz w:val="24"/>
      <w:szCs w:val="24"/>
      <w:lang w:val="es-CO"/>
    </w:rPr>
  </w:style>
  <w:style w:type="paragraph" w:styleId="Sinespaciado">
    <w:name w:val="No Spacing"/>
    <w:link w:val="SinespaciadoCar"/>
    <w:uiPriority w:val="1"/>
    <w:qFormat/>
    <w:rsid w:val="00941AD6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41AD6"/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1D546F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8847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68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9459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05126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1507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55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74653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529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3688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353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114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0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912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10042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6021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589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6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119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45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75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70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17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25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53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91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103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39492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4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309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505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9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10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94590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4801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6334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344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52004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367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558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56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125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9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90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17131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1165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233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8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lida.giraldo@eia.edu.co" TargetMode="External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Relationship Id="rId22" Type="http://schemas.openxmlformats.org/officeDocument/2006/relationships/image" Target="media/image8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avel\Mis%20documentos\EIA2006\Formatos\PlantillasInvEIA\AnteproyectoV1_2EI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Ins002</b:Tag>
    <b:SourceType>Report</b:SourceType>
    <b:Guid>{40F908C7-1C55-44E4-BDBA-AF8B0918220A}</b:Guid>
    <b:Author>
      <b:Author>
        <b:Corporate>Insituto Colombiano de Normas Técnicas y Certificación.</b:Corporate>
      </b:Author>
    </b:Author>
    <b:Title>Citas y notas de pie de página NTC 147</b:Title>
    <b:Year>2000</b:Year>
    <b:Publisher>ICONTEC</b:Publisher>
    <b:City>Bogotá</b:City>
    <b:RefOrder>1</b:RefOrder>
  </b:Source>
  <b:Source>
    <b:Tag>Mar992</b:Tag>
    <b:SourceType>Book</b:SourceType>
    <b:Guid>{9D3AC2B3-5D05-475F-9BF1-FFB08F87D3D4}</b:Guid>
    <b:Author>
      <b:Author>
        <b:NameList>
          <b:Person>
            <b:Last>Tamayo</b:Last>
            <b:First>Mario</b:First>
            <b:Middle>Tamayo</b:Middle>
          </b:Person>
        </b:NameList>
      </b:Author>
    </b:Author>
    <b:Title>Serie: Aprender a investigar módulo 5: el proyecto de investigación</b:Title>
    <b:Year>1999</b:Year>
    <b:Publisher>ICFES</b:Publisher>
    <b:City>Bogotá</b:City>
    <b:RefOrder>2</b:RefOrder>
  </b:Source>
  <b:Source>
    <b:Tag>Gio031</b:Tag>
    <b:SourceType>Book</b:SourceType>
    <b:Guid>{638BB189-27DF-4092-8DF5-FA5135D9A914}</b:Guid>
    <b:Author>
      <b:Author>
        <b:NameList>
          <b:Person>
            <b:Last>Iafrancesco</b:Last>
            <b:First>Giovanni</b:First>
          </b:Person>
        </b:NameList>
      </b:Author>
    </b:Author>
    <b:Title>La investigación es educación y pedagogía</b:Title>
    <b:Year>2003</b:Year>
    <b:City>Bogotá</b:City>
    <b:Publisher>Magisterio</b:Publisher>
    <b:RefOrder>3</b:RefOrder>
  </b:Source>
  <b:Source>
    <b:Tag>Ins003</b:Tag>
    <b:SourceType>Book</b:SourceType>
    <b:Guid>{7A14D243-8C5B-417C-958D-90592ECD7C31}</b:Guid>
    <b:Author>
      <b:Author>
        <b:Corporate>Instituto Colombiano de Normas Técnicas y Certificación</b:Corporate>
      </b:Author>
    </b:Author>
    <b:Title>Documentación.  Referencias bibliográficas para libros, folletos e informes.  NTC 1160 segunda actualización</b:Title>
    <b:Year>2000</b:Year>
    <b:City>Bogotá</b:City>
    <b:Publisher>ICONTEC</b:Publisher>
    <b:RefOrder>4</b:RefOrder>
  </b:Source>
  <b:Source>
    <b:Tag>Ins004</b:Tag>
    <b:SourceType>Report</b:SourceType>
    <b:Guid>{F340521F-6B07-46FB-8036-D52DB1D74D1F}</b:Guid>
    <b:Author>
      <b:Author>
        <b:Corporate>Instituto Colombiano de Normas Técnicas y Certificación</b:Corporate>
      </b:Author>
    </b:Author>
    <b:Title>Documentación.  Referencias bibliográficas para publicaciones seriadas.  NTC 1308 segunda actualización</b:Title>
    <b:Year>2000</b:Year>
    <b:City>Bogotá</b:City>
    <b:Publisher>ICOTEC</b:Publisher>
    <b:RefOrder>5</b:RefOrder>
  </b:Source>
  <b:Source>
    <b:Tag>Uni08</b:Tag>
    <b:SourceType>InternetSite</b:SourceType>
    <b:Guid>{879D9D00-3E6F-4243-93B4-3B8948CFAB4D}</b:Guid>
    <b:Author>
      <b:Author>
        <b:Corporate>Universidad iberoamericana</b:Corporate>
      </b:Author>
    </b:Author>
    <b:Title>Biblioteca Francisco Javier Clavijero</b:Title>
    <b:InternetSiteTitle>¿Cómo cito la información que encontré en internet?</b:InternetSiteTitle>
    <b:YearAccessed>2008</b:YearAccessed>
    <b:MonthAccessed>Febrero</b:MonthAccessed>
    <b:DayAccessed>4</b:DayAccessed>
    <b:URL>http://redescolar.ilce.edu.mex/redescolar/biblioteca/articulos/pdf/refer_internet.pdf</b:URL>
    <b:RefOrder>6</b:RefOrder>
  </b:Source>
</b:Sources>
</file>

<file path=customXml/itemProps1.xml><?xml version="1.0" encoding="utf-8"?>
<ds:datastoreItem xmlns:ds="http://schemas.openxmlformats.org/officeDocument/2006/customXml" ds:itemID="{1B784109-E983-4EF6-90C2-4A89F75B7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AnteproyectoV1_2EIA</Template>
  <TotalTime>17</TotalTime>
  <Pages>23</Pages>
  <Words>4843</Words>
  <Characters>26637</Characters>
  <Application>Microsoft Office Word</Application>
  <DocSecurity>0</DocSecurity>
  <Lines>221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de trabajo de grado</vt:lpstr>
    </vt:vector>
  </TitlesOfParts>
  <Company>EIA</Company>
  <LinksUpToDate>false</LinksUpToDate>
  <CharactersWithSpaces>31418</CharactersWithSpaces>
  <SharedDoc>false</SharedDoc>
  <HLinks>
    <vt:vector size="102" baseType="variant">
      <vt:variant>
        <vt:i4>1179706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_Toc373829830</vt:lpwstr>
      </vt:variant>
      <vt:variant>
        <vt:i4>1245242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_Toc373829829</vt:lpwstr>
      </vt:variant>
      <vt:variant>
        <vt:i4>1245242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_Toc373829828</vt:lpwstr>
      </vt:variant>
      <vt:variant>
        <vt:i4>1245242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_Toc373829827</vt:lpwstr>
      </vt:variant>
      <vt:variant>
        <vt:i4>1245242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_Toc373829826</vt:lpwstr>
      </vt:variant>
      <vt:variant>
        <vt:i4>1245242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_Toc373829825</vt:lpwstr>
      </vt:variant>
      <vt:variant>
        <vt:i4>1245242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_Toc373829824</vt:lpwstr>
      </vt:variant>
      <vt:variant>
        <vt:i4>1245242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_Toc373829823</vt:lpwstr>
      </vt:variant>
      <vt:variant>
        <vt:i4>1245242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_Toc373829822</vt:lpwstr>
      </vt:variant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_Toc373829821</vt:lpwstr>
      </vt:variant>
      <vt:variant>
        <vt:i4>1245242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_Toc373829820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_Toc373829819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_Toc373829818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_Toc373829817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_Toc373829816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_Toc373829815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_Toc373829814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trabajo de grado</dc:title>
  <dc:subject/>
  <dc:creator>AAA</dc:creator>
  <cp:keywords>Propuesta Trabajo de Grado</cp:keywords>
  <cp:lastModifiedBy>Andrés Felipe Mesa Buitrago</cp:lastModifiedBy>
  <cp:revision>3</cp:revision>
  <cp:lastPrinted>2003-05-24T17:10:00Z</cp:lastPrinted>
  <dcterms:created xsi:type="dcterms:W3CDTF">2023-06-16T18:48:00Z</dcterms:created>
  <dcterms:modified xsi:type="dcterms:W3CDTF">2023-06-16T20:52:00Z</dcterms:modified>
</cp:coreProperties>
</file>